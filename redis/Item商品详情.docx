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0DF" w:rsidRDefault="00D62371" w:rsidP="00653B53">
      <w:pPr>
        <w:pStyle w:val="a3"/>
      </w:pPr>
      <w:r>
        <w:t>Item</w:t>
      </w:r>
      <w:r>
        <w:rPr>
          <w:rFonts w:hint="eastAsia"/>
        </w:rPr>
        <w:t>商品详情</w:t>
      </w:r>
    </w:p>
    <w:p w:rsidR="005240DF" w:rsidRDefault="005240DF" w:rsidP="006273D3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商品详情的介绍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0268FB" w:rsidTr="000268FB">
        <w:tc>
          <w:tcPr>
            <w:tcW w:w="11046" w:type="dxa"/>
          </w:tcPr>
          <w:p w:rsidR="000268FB" w:rsidRDefault="00804820" w:rsidP="005240DF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电商的前台系统和后台系统</w:t>
            </w:r>
            <w:r w:rsidR="00296590">
              <w:rPr>
                <w:rFonts w:hint="eastAsia"/>
              </w:rPr>
              <w:t>区别</w:t>
            </w:r>
          </w:p>
          <w:p w:rsidR="003E39D8" w:rsidRDefault="000B6FDB" w:rsidP="005240DF">
            <w:r>
              <w:rPr>
                <w:rFonts w:hint="eastAsia"/>
              </w:rPr>
              <w:t>前台页面更丰富、</w:t>
            </w:r>
            <w:r w:rsidR="006273D3">
              <w:rPr>
                <w:rFonts w:hint="eastAsia"/>
              </w:rPr>
              <w:t>前台消费者用户</w:t>
            </w:r>
            <w:r w:rsidR="009D1BF0">
              <w:rPr>
                <w:rFonts w:hint="eastAsia"/>
              </w:rPr>
              <w:t>、前台系统压力更大</w:t>
            </w:r>
            <w:r w:rsidR="002A5A8A">
              <w:rPr>
                <w:rFonts w:hint="eastAsia"/>
              </w:rPr>
              <w:t>、</w:t>
            </w:r>
            <w:r w:rsidR="00A53036">
              <w:rPr>
                <w:rFonts w:hint="eastAsia"/>
              </w:rPr>
              <w:t>前台系统多用缓存</w:t>
            </w:r>
            <w:r w:rsidR="005F658E">
              <w:rPr>
                <w:rFonts w:hint="eastAsia"/>
              </w:rPr>
              <w:t>负载均衡</w:t>
            </w:r>
            <w:r w:rsidR="002432AC">
              <w:rPr>
                <w:rFonts w:hint="eastAsia"/>
              </w:rPr>
              <w:t>，数据的一致性</w:t>
            </w:r>
          </w:p>
          <w:p w:rsidR="005F658E" w:rsidRDefault="005F658E" w:rsidP="005240DF"/>
          <w:p w:rsidR="00605574" w:rsidRDefault="00605574" w:rsidP="005240DF">
            <w:r>
              <w:rPr>
                <w:rFonts w:hint="eastAsia"/>
              </w:rPr>
              <w:t>后台页面更专业、后台管理人员或商家</w:t>
            </w:r>
            <w:r w:rsidR="009D1BF0">
              <w:rPr>
                <w:rFonts w:hint="eastAsia"/>
              </w:rPr>
              <w:t>、</w:t>
            </w:r>
            <w:r w:rsidR="006A1A58">
              <w:rPr>
                <w:rFonts w:hint="eastAsia"/>
              </w:rPr>
              <w:t>后台系统压力更小</w:t>
            </w:r>
            <w:r w:rsidR="002A5A8A">
              <w:rPr>
                <w:rFonts w:hint="eastAsia"/>
              </w:rPr>
              <w:t>、</w:t>
            </w:r>
            <w:r w:rsidR="002432AC">
              <w:rPr>
                <w:rFonts w:hint="eastAsia"/>
              </w:rPr>
              <w:t>后台系统直连数据库，数据的一致性</w:t>
            </w:r>
          </w:p>
          <w:p w:rsidR="001B33B0" w:rsidRDefault="001B33B0" w:rsidP="005240DF"/>
          <w:p w:rsidR="001B33B0" w:rsidRDefault="00434E9B" w:rsidP="005240D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电商的前台系统和后台系统联系</w:t>
            </w:r>
          </w:p>
          <w:p w:rsidR="00A91528" w:rsidRDefault="00EF5D7D" w:rsidP="005240DF">
            <w:r>
              <w:rPr>
                <w:rFonts w:hint="eastAsia"/>
              </w:rPr>
              <w:t>数据结构是同一套</w:t>
            </w:r>
            <w:r w:rsidR="0074650E">
              <w:rPr>
                <w:rFonts w:hint="eastAsia"/>
              </w:rPr>
              <w:t>，</w:t>
            </w:r>
            <w:r w:rsidR="00104082">
              <w:rPr>
                <w:rFonts w:hint="eastAsia"/>
              </w:rPr>
              <w:t>后台系统的一些设置</w:t>
            </w:r>
            <w:r w:rsidR="001B302D">
              <w:rPr>
                <w:rFonts w:hint="eastAsia"/>
              </w:rPr>
              <w:t>可以控制前台系统的</w:t>
            </w:r>
            <w:r w:rsidR="000D7C88">
              <w:rPr>
                <w:rFonts w:hint="eastAsia"/>
              </w:rPr>
              <w:t>运行方式</w:t>
            </w:r>
          </w:p>
          <w:p w:rsidR="000B6FDB" w:rsidRDefault="000B6FDB" w:rsidP="005240DF"/>
        </w:tc>
      </w:tr>
    </w:tbl>
    <w:p w:rsidR="005240DF" w:rsidRDefault="005240DF" w:rsidP="005240DF"/>
    <w:p w:rsidR="003226C2" w:rsidRDefault="003226C2" w:rsidP="00AA1BB4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前台系统中包含的业务功能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AA1BB4" w:rsidTr="00AA1BB4">
        <w:tc>
          <w:tcPr>
            <w:tcW w:w="11046" w:type="dxa"/>
          </w:tcPr>
          <w:p w:rsidR="00AA1BB4" w:rsidRDefault="009F6E75" w:rsidP="005240DF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首页</w:t>
            </w:r>
            <w:r w:rsidR="00D96321">
              <w:rPr>
                <w:rFonts w:hint="eastAsia"/>
              </w:rPr>
              <w:t>（静态化）</w:t>
            </w:r>
          </w:p>
          <w:p w:rsidR="009F6E75" w:rsidRDefault="009F6E75" w:rsidP="005240DF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检索页</w:t>
            </w:r>
            <w:r w:rsidR="009D5ADC">
              <w:rPr>
                <w:rFonts w:hint="eastAsia"/>
              </w:rPr>
              <w:t>（搜索引擎）</w:t>
            </w:r>
          </w:p>
          <w:p w:rsidR="009F6E75" w:rsidRDefault="009F6E75" w:rsidP="005240DF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详情页</w:t>
            </w:r>
            <w:r w:rsidR="00A617D6">
              <w:rPr>
                <w:rFonts w:hint="eastAsia"/>
              </w:rPr>
              <w:t>（</w:t>
            </w:r>
            <w:r w:rsidR="006C1320">
              <w:rPr>
                <w:rFonts w:hint="eastAsia"/>
              </w:rPr>
              <w:t>缓存、</w:t>
            </w:r>
            <w:r w:rsidR="003C102C">
              <w:rPr>
                <w:rFonts w:hint="eastAsia"/>
              </w:rPr>
              <w:t>切换、推荐</w:t>
            </w:r>
            <w:r w:rsidR="00A617D6">
              <w:rPr>
                <w:rFonts w:hint="eastAsia"/>
              </w:rPr>
              <w:t>）</w:t>
            </w:r>
          </w:p>
          <w:p w:rsidR="009F6E75" w:rsidRDefault="009F6E75" w:rsidP="005240DF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购物车页</w:t>
            </w:r>
            <w:r w:rsidR="00D11318">
              <w:rPr>
                <w:rFonts w:hint="eastAsia"/>
              </w:rPr>
              <w:t>（</w:t>
            </w:r>
            <w:r w:rsidR="002A11F1">
              <w:rPr>
                <w:rFonts w:hint="eastAsia"/>
              </w:rPr>
              <w:t>cookie</w:t>
            </w:r>
            <w:r w:rsidR="002A11F1">
              <w:rPr>
                <w:rFonts w:hint="eastAsia"/>
              </w:rPr>
              <w:t>、</w:t>
            </w:r>
            <w:proofErr w:type="spellStart"/>
            <w:r w:rsidR="002A11F1">
              <w:rPr>
                <w:rFonts w:hint="eastAsia"/>
              </w:rPr>
              <w:t>redis</w:t>
            </w:r>
            <w:proofErr w:type="spellEnd"/>
            <w:r w:rsidR="00D11318">
              <w:rPr>
                <w:rFonts w:hint="eastAsia"/>
              </w:rPr>
              <w:t>）</w:t>
            </w:r>
          </w:p>
          <w:p w:rsidR="009F6E75" w:rsidRDefault="009F6E75" w:rsidP="005240DF">
            <w:r>
              <w:rPr>
                <w:rFonts w:hint="eastAsia"/>
              </w:rPr>
              <w:t>5</w:t>
            </w:r>
            <w:r>
              <w:t xml:space="preserve"> </w:t>
            </w:r>
            <w:r w:rsidR="00AB1B21">
              <w:rPr>
                <w:rFonts w:hint="eastAsia"/>
              </w:rPr>
              <w:t>结算页</w:t>
            </w:r>
            <w:r w:rsidR="00AB1B21">
              <w:rPr>
                <w:rFonts w:hint="eastAsia"/>
              </w:rPr>
              <w:t>(</w:t>
            </w:r>
            <w:r w:rsidR="00AB1B21">
              <w:rPr>
                <w:rFonts w:hint="eastAsia"/>
              </w:rPr>
              <w:t>订单页</w:t>
            </w:r>
            <w:r w:rsidR="00AB1B21">
              <w:t>)</w:t>
            </w:r>
            <w:r w:rsidR="005F36CD">
              <w:rPr>
                <w:rFonts w:hint="eastAsia"/>
              </w:rPr>
              <w:t>（</w:t>
            </w:r>
            <w:r w:rsidR="00EE1052">
              <w:rPr>
                <w:rFonts w:hint="eastAsia"/>
              </w:rPr>
              <w:t>一致性校验</w:t>
            </w:r>
            <w:r w:rsidR="00BE7801">
              <w:rPr>
                <w:rFonts w:hint="eastAsia"/>
              </w:rPr>
              <w:t>、安全</w:t>
            </w:r>
            <w:r w:rsidR="005F36CD">
              <w:rPr>
                <w:rFonts w:hint="eastAsia"/>
              </w:rPr>
              <w:t>）</w:t>
            </w:r>
          </w:p>
          <w:p w:rsidR="00AB1B21" w:rsidRDefault="00AB1B21" w:rsidP="005240DF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支付页</w:t>
            </w:r>
            <w:r w:rsidR="0067781B">
              <w:rPr>
                <w:rFonts w:hint="eastAsia"/>
              </w:rPr>
              <w:t>（安全、对接</w:t>
            </w:r>
            <w:r w:rsidR="003C5921">
              <w:rPr>
                <w:rFonts w:hint="eastAsia"/>
              </w:rPr>
              <w:t>支付平台</w:t>
            </w:r>
            <w:r w:rsidR="0067781B">
              <w:rPr>
                <w:rFonts w:hint="eastAsia"/>
              </w:rPr>
              <w:t>）</w:t>
            </w:r>
          </w:p>
        </w:tc>
      </w:tr>
    </w:tbl>
    <w:p w:rsidR="003226C2" w:rsidRDefault="003226C2" w:rsidP="005240DF"/>
    <w:p w:rsidR="003226C2" w:rsidRDefault="00A9796B" w:rsidP="00A9796B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item</w:t>
      </w:r>
      <w:r>
        <w:rPr>
          <w:rFonts w:hint="eastAsia"/>
        </w:rPr>
        <w:t>工程的创建</w:t>
      </w:r>
    </w:p>
    <w:p w:rsidR="004645DE" w:rsidRDefault="004645DE" w:rsidP="004645DE"/>
    <w:p w:rsidR="004645DE" w:rsidRDefault="004645DE" w:rsidP="004645DE"/>
    <w:p w:rsidR="004645DE" w:rsidRDefault="004645DE" w:rsidP="004645DE"/>
    <w:p w:rsidR="004645DE" w:rsidRDefault="004645DE" w:rsidP="004645DE"/>
    <w:p w:rsidR="00860CDF" w:rsidRDefault="00860CDF" w:rsidP="004645DE"/>
    <w:p w:rsidR="00F3779E" w:rsidRDefault="00F3779E" w:rsidP="004645DE"/>
    <w:p w:rsidR="004645DE" w:rsidRDefault="00A0103F" w:rsidP="004645D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911944</wp:posOffset>
                </wp:positionH>
                <wp:positionV relativeFrom="paragraph">
                  <wp:posOffset>112143</wp:posOffset>
                </wp:positionV>
                <wp:extent cx="1535502" cy="871268"/>
                <wp:effectExtent l="0" t="0" r="26670" b="2413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502" cy="8712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103F" w:rsidRDefault="00A0103F" w:rsidP="00A0103F">
                            <w:pPr>
                              <w:jc w:val="center"/>
                            </w:pPr>
                            <w:r>
                              <w:t>Manage-web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" o:spid="_x0000_s1026" style="position:absolute;left:0;text-align:left;margin-left:71.8pt;margin-top:8.85pt;width:120.9pt;height:6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" fillcolor="#4f81bd [3204]" strokecolor="#243f60 [1604]" strokeweight="2pt">
                <v:textbox>
                  <w:txbxContent>
                    <w:p w:rsidR="00A0103F" w:rsidRDefault="00A0103F" w:rsidP="00A0103F">
                      <w:pPr>
                        <w:jc w:val="center"/>
                      </w:pPr>
                      <w:r>
                        <w:t>Manage-web</w:t>
                      </w:r>
                    </w:p>
                  </w:txbxContent>
                </v:textbox>
              </v:oval>
            </w:pict>
          </mc:Fallback>
        </mc:AlternateContent>
      </w:r>
    </w:p>
    <w:p w:rsidR="004645DE" w:rsidRDefault="004645DE" w:rsidP="004645DE"/>
    <w:p w:rsidR="004645DE" w:rsidRDefault="00A0103F" w:rsidP="004645D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2637227</wp:posOffset>
                </wp:positionH>
                <wp:positionV relativeFrom="paragraph">
                  <wp:posOffset>94100</wp:posOffset>
                </wp:positionV>
                <wp:extent cx="1414732" cy="534838"/>
                <wp:effectExtent l="0" t="0" r="71755" b="7493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732" cy="534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86BA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207.65pt;margin-top:7.4pt;width:111.4pt;height:4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" strokecolor="#4579b8 [3044]">
                <v:stroke endarrow="block"/>
              </v:shape>
            </w:pict>
          </mc:Fallback>
        </mc:AlternateContent>
      </w:r>
    </w:p>
    <w:p w:rsidR="004645DE" w:rsidRDefault="00A0103F" w:rsidP="004645D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4050425</wp:posOffset>
                </wp:positionH>
                <wp:positionV relativeFrom="paragraph">
                  <wp:posOffset>110262</wp:posOffset>
                </wp:positionV>
                <wp:extent cx="1820173" cy="948906"/>
                <wp:effectExtent l="0" t="0" r="2794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173" cy="948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5DE" w:rsidRDefault="004645DE" w:rsidP="004645DE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anage</w:t>
                            </w:r>
                          </w:p>
                          <w:p w:rsidR="004645DE" w:rsidRDefault="004645DE" w:rsidP="004645DE">
                            <w:pPr>
                              <w:jc w:val="center"/>
                            </w:pPr>
                            <w:proofErr w:type="spell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ku</w:t>
                            </w:r>
                            <w:r>
                              <w:t>Service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spu</w:t>
                            </w:r>
                            <w:r>
                              <w:t>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7" style="position:absolute;left:0;text-align:left;margin-left:318.95pt;margin-top:8.7pt;width:143.3pt;height:7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" fillcolor="white [3201]" strokecolor="#f79646 [3209]" strokeweight="2pt">
                <v:textbox>
                  <w:txbxContent>
                    <w:p w:rsidR="004645DE" w:rsidRDefault="004645DE" w:rsidP="004645DE"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anage</w:t>
                      </w:r>
                    </w:p>
                    <w:p w:rsidR="004645DE" w:rsidRDefault="004645DE" w:rsidP="004645DE">
                      <w:pPr>
                        <w:jc w:val="center"/>
                      </w:pPr>
                      <w:proofErr w:type="spell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ku</w:t>
                      </w:r>
                      <w:r>
                        <w:t>Service</w:t>
                      </w:r>
                      <w:proofErr w:type="spellEnd"/>
                      <w:r>
                        <w:rPr>
                          <w:rFonts w:hint="eastAsia"/>
                        </w:rPr>
                        <w:t>、</w:t>
                      </w:r>
                      <w:proofErr w:type="spellStart"/>
                      <w:r>
                        <w:rPr>
                          <w:rFonts w:hint="eastAsia"/>
                        </w:rPr>
                        <w:t>spu</w:t>
                      </w:r>
                      <w:r>
                        <w:t>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645DE" w:rsidRDefault="004645DE" w:rsidP="004645DE"/>
    <w:p w:rsidR="004645DE" w:rsidRDefault="004645DE" w:rsidP="004645DE"/>
    <w:p w:rsidR="004645DE" w:rsidRDefault="00A0103F" w:rsidP="004645D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2499204</wp:posOffset>
                </wp:positionH>
                <wp:positionV relativeFrom="paragraph">
                  <wp:posOffset>32133</wp:posOffset>
                </wp:positionV>
                <wp:extent cx="1483744" cy="638355"/>
                <wp:effectExtent l="0" t="38100" r="59690" b="2857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3744" cy="638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D65EF" id="直接箭头连接符 5" o:spid="_x0000_s1026" type="#_x0000_t32" style="position:absolute;left:0;text-align:left;margin-left:196.8pt;margin-top:2.55pt;width:116.85pt;height:50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945994</wp:posOffset>
                </wp:positionH>
                <wp:positionV relativeFrom="paragraph">
                  <wp:posOffset>31750</wp:posOffset>
                </wp:positionV>
                <wp:extent cx="1518250" cy="940279"/>
                <wp:effectExtent l="0" t="0" r="25400" b="1270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50" cy="9402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103F" w:rsidRDefault="00A0103F" w:rsidP="00A0103F">
                            <w:pPr>
                              <w:jc w:val="center"/>
                            </w:pPr>
                            <w:r>
                              <w:t>Item-web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" o:spid="_x0000_s1028" style="position:absolute;left:0;text-align:left;margin-left:74.5pt;margin-top:2.5pt;width:119.55pt;height:74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" fillcolor="#f79646 [3209]" strokecolor="#974706 [1609]" strokeweight="2pt">
                <v:textbox>
                  <w:txbxContent>
                    <w:p w:rsidR="00A0103F" w:rsidRDefault="00A0103F" w:rsidP="00A0103F">
                      <w:pPr>
                        <w:jc w:val="center"/>
                      </w:pPr>
                      <w:r>
                        <w:t>Item-web</w:t>
                      </w:r>
                    </w:p>
                  </w:txbxContent>
                </v:textbox>
              </v:oval>
            </w:pict>
          </mc:Fallback>
        </mc:AlternateContent>
      </w:r>
    </w:p>
    <w:p w:rsidR="004645DE" w:rsidRDefault="004645DE" w:rsidP="004645DE"/>
    <w:p w:rsidR="004645DE" w:rsidRDefault="004645DE" w:rsidP="004645DE"/>
    <w:p w:rsidR="004645DE" w:rsidRPr="004645DE" w:rsidRDefault="004645DE" w:rsidP="004645DE"/>
    <w:p w:rsidR="00A9796B" w:rsidRDefault="00A9796B" w:rsidP="005240D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5747C2" w:rsidTr="005747C2">
        <w:tc>
          <w:tcPr>
            <w:tcW w:w="11046" w:type="dxa"/>
          </w:tcPr>
          <w:p w:rsidR="005747C2" w:rsidRDefault="005747C2" w:rsidP="005240DF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item-web</w:t>
            </w:r>
            <w:r>
              <w:rPr>
                <w:rFonts w:hint="eastAsia"/>
              </w:rPr>
              <w:t>的商品详情工程</w:t>
            </w:r>
          </w:p>
          <w:p w:rsidR="00C37223" w:rsidRDefault="00C37223" w:rsidP="005240DF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item-web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pom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properites</w:t>
            </w:r>
            <w:proofErr w:type="spellEnd"/>
          </w:p>
          <w:p w:rsidR="00D231DF" w:rsidRDefault="00D231DF" w:rsidP="005240DF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引入</w:t>
            </w:r>
            <w:proofErr w:type="spellStart"/>
            <w:r>
              <w:rPr>
                <w:rFonts w:hint="eastAsia"/>
              </w:rPr>
              <w:t>thymeleaf</w:t>
            </w:r>
            <w:proofErr w:type="spellEnd"/>
            <w:r>
              <w:rPr>
                <w:rFonts w:hint="eastAsia"/>
              </w:rPr>
              <w:t>的依赖，</w:t>
            </w:r>
            <w:proofErr w:type="spellStart"/>
            <w:r w:rsidR="00A8781C">
              <w:rPr>
                <w:rFonts w:hint="eastAsia"/>
              </w:rPr>
              <w:t>thymeleaf</w:t>
            </w:r>
            <w:proofErr w:type="spellEnd"/>
            <w:r w:rsidR="00A8781C">
              <w:rPr>
                <w:rFonts w:hint="eastAsia"/>
              </w:rPr>
              <w:t>是</w:t>
            </w:r>
            <w:proofErr w:type="spellStart"/>
            <w:r w:rsidR="00A8781C">
              <w:rPr>
                <w:rFonts w:hint="eastAsia"/>
              </w:rPr>
              <w:t>springboot</w:t>
            </w:r>
            <w:proofErr w:type="spellEnd"/>
            <w:r w:rsidR="00A8781C">
              <w:rPr>
                <w:rFonts w:hint="eastAsia"/>
              </w:rPr>
              <w:t>的原生渲染模板</w:t>
            </w:r>
            <w:r w:rsidR="0001340E">
              <w:rPr>
                <w:rFonts w:hint="eastAsia"/>
              </w:rPr>
              <w:t>，</w:t>
            </w:r>
            <w:r w:rsidR="00EC148A">
              <w:rPr>
                <w:rFonts w:hint="eastAsia"/>
              </w:rPr>
              <w:t>它使用的是</w:t>
            </w:r>
            <w:r w:rsidR="00EC148A" w:rsidRPr="004E1DB0">
              <w:rPr>
                <w:rFonts w:hint="eastAsia"/>
                <w:color w:val="FF0000"/>
              </w:rPr>
              <w:t>html</w:t>
            </w:r>
            <w:r w:rsidR="00EC148A" w:rsidRPr="004E1DB0">
              <w:rPr>
                <w:rFonts w:hint="eastAsia"/>
                <w:color w:val="FF0000"/>
              </w:rPr>
              <w:t>的扩展标签</w:t>
            </w:r>
            <w:r w:rsidR="00CE6E59">
              <w:rPr>
                <w:rFonts w:hint="eastAsia"/>
              </w:rPr>
              <w:t>，</w:t>
            </w:r>
            <w:r w:rsidR="00FB0741">
              <w:rPr>
                <w:rFonts w:hint="eastAsia"/>
              </w:rPr>
              <w:t>需要在页面上声明</w:t>
            </w:r>
            <w:proofErr w:type="spellStart"/>
            <w:r w:rsidR="00FB0741">
              <w:rPr>
                <w:rFonts w:hint="eastAsia"/>
              </w:rPr>
              <w:t>thymeleaf</w:t>
            </w:r>
            <w:proofErr w:type="spellEnd"/>
            <w:r w:rsidR="00FB0741">
              <w:rPr>
                <w:rFonts w:hint="eastAsia"/>
              </w:rPr>
              <w:t>的模板约束</w:t>
            </w:r>
          </w:p>
          <w:p w:rsidR="007D3604" w:rsidRDefault="007D3604" w:rsidP="007D3604">
            <w:pPr>
              <w:pStyle w:val="HTML"/>
              <w:shd w:val="clear" w:color="auto" w:fill="FFFFFF"/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html </w:t>
            </w:r>
            <w:proofErr w:type="spellStart"/>
            <w:r>
              <w:rPr>
                <w:rFonts w:hint="eastAsia"/>
                <w:b/>
                <w:bCs/>
                <w:color w:val="0000FF"/>
                <w:sz w:val="17"/>
                <w:szCs w:val="17"/>
                <w:shd w:val="clear" w:color="auto" w:fill="EFEFEF"/>
              </w:rPr>
              <w:t>lang</w:t>
            </w:r>
            <w:proofErr w:type="spellEnd"/>
            <w:r>
              <w:rPr>
                <w:rFonts w:hint="eastAsia"/>
                <w:b/>
                <w:bCs/>
                <w:color w:val="0000FF"/>
                <w:sz w:val="17"/>
                <w:szCs w:val="17"/>
                <w:shd w:val="clear" w:color="auto" w:fill="EFEFEF"/>
              </w:rPr>
              <w:t>=</w:t>
            </w:r>
            <w:r>
              <w:rPr>
                <w:rFonts w:hint="eastAsia"/>
                <w:b/>
                <w:bCs/>
                <w:color w:val="008000"/>
                <w:sz w:val="17"/>
                <w:szCs w:val="17"/>
                <w:shd w:val="clear" w:color="auto" w:fill="EFEFEF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7"/>
                <w:szCs w:val="17"/>
                <w:shd w:val="clear" w:color="auto" w:fill="EFEFEF"/>
              </w:rPr>
              <w:t>en</w:t>
            </w:r>
            <w:proofErr w:type="spellEnd"/>
            <w:r>
              <w:rPr>
                <w:rFonts w:hint="eastAsia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" </w:t>
            </w:r>
            <w:proofErr w:type="spellStart"/>
            <w:r w:rsidRPr="00651688">
              <w:rPr>
                <w:rFonts w:hint="eastAsia"/>
                <w:b/>
                <w:bCs/>
                <w:color w:val="FF0000"/>
                <w:sz w:val="17"/>
                <w:szCs w:val="17"/>
                <w:shd w:val="clear" w:color="auto" w:fill="EFEFEF"/>
              </w:rPr>
              <w:t>xmlns</w:t>
            </w:r>
            <w:proofErr w:type="spellEnd"/>
            <w:r w:rsidRPr="00651688">
              <w:rPr>
                <w:rFonts w:hint="eastAsia"/>
                <w:b/>
                <w:bCs/>
                <w:color w:val="FF0000"/>
                <w:sz w:val="17"/>
                <w:szCs w:val="17"/>
                <w:shd w:val="clear" w:color="auto" w:fill="EFEFEF"/>
              </w:rPr>
              <w:t xml:space="preserve">="http://www.w3.org/1999/xhtml" </w:t>
            </w:r>
            <w:proofErr w:type="spellStart"/>
            <w:r w:rsidRPr="00651688">
              <w:rPr>
                <w:rFonts w:hint="eastAsia"/>
                <w:b/>
                <w:bCs/>
                <w:color w:val="FF0000"/>
                <w:sz w:val="17"/>
                <w:szCs w:val="17"/>
                <w:shd w:val="clear" w:color="auto" w:fill="EFEFEF"/>
              </w:rPr>
              <w:t>xmlns:th</w:t>
            </w:r>
            <w:proofErr w:type="spellEnd"/>
            <w:r w:rsidRPr="00651688">
              <w:rPr>
                <w:rFonts w:hint="eastAsia"/>
                <w:b/>
                <w:bCs/>
                <w:color w:val="FF0000"/>
                <w:sz w:val="17"/>
                <w:szCs w:val="17"/>
                <w:shd w:val="clear" w:color="auto" w:fill="EFEFEF"/>
              </w:rPr>
              <w:t>="http://www.thymeleaf.org"</w:t>
            </w:r>
            <w:r>
              <w:rPr>
                <w:rFonts w:hint="eastAsia"/>
                <w:color w:val="000000"/>
                <w:sz w:val="17"/>
                <w:szCs w:val="17"/>
                <w:shd w:val="clear" w:color="auto" w:fill="EFEFEF"/>
              </w:rPr>
              <w:t>&gt;</w:t>
            </w:r>
          </w:p>
          <w:p w:rsidR="00125207" w:rsidRDefault="00E05751" w:rsidP="005240DF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为</w:t>
            </w:r>
            <w:proofErr w:type="spellStart"/>
            <w:r>
              <w:rPr>
                <w:rFonts w:hint="eastAsia"/>
              </w:rPr>
              <w:t>thymeleaf</w:t>
            </w:r>
            <w:proofErr w:type="spellEnd"/>
            <w:r>
              <w:rPr>
                <w:rFonts w:hint="eastAsia"/>
              </w:rPr>
              <w:t>加入松校验</w:t>
            </w:r>
            <w:r w:rsidR="00B974D5">
              <w:rPr>
                <w:rFonts w:hint="eastAsia"/>
              </w:rPr>
              <w:t>、热部署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0820"/>
            </w:tblGrid>
            <w:tr w:rsidR="00965296" w:rsidTr="00965296">
              <w:tc>
                <w:tcPr>
                  <w:tcW w:w="10820" w:type="dxa"/>
                </w:tcPr>
                <w:p w:rsidR="00965296" w:rsidRDefault="00965296" w:rsidP="00965296">
                  <w:pPr>
                    <w:pStyle w:val="HTML"/>
                    <w:shd w:val="clear" w:color="auto" w:fill="FFFFFF"/>
                    <w:rPr>
                      <w:color w:val="000000"/>
                      <w:sz w:val="17"/>
                      <w:szCs w:val="17"/>
                    </w:rPr>
                  </w:pPr>
                  <w:r>
                    <w:rPr>
                      <w:rFonts w:hint="eastAsia"/>
                      <w:i/>
                      <w:iCs/>
                      <w:color w:val="808080"/>
                      <w:sz w:val="17"/>
                      <w:szCs w:val="17"/>
                    </w:rPr>
                    <w:t xml:space="preserve">&lt;!-- </w:t>
                  </w:r>
                  <w:proofErr w:type="spellStart"/>
                  <w:r>
                    <w:rPr>
                      <w:rFonts w:hint="eastAsia"/>
                      <w:i/>
                      <w:iCs/>
                      <w:color w:val="808080"/>
                      <w:sz w:val="17"/>
                      <w:szCs w:val="17"/>
                    </w:rPr>
                    <w:t>thymeleaf</w:t>
                  </w:r>
                  <w:proofErr w:type="spellEnd"/>
                  <w:r>
                    <w:rPr>
                      <w:rFonts w:hint="eastAsia"/>
                      <w:i/>
                      <w:iCs/>
                      <w:color w:val="808080"/>
                      <w:sz w:val="17"/>
                      <w:szCs w:val="17"/>
                    </w:rPr>
                    <w:t>支持包、可以设置松校验、热部署 --&gt;</w:t>
                  </w:r>
                  <w:r>
                    <w:rPr>
                      <w:rFonts w:hint="eastAsia"/>
                      <w:i/>
                      <w:iCs/>
                      <w:color w:val="808080"/>
                      <w:sz w:val="17"/>
                      <w:szCs w:val="17"/>
                    </w:rPr>
                    <w:br/>
                  </w:r>
                  <w:r>
                    <w:rPr>
                      <w:rFonts w:hint="eastAsia"/>
                      <w:color w:val="000000"/>
                      <w:sz w:val="17"/>
                      <w:szCs w:val="17"/>
                      <w:shd w:val="clear" w:color="auto" w:fill="EFEFEF"/>
                    </w:rPr>
                    <w:t>&lt;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7"/>
                      <w:szCs w:val="17"/>
                      <w:shd w:val="clear" w:color="auto" w:fill="EFEFEF"/>
                    </w:rPr>
                    <w:t>dependency</w:t>
                  </w:r>
                  <w:r>
                    <w:rPr>
                      <w:rFonts w:hint="eastAsia"/>
                      <w:color w:val="000000"/>
                      <w:sz w:val="17"/>
                      <w:szCs w:val="17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7"/>
                      <w:szCs w:val="17"/>
                    </w:rPr>
                    <w:br/>
                    <w:t xml:space="preserve">    </w:t>
                  </w:r>
                  <w:r>
                    <w:rPr>
                      <w:rFonts w:hint="eastAsia"/>
                      <w:color w:val="000000"/>
                      <w:sz w:val="17"/>
                      <w:szCs w:val="17"/>
                      <w:shd w:val="clear" w:color="auto" w:fill="EFEFEF"/>
                    </w:rPr>
                    <w:t>&lt;</w:t>
                  </w:r>
                  <w:proofErr w:type="spellStart"/>
                  <w:r>
                    <w:rPr>
                      <w:rFonts w:hint="eastAsia"/>
                      <w:b/>
                      <w:bCs/>
                      <w:color w:val="000080"/>
                      <w:sz w:val="17"/>
                      <w:szCs w:val="17"/>
                      <w:shd w:val="clear" w:color="auto" w:fill="EFEFEF"/>
                    </w:rPr>
                    <w:t>groupId</w:t>
                  </w:r>
                  <w:proofErr w:type="spellEnd"/>
                  <w:r>
                    <w:rPr>
                      <w:rFonts w:hint="eastAsia"/>
                      <w:color w:val="000000"/>
                      <w:sz w:val="17"/>
                      <w:szCs w:val="17"/>
                      <w:shd w:val="clear" w:color="auto" w:fill="EFEFEF"/>
                    </w:rPr>
                    <w:t>&gt;</w:t>
                  </w:r>
                  <w:proofErr w:type="spellStart"/>
                  <w:r>
                    <w:rPr>
                      <w:rFonts w:hint="eastAsia"/>
                      <w:color w:val="000000"/>
                      <w:sz w:val="17"/>
                      <w:szCs w:val="17"/>
                    </w:rPr>
                    <w:t>net.sourceforge.nekohtml</w:t>
                  </w:r>
                  <w:proofErr w:type="spellEnd"/>
                  <w:r>
                    <w:rPr>
                      <w:rFonts w:hint="eastAsia"/>
                      <w:color w:val="000000"/>
                      <w:sz w:val="17"/>
                      <w:szCs w:val="17"/>
                      <w:shd w:val="clear" w:color="auto" w:fill="EFEFEF"/>
                    </w:rPr>
                    <w:t>&lt;/</w:t>
                  </w:r>
                  <w:proofErr w:type="spellStart"/>
                  <w:r>
                    <w:rPr>
                      <w:rFonts w:hint="eastAsia"/>
                      <w:b/>
                      <w:bCs/>
                      <w:color w:val="000080"/>
                      <w:sz w:val="17"/>
                      <w:szCs w:val="17"/>
                      <w:shd w:val="clear" w:color="auto" w:fill="EFEFEF"/>
                    </w:rPr>
                    <w:t>groupId</w:t>
                  </w:r>
                  <w:proofErr w:type="spellEnd"/>
                  <w:r>
                    <w:rPr>
                      <w:rFonts w:hint="eastAsia"/>
                      <w:color w:val="000000"/>
                      <w:sz w:val="17"/>
                      <w:szCs w:val="17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7"/>
                      <w:szCs w:val="17"/>
                    </w:rPr>
                    <w:br/>
                    <w:t xml:space="preserve">    </w:t>
                  </w:r>
                  <w:r>
                    <w:rPr>
                      <w:rFonts w:hint="eastAsia"/>
                      <w:color w:val="000000"/>
                      <w:sz w:val="17"/>
                      <w:szCs w:val="17"/>
                      <w:shd w:val="clear" w:color="auto" w:fill="EFEFEF"/>
                    </w:rPr>
                    <w:t>&lt;</w:t>
                  </w:r>
                  <w:proofErr w:type="spellStart"/>
                  <w:r>
                    <w:rPr>
                      <w:rFonts w:hint="eastAsia"/>
                      <w:b/>
                      <w:bCs/>
                      <w:color w:val="000080"/>
                      <w:sz w:val="17"/>
                      <w:szCs w:val="17"/>
                      <w:shd w:val="clear" w:color="auto" w:fill="EFEFEF"/>
                    </w:rPr>
                    <w:t>artifactId</w:t>
                  </w:r>
                  <w:proofErr w:type="spellEnd"/>
                  <w:r>
                    <w:rPr>
                      <w:rFonts w:hint="eastAsia"/>
                      <w:color w:val="000000"/>
                      <w:sz w:val="17"/>
                      <w:szCs w:val="17"/>
                      <w:shd w:val="clear" w:color="auto" w:fill="EFEFEF"/>
                    </w:rPr>
                    <w:t>&gt;</w:t>
                  </w:r>
                  <w:proofErr w:type="spellStart"/>
                  <w:r>
                    <w:rPr>
                      <w:rFonts w:hint="eastAsia"/>
                      <w:color w:val="000000"/>
                      <w:sz w:val="17"/>
                      <w:szCs w:val="17"/>
                    </w:rPr>
                    <w:t>nekohtml</w:t>
                  </w:r>
                  <w:proofErr w:type="spellEnd"/>
                  <w:r>
                    <w:rPr>
                      <w:rFonts w:hint="eastAsia"/>
                      <w:color w:val="000000"/>
                      <w:sz w:val="17"/>
                      <w:szCs w:val="17"/>
                      <w:shd w:val="clear" w:color="auto" w:fill="EFEFEF"/>
                    </w:rPr>
                    <w:t>&lt;/</w:t>
                  </w:r>
                  <w:proofErr w:type="spellStart"/>
                  <w:r>
                    <w:rPr>
                      <w:rFonts w:hint="eastAsia"/>
                      <w:b/>
                      <w:bCs/>
                      <w:color w:val="000080"/>
                      <w:sz w:val="17"/>
                      <w:szCs w:val="17"/>
                      <w:shd w:val="clear" w:color="auto" w:fill="EFEFEF"/>
                    </w:rPr>
                    <w:t>artifactId</w:t>
                  </w:r>
                  <w:proofErr w:type="spellEnd"/>
                  <w:r>
                    <w:rPr>
                      <w:rFonts w:hint="eastAsia"/>
                      <w:color w:val="000000"/>
                      <w:sz w:val="17"/>
                      <w:szCs w:val="17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7"/>
                      <w:szCs w:val="17"/>
                    </w:rPr>
                    <w:br/>
                  </w:r>
                  <w:r>
                    <w:rPr>
                      <w:rFonts w:hint="eastAsia"/>
                      <w:color w:val="000000"/>
                      <w:sz w:val="17"/>
                      <w:szCs w:val="17"/>
                      <w:shd w:val="clear" w:color="auto" w:fill="EFEFEF"/>
                    </w:rPr>
                    <w:t>&lt;/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7"/>
                      <w:szCs w:val="17"/>
                      <w:shd w:val="clear" w:color="auto" w:fill="EFEFEF"/>
                    </w:rPr>
                    <w:t>dependency</w:t>
                  </w:r>
                  <w:r>
                    <w:rPr>
                      <w:rFonts w:hint="eastAsia"/>
                      <w:color w:val="000000"/>
                      <w:sz w:val="17"/>
                      <w:szCs w:val="17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7"/>
                      <w:szCs w:val="17"/>
                    </w:rPr>
                    <w:br/>
                  </w:r>
                  <w:r>
                    <w:rPr>
                      <w:rFonts w:hint="eastAsia"/>
                      <w:color w:val="000000"/>
                      <w:sz w:val="17"/>
                      <w:szCs w:val="17"/>
                    </w:rPr>
                    <w:br/>
                  </w:r>
                  <w:r>
                    <w:rPr>
                      <w:rFonts w:hint="eastAsia"/>
                      <w:color w:val="000000"/>
                      <w:sz w:val="17"/>
                      <w:szCs w:val="17"/>
                      <w:shd w:val="clear" w:color="auto" w:fill="EFEFEF"/>
                    </w:rPr>
                    <w:t>&lt;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7"/>
                      <w:szCs w:val="17"/>
                      <w:shd w:val="clear" w:color="auto" w:fill="EFEFEF"/>
                    </w:rPr>
                    <w:t>dependency</w:t>
                  </w:r>
                  <w:r>
                    <w:rPr>
                      <w:rFonts w:hint="eastAsia"/>
                      <w:color w:val="000000"/>
                      <w:sz w:val="17"/>
                      <w:szCs w:val="17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7"/>
                      <w:szCs w:val="17"/>
                    </w:rPr>
                    <w:br/>
                    <w:t xml:space="preserve">    </w:t>
                  </w:r>
                  <w:r>
                    <w:rPr>
                      <w:rFonts w:hint="eastAsia"/>
                      <w:color w:val="000000"/>
                      <w:sz w:val="17"/>
                      <w:szCs w:val="17"/>
                      <w:shd w:val="clear" w:color="auto" w:fill="EFEFEF"/>
                    </w:rPr>
                    <w:t>&lt;</w:t>
                  </w:r>
                  <w:proofErr w:type="spellStart"/>
                  <w:r>
                    <w:rPr>
                      <w:rFonts w:hint="eastAsia"/>
                      <w:b/>
                      <w:bCs/>
                      <w:color w:val="000080"/>
                      <w:sz w:val="17"/>
                      <w:szCs w:val="17"/>
                      <w:shd w:val="clear" w:color="auto" w:fill="EFEFEF"/>
                    </w:rPr>
                    <w:t>groupId</w:t>
                  </w:r>
                  <w:proofErr w:type="spellEnd"/>
                  <w:r>
                    <w:rPr>
                      <w:rFonts w:hint="eastAsia"/>
                      <w:color w:val="000000"/>
                      <w:sz w:val="17"/>
                      <w:szCs w:val="17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7"/>
                      <w:szCs w:val="17"/>
                    </w:rPr>
                    <w:t>xml-</w:t>
                  </w:r>
                  <w:proofErr w:type="spellStart"/>
                  <w:r>
                    <w:rPr>
                      <w:rFonts w:hint="eastAsia"/>
                      <w:color w:val="000000"/>
                      <w:sz w:val="17"/>
                      <w:szCs w:val="17"/>
                    </w:rPr>
                    <w:t>apis</w:t>
                  </w:r>
                  <w:proofErr w:type="spellEnd"/>
                  <w:r>
                    <w:rPr>
                      <w:rFonts w:hint="eastAsia"/>
                      <w:color w:val="000000"/>
                      <w:sz w:val="17"/>
                      <w:szCs w:val="17"/>
                      <w:shd w:val="clear" w:color="auto" w:fill="EFEFEF"/>
                    </w:rPr>
                    <w:t>&lt;/</w:t>
                  </w:r>
                  <w:proofErr w:type="spellStart"/>
                  <w:r>
                    <w:rPr>
                      <w:rFonts w:hint="eastAsia"/>
                      <w:b/>
                      <w:bCs/>
                      <w:color w:val="000080"/>
                      <w:sz w:val="17"/>
                      <w:szCs w:val="17"/>
                      <w:shd w:val="clear" w:color="auto" w:fill="EFEFEF"/>
                    </w:rPr>
                    <w:t>groupId</w:t>
                  </w:r>
                  <w:proofErr w:type="spellEnd"/>
                  <w:r>
                    <w:rPr>
                      <w:rFonts w:hint="eastAsia"/>
                      <w:color w:val="000000"/>
                      <w:sz w:val="17"/>
                      <w:szCs w:val="17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7"/>
                      <w:szCs w:val="17"/>
                    </w:rPr>
                    <w:br/>
                    <w:t xml:space="preserve">    </w:t>
                  </w:r>
                  <w:r>
                    <w:rPr>
                      <w:rFonts w:hint="eastAsia"/>
                      <w:color w:val="000000"/>
                      <w:sz w:val="17"/>
                      <w:szCs w:val="17"/>
                      <w:shd w:val="clear" w:color="auto" w:fill="EFEFEF"/>
                    </w:rPr>
                    <w:t>&lt;</w:t>
                  </w:r>
                  <w:proofErr w:type="spellStart"/>
                  <w:r>
                    <w:rPr>
                      <w:rFonts w:hint="eastAsia"/>
                      <w:b/>
                      <w:bCs/>
                      <w:color w:val="000080"/>
                      <w:sz w:val="17"/>
                      <w:szCs w:val="17"/>
                      <w:shd w:val="clear" w:color="auto" w:fill="EFEFEF"/>
                    </w:rPr>
                    <w:t>artifactId</w:t>
                  </w:r>
                  <w:proofErr w:type="spellEnd"/>
                  <w:r>
                    <w:rPr>
                      <w:rFonts w:hint="eastAsia"/>
                      <w:color w:val="000000"/>
                      <w:sz w:val="17"/>
                      <w:szCs w:val="17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7"/>
                      <w:szCs w:val="17"/>
                    </w:rPr>
                    <w:t>xml-</w:t>
                  </w:r>
                  <w:proofErr w:type="spellStart"/>
                  <w:r>
                    <w:rPr>
                      <w:rFonts w:hint="eastAsia"/>
                      <w:color w:val="000000"/>
                      <w:sz w:val="17"/>
                      <w:szCs w:val="17"/>
                    </w:rPr>
                    <w:t>apis</w:t>
                  </w:r>
                  <w:proofErr w:type="spellEnd"/>
                  <w:r>
                    <w:rPr>
                      <w:rFonts w:hint="eastAsia"/>
                      <w:color w:val="000000"/>
                      <w:sz w:val="17"/>
                      <w:szCs w:val="17"/>
                      <w:shd w:val="clear" w:color="auto" w:fill="EFEFEF"/>
                    </w:rPr>
                    <w:t>&lt;/</w:t>
                  </w:r>
                  <w:proofErr w:type="spellStart"/>
                  <w:r>
                    <w:rPr>
                      <w:rFonts w:hint="eastAsia"/>
                      <w:b/>
                      <w:bCs/>
                      <w:color w:val="000080"/>
                      <w:sz w:val="17"/>
                      <w:szCs w:val="17"/>
                      <w:shd w:val="clear" w:color="auto" w:fill="EFEFEF"/>
                    </w:rPr>
                    <w:t>artifactId</w:t>
                  </w:r>
                  <w:proofErr w:type="spellEnd"/>
                  <w:r>
                    <w:rPr>
                      <w:rFonts w:hint="eastAsia"/>
                      <w:color w:val="000000"/>
                      <w:sz w:val="17"/>
                      <w:szCs w:val="17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7"/>
                      <w:szCs w:val="17"/>
                    </w:rPr>
                    <w:br/>
                  </w:r>
                  <w:r>
                    <w:rPr>
                      <w:rFonts w:hint="eastAsia"/>
                      <w:color w:val="000000"/>
                      <w:sz w:val="17"/>
                      <w:szCs w:val="17"/>
                      <w:shd w:val="clear" w:color="auto" w:fill="EFEFEF"/>
                    </w:rPr>
                    <w:t>&lt;/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7"/>
                      <w:szCs w:val="17"/>
                      <w:shd w:val="clear" w:color="auto" w:fill="EFEFEF"/>
                    </w:rPr>
                    <w:t>dependency</w:t>
                  </w:r>
                  <w:r>
                    <w:rPr>
                      <w:rFonts w:hint="eastAsia"/>
                      <w:color w:val="000000"/>
                      <w:sz w:val="17"/>
                      <w:szCs w:val="17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7"/>
                      <w:szCs w:val="17"/>
                    </w:rPr>
                    <w:br/>
                  </w:r>
                  <w:r>
                    <w:rPr>
                      <w:rFonts w:hint="eastAsia"/>
                      <w:color w:val="000000"/>
                      <w:sz w:val="17"/>
                      <w:szCs w:val="17"/>
                    </w:rPr>
                    <w:br/>
                  </w:r>
                  <w:r>
                    <w:rPr>
                      <w:rFonts w:hint="eastAsia"/>
                      <w:color w:val="000000"/>
                      <w:sz w:val="17"/>
                      <w:szCs w:val="17"/>
                      <w:shd w:val="clear" w:color="auto" w:fill="EFEFEF"/>
                    </w:rPr>
                    <w:t>&lt;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7"/>
                      <w:szCs w:val="17"/>
                      <w:shd w:val="clear" w:color="auto" w:fill="EFEFEF"/>
                    </w:rPr>
                    <w:t>dependency</w:t>
                  </w:r>
                  <w:r>
                    <w:rPr>
                      <w:rFonts w:hint="eastAsia"/>
                      <w:color w:val="000000"/>
                      <w:sz w:val="17"/>
                      <w:szCs w:val="17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7"/>
                      <w:szCs w:val="17"/>
                    </w:rPr>
                    <w:br/>
                    <w:t xml:space="preserve">    </w:t>
                  </w:r>
                  <w:r>
                    <w:rPr>
                      <w:rFonts w:hint="eastAsia"/>
                      <w:color w:val="000000"/>
                      <w:sz w:val="17"/>
                      <w:szCs w:val="17"/>
                      <w:shd w:val="clear" w:color="auto" w:fill="EFEFEF"/>
                    </w:rPr>
                    <w:t>&lt;</w:t>
                  </w:r>
                  <w:proofErr w:type="spellStart"/>
                  <w:r>
                    <w:rPr>
                      <w:rFonts w:hint="eastAsia"/>
                      <w:b/>
                      <w:bCs/>
                      <w:color w:val="000080"/>
                      <w:sz w:val="17"/>
                      <w:szCs w:val="17"/>
                      <w:shd w:val="clear" w:color="auto" w:fill="EFEFEF"/>
                    </w:rPr>
                    <w:t>groupId</w:t>
                  </w:r>
                  <w:proofErr w:type="spellEnd"/>
                  <w:r>
                    <w:rPr>
                      <w:rFonts w:hint="eastAsia"/>
                      <w:color w:val="000000"/>
                      <w:sz w:val="17"/>
                      <w:szCs w:val="17"/>
                      <w:shd w:val="clear" w:color="auto" w:fill="EFEFEF"/>
                    </w:rPr>
                    <w:t>&gt;</w:t>
                  </w:r>
                  <w:proofErr w:type="spellStart"/>
                  <w:r>
                    <w:rPr>
                      <w:rFonts w:hint="eastAsia"/>
                      <w:color w:val="000000"/>
                      <w:sz w:val="17"/>
                      <w:szCs w:val="17"/>
                    </w:rPr>
                    <w:t>org.apache.xmlgraphics</w:t>
                  </w:r>
                  <w:proofErr w:type="spellEnd"/>
                  <w:r>
                    <w:rPr>
                      <w:rFonts w:hint="eastAsia"/>
                      <w:color w:val="000000"/>
                      <w:sz w:val="17"/>
                      <w:szCs w:val="17"/>
                      <w:shd w:val="clear" w:color="auto" w:fill="EFEFEF"/>
                    </w:rPr>
                    <w:t>&lt;/</w:t>
                  </w:r>
                  <w:proofErr w:type="spellStart"/>
                  <w:r>
                    <w:rPr>
                      <w:rFonts w:hint="eastAsia"/>
                      <w:b/>
                      <w:bCs/>
                      <w:color w:val="000080"/>
                      <w:sz w:val="17"/>
                      <w:szCs w:val="17"/>
                      <w:shd w:val="clear" w:color="auto" w:fill="EFEFEF"/>
                    </w:rPr>
                    <w:t>groupId</w:t>
                  </w:r>
                  <w:proofErr w:type="spellEnd"/>
                  <w:r>
                    <w:rPr>
                      <w:rFonts w:hint="eastAsia"/>
                      <w:color w:val="000000"/>
                      <w:sz w:val="17"/>
                      <w:szCs w:val="17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7"/>
                      <w:szCs w:val="17"/>
                    </w:rPr>
                    <w:br/>
                    <w:t xml:space="preserve">    </w:t>
                  </w:r>
                  <w:r>
                    <w:rPr>
                      <w:rFonts w:hint="eastAsia"/>
                      <w:color w:val="000000"/>
                      <w:sz w:val="17"/>
                      <w:szCs w:val="17"/>
                      <w:shd w:val="clear" w:color="auto" w:fill="EFEFEF"/>
                    </w:rPr>
                    <w:t>&lt;</w:t>
                  </w:r>
                  <w:proofErr w:type="spellStart"/>
                  <w:r>
                    <w:rPr>
                      <w:rFonts w:hint="eastAsia"/>
                      <w:b/>
                      <w:bCs/>
                      <w:color w:val="000080"/>
                      <w:sz w:val="17"/>
                      <w:szCs w:val="17"/>
                      <w:shd w:val="clear" w:color="auto" w:fill="EFEFEF"/>
                    </w:rPr>
                    <w:t>artifactId</w:t>
                  </w:r>
                  <w:proofErr w:type="spellEnd"/>
                  <w:r>
                    <w:rPr>
                      <w:rFonts w:hint="eastAsia"/>
                      <w:color w:val="000000"/>
                      <w:sz w:val="17"/>
                      <w:szCs w:val="17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7"/>
                      <w:szCs w:val="17"/>
                    </w:rPr>
                    <w:t>batik-</w:t>
                  </w:r>
                  <w:proofErr w:type="spellStart"/>
                  <w:r>
                    <w:rPr>
                      <w:rFonts w:hint="eastAsia"/>
                      <w:color w:val="000000"/>
                      <w:sz w:val="17"/>
                      <w:szCs w:val="17"/>
                    </w:rPr>
                    <w:t>ext</w:t>
                  </w:r>
                  <w:proofErr w:type="spellEnd"/>
                  <w:r>
                    <w:rPr>
                      <w:rFonts w:hint="eastAsia"/>
                      <w:color w:val="000000"/>
                      <w:sz w:val="17"/>
                      <w:szCs w:val="17"/>
                      <w:shd w:val="clear" w:color="auto" w:fill="EFEFEF"/>
                    </w:rPr>
                    <w:t>&lt;/</w:t>
                  </w:r>
                  <w:proofErr w:type="spellStart"/>
                  <w:r>
                    <w:rPr>
                      <w:rFonts w:hint="eastAsia"/>
                      <w:b/>
                      <w:bCs/>
                      <w:color w:val="000080"/>
                      <w:sz w:val="17"/>
                      <w:szCs w:val="17"/>
                      <w:shd w:val="clear" w:color="auto" w:fill="EFEFEF"/>
                    </w:rPr>
                    <w:t>artifactId</w:t>
                  </w:r>
                  <w:proofErr w:type="spellEnd"/>
                  <w:r>
                    <w:rPr>
                      <w:rFonts w:hint="eastAsia"/>
                      <w:color w:val="000000"/>
                      <w:sz w:val="17"/>
                      <w:szCs w:val="17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7"/>
                      <w:szCs w:val="17"/>
                    </w:rPr>
                    <w:br/>
                  </w:r>
                  <w:r>
                    <w:rPr>
                      <w:rFonts w:hint="eastAsia"/>
                      <w:color w:val="000000"/>
                      <w:sz w:val="17"/>
                      <w:szCs w:val="17"/>
                      <w:shd w:val="clear" w:color="auto" w:fill="EFEFEF"/>
                    </w:rPr>
                    <w:t>&lt;/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7"/>
                      <w:szCs w:val="17"/>
                      <w:shd w:val="clear" w:color="auto" w:fill="EFEFEF"/>
                    </w:rPr>
                    <w:t>dependency</w:t>
                  </w:r>
                  <w:r>
                    <w:rPr>
                      <w:rFonts w:hint="eastAsia"/>
                      <w:color w:val="000000"/>
                      <w:sz w:val="17"/>
                      <w:szCs w:val="17"/>
                      <w:shd w:val="clear" w:color="auto" w:fill="EFEFEF"/>
                    </w:rPr>
                    <w:t>&gt;</w:t>
                  </w:r>
                </w:p>
                <w:p w:rsidR="00965296" w:rsidRPr="00965296" w:rsidRDefault="00965296" w:rsidP="005240DF"/>
              </w:tc>
            </w:tr>
          </w:tbl>
          <w:p w:rsidR="00483D13" w:rsidRDefault="00F970EA" w:rsidP="005240DF">
            <w:proofErr w:type="gramStart"/>
            <w:r>
              <w:rPr>
                <w:rFonts w:hint="eastAsia"/>
              </w:rPr>
              <w:t>热部署</w:t>
            </w:r>
            <w:proofErr w:type="gramEnd"/>
            <w:r>
              <w:rPr>
                <w:rFonts w:hint="eastAsia"/>
              </w:rPr>
              <w:t>配置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0820"/>
            </w:tblGrid>
            <w:tr w:rsidR="00190D6F" w:rsidTr="00190D6F">
              <w:tc>
                <w:tcPr>
                  <w:tcW w:w="10820" w:type="dxa"/>
                </w:tcPr>
                <w:p w:rsidR="008D4D9C" w:rsidRDefault="008D4D9C" w:rsidP="008D4D9C">
                  <w:pPr>
                    <w:pStyle w:val="HTML"/>
                    <w:shd w:val="clear" w:color="auto" w:fill="FFFFFF"/>
                    <w:rPr>
                      <w:color w:val="000000"/>
                      <w:sz w:val="17"/>
                      <w:szCs w:val="17"/>
                    </w:rPr>
                  </w:pPr>
                  <w:r>
                    <w:rPr>
                      <w:rFonts w:hint="eastAsia"/>
                      <w:i/>
                      <w:iCs/>
                      <w:color w:val="808080"/>
                      <w:sz w:val="17"/>
                      <w:szCs w:val="17"/>
                    </w:rPr>
                    <w:lastRenderedPageBreak/>
                    <w:t># 关闭</w:t>
                  </w:r>
                  <w:proofErr w:type="spellStart"/>
                  <w:r>
                    <w:rPr>
                      <w:rFonts w:hint="eastAsia"/>
                      <w:i/>
                      <w:iCs/>
                      <w:color w:val="808080"/>
                      <w:sz w:val="17"/>
                      <w:szCs w:val="17"/>
                    </w:rPr>
                    <w:t>thymeleaf</w:t>
                  </w:r>
                  <w:proofErr w:type="spellEnd"/>
                  <w:r>
                    <w:rPr>
                      <w:rFonts w:hint="eastAsia"/>
                      <w:i/>
                      <w:iCs/>
                      <w:color w:val="808080"/>
                      <w:sz w:val="17"/>
                      <w:szCs w:val="17"/>
                    </w:rPr>
                    <w:t>的缓存(</w:t>
                  </w:r>
                  <w:proofErr w:type="gramStart"/>
                  <w:r>
                    <w:rPr>
                      <w:rFonts w:hint="eastAsia"/>
                      <w:i/>
                      <w:iCs/>
                      <w:color w:val="808080"/>
                      <w:sz w:val="17"/>
                      <w:szCs w:val="17"/>
                    </w:rPr>
                    <w:t>热部署</w:t>
                  </w:r>
                  <w:proofErr w:type="gramEnd"/>
                  <w:r>
                    <w:rPr>
                      <w:rFonts w:hint="eastAsia"/>
                      <w:i/>
                      <w:iCs/>
                      <w:color w:val="808080"/>
                      <w:sz w:val="17"/>
                      <w:szCs w:val="17"/>
                    </w:rPr>
                    <w:t>)</w:t>
                  </w:r>
                  <w:r>
                    <w:rPr>
                      <w:rFonts w:hint="eastAsia"/>
                      <w:i/>
                      <w:iCs/>
                      <w:color w:val="808080"/>
                      <w:sz w:val="17"/>
                      <w:szCs w:val="17"/>
                    </w:rPr>
                    <w:br/>
                  </w:r>
                  <w:proofErr w:type="spellStart"/>
                  <w:r>
                    <w:rPr>
                      <w:rFonts w:hint="eastAsia"/>
                      <w:b/>
                      <w:bCs/>
                      <w:color w:val="000080"/>
                      <w:sz w:val="17"/>
                      <w:szCs w:val="17"/>
                    </w:rPr>
                    <w:t>spring.thymeleaf.cache</w:t>
                  </w:r>
                  <w:proofErr w:type="spellEnd"/>
                  <w:r>
                    <w:rPr>
                      <w:rFonts w:hint="eastAsia"/>
                      <w:color w:val="000000"/>
                      <w:sz w:val="17"/>
                      <w:szCs w:val="17"/>
                    </w:rPr>
                    <w:t>=</w:t>
                  </w:r>
                  <w:r>
                    <w:rPr>
                      <w:rFonts w:hint="eastAsia"/>
                      <w:b/>
                      <w:bCs/>
                      <w:color w:val="008000"/>
                      <w:sz w:val="17"/>
                      <w:szCs w:val="17"/>
                    </w:rPr>
                    <w:t>false</w:t>
                  </w:r>
                  <w:r>
                    <w:rPr>
                      <w:rFonts w:hint="eastAsia"/>
                      <w:b/>
                      <w:bCs/>
                      <w:color w:val="008000"/>
                      <w:sz w:val="17"/>
                      <w:szCs w:val="17"/>
                    </w:rPr>
                    <w:br/>
                  </w:r>
                  <w:r>
                    <w:rPr>
                      <w:rFonts w:hint="eastAsia"/>
                      <w:i/>
                      <w:iCs/>
                      <w:color w:val="808080"/>
                      <w:sz w:val="17"/>
                      <w:szCs w:val="17"/>
                    </w:rPr>
                    <w:t># 松校验</w:t>
                  </w:r>
                  <w:r>
                    <w:rPr>
                      <w:rFonts w:hint="eastAsia"/>
                      <w:i/>
                      <w:iCs/>
                      <w:color w:val="808080"/>
                      <w:sz w:val="17"/>
                      <w:szCs w:val="17"/>
                    </w:rPr>
                    <w:br/>
                  </w:r>
                  <w:proofErr w:type="spellStart"/>
                  <w:r>
                    <w:rPr>
                      <w:rFonts w:hint="eastAsia"/>
                      <w:b/>
                      <w:bCs/>
                      <w:color w:val="000080"/>
                      <w:sz w:val="17"/>
                      <w:szCs w:val="17"/>
                    </w:rPr>
                    <w:t>spring.</w:t>
                  </w:r>
                  <w:proofErr w:type="gramStart"/>
                  <w:r>
                    <w:rPr>
                      <w:rFonts w:hint="eastAsia"/>
                      <w:b/>
                      <w:bCs/>
                      <w:color w:val="000080"/>
                      <w:sz w:val="17"/>
                      <w:szCs w:val="17"/>
                    </w:rPr>
                    <w:t>thymeleaf.mode</w:t>
                  </w:r>
                  <w:proofErr w:type="spellEnd"/>
                  <w:proofErr w:type="gramEnd"/>
                  <w:r>
                    <w:rPr>
                      <w:rFonts w:hint="eastAsia"/>
                      <w:color w:val="000000"/>
                      <w:sz w:val="17"/>
                      <w:szCs w:val="17"/>
                    </w:rPr>
                    <w:t>=</w:t>
                  </w:r>
                  <w:r>
                    <w:rPr>
                      <w:rFonts w:hint="eastAsia"/>
                      <w:b/>
                      <w:bCs/>
                      <w:color w:val="008000"/>
                      <w:sz w:val="17"/>
                      <w:szCs w:val="17"/>
                    </w:rPr>
                    <w:t>LEGACYHTML5</w:t>
                  </w:r>
                </w:p>
                <w:p w:rsidR="00190D6F" w:rsidRDefault="00190D6F" w:rsidP="005240DF"/>
              </w:tc>
            </w:tr>
          </w:tbl>
          <w:p w:rsidR="00F970EA" w:rsidRDefault="00F970EA" w:rsidP="005240DF"/>
          <w:p w:rsidR="00AE42C9" w:rsidRDefault="00AE42C9" w:rsidP="005240DF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模板中使用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并且在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中使用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的标签表达式传参</w:t>
            </w:r>
          </w:p>
          <w:p w:rsidR="00AE42C9" w:rsidRDefault="00AE42C9" w:rsidP="005240DF">
            <w:r>
              <w:rPr>
                <w:noProof/>
              </w:rPr>
              <w:drawing>
                <wp:inline distT="0" distB="0" distL="0" distR="0" wp14:anchorId="7808FA2B" wp14:editId="71B2E5B5">
                  <wp:extent cx="4057143" cy="2019048"/>
                  <wp:effectExtent l="0" t="0" r="635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143" cy="2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5296" w:rsidRDefault="00965296" w:rsidP="005240DF"/>
          <w:p w:rsidR="00415883" w:rsidRDefault="00221EA0" w:rsidP="005240DF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将静态页面引入项目</w:t>
            </w:r>
          </w:p>
          <w:p w:rsidR="00924B1D" w:rsidRDefault="00924B1D" w:rsidP="005240DF"/>
          <w:p w:rsidR="00924B1D" w:rsidRDefault="00843D43" w:rsidP="005240DF">
            <w:r>
              <w:rPr>
                <w:noProof/>
              </w:rPr>
              <w:drawing>
                <wp:inline distT="0" distB="0" distL="0" distR="0" wp14:anchorId="29B28EFF" wp14:editId="04F680FE">
                  <wp:extent cx="3314286" cy="2161905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286" cy="2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4B1D" w:rsidRPr="007D3604" w:rsidRDefault="00924B1D" w:rsidP="005240DF"/>
        </w:tc>
      </w:tr>
    </w:tbl>
    <w:p w:rsidR="005747C2" w:rsidRDefault="005747C2" w:rsidP="005240DF"/>
    <w:p w:rsidR="00F46988" w:rsidRDefault="00F46988" w:rsidP="005240DF"/>
    <w:p w:rsidR="00F46988" w:rsidRDefault="00F46988" w:rsidP="005240DF"/>
    <w:p w:rsidR="00F46988" w:rsidRDefault="00F46988" w:rsidP="005240DF"/>
    <w:p w:rsidR="00EF35D3" w:rsidRDefault="00860CDF" w:rsidP="00F46988">
      <w:pPr>
        <w:pStyle w:val="1"/>
      </w:pPr>
      <w:r>
        <w:rPr>
          <w:rFonts w:hint="eastAsia"/>
        </w:rPr>
        <w:lastRenderedPageBreak/>
        <w:t>4</w:t>
      </w:r>
      <w:r>
        <w:t xml:space="preserve"> 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根据销售属性的动态切换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F1214A" w:rsidTr="00F1214A">
        <w:tc>
          <w:tcPr>
            <w:tcW w:w="11046" w:type="dxa"/>
          </w:tcPr>
          <w:p w:rsidR="00F1214A" w:rsidRDefault="00840318" w:rsidP="00EF35D3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数据模型</w:t>
            </w:r>
            <w:r w:rsidR="00D74766">
              <w:rPr>
                <w:rFonts w:hint="eastAsia"/>
              </w:rPr>
              <w:t>(</w:t>
            </w:r>
            <w:r w:rsidR="007D1066">
              <w:rPr>
                <w:rFonts w:hint="eastAsia"/>
              </w:rPr>
              <w:t>根据销售属性</w:t>
            </w:r>
            <w:r w:rsidR="00D74766">
              <w:rPr>
                <w:rFonts w:hint="eastAsia"/>
              </w:rPr>
              <w:t>切换一个</w:t>
            </w:r>
            <w:proofErr w:type="spellStart"/>
            <w:r w:rsidR="00D74766">
              <w:rPr>
                <w:rFonts w:hint="eastAsia"/>
              </w:rPr>
              <w:t>sku</w:t>
            </w:r>
            <w:proofErr w:type="spellEnd"/>
            <w:r w:rsidR="00D74766">
              <w:rPr>
                <w:rFonts w:hint="eastAsia"/>
              </w:rPr>
              <w:t>的其他兄弟姐妹</w:t>
            </w:r>
            <w:r w:rsidR="00D74766">
              <w:t>)</w:t>
            </w:r>
          </w:p>
          <w:p w:rsidR="008706FE" w:rsidRDefault="00F26D00" w:rsidP="00EF35D3">
            <w:proofErr w:type="spellStart"/>
            <w:r>
              <w:t>Pms_sku_info</w:t>
            </w:r>
            <w:proofErr w:type="spellEnd"/>
            <w:r>
              <w:t xml:space="preserve"> </w:t>
            </w:r>
            <w:proofErr w:type="spellStart"/>
            <w:r>
              <w:t>pms_sku_image</w:t>
            </w:r>
            <w:proofErr w:type="spellEnd"/>
          </w:p>
          <w:p w:rsidR="00F36052" w:rsidRDefault="00F36052" w:rsidP="00EF35D3"/>
          <w:p w:rsidR="00F36052" w:rsidRDefault="00894810" w:rsidP="00EF35D3">
            <w:proofErr w:type="spellStart"/>
            <w:r>
              <w:t>Pms_sku_sale_attr_value</w:t>
            </w:r>
            <w:proofErr w:type="spellEnd"/>
          </w:p>
          <w:p w:rsidR="006E1CEF" w:rsidRDefault="006E1CEF" w:rsidP="00EF35D3">
            <w:proofErr w:type="spellStart"/>
            <w:r>
              <w:t>Pms_spu_sale_at</w:t>
            </w:r>
            <w:r w:rsidR="00F424A0">
              <w:t>tr</w:t>
            </w:r>
            <w:proofErr w:type="spellEnd"/>
          </w:p>
          <w:p w:rsidR="00F6553F" w:rsidRDefault="00F6553F" w:rsidP="00EF35D3">
            <w:proofErr w:type="spellStart"/>
            <w:r>
              <w:t>Pms_s</w:t>
            </w:r>
            <w:r>
              <w:rPr>
                <w:rFonts w:hint="eastAsia"/>
              </w:rPr>
              <w:t>pu</w:t>
            </w:r>
            <w:r>
              <w:t>_sale_attr_value</w:t>
            </w:r>
            <w:proofErr w:type="spellEnd"/>
          </w:p>
          <w:p w:rsidR="00227522" w:rsidRDefault="00227522" w:rsidP="00EF35D3"/>
          <w:p w:rsidR="00227522" w:rsidRDefault="00227522" w:rsidP="00EF35D3"/>
          <w:p w:rsidR="00B5456E" w:rsidRDefault="00B5456E" w:rsidP="00EF35D3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如何实现这些数据模型对应的业务</w:t>
            </w:r>
            <w:r w:rsidR="00962872">
              <w:rPr>
                <w:rFonts w:hint="eastAsia"/>
              </w:rPr>
              <w:t>功能</w:t>
            </w:r>
          </w:p>
          <w:p w:rsidR="008706FE" w:rsidRDefault="008706FE" w:rsidP="00EF35D3"/>
          <w:p w:rsidR="000B23FA" w:rsidRDefault="000B23FA" w:rsidP="00EF35D3">
            <w:r>
              <w:t>A</w:t>
            </w:r>
            <w:r>
              <w:rPr>
                <w:rFonts w:hint="eastAsia"/>
              </w:rPr>
              <w:t>页面得到销售属性列表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sku</w:t>
            </w:r>
            <w:proofErr w:type="spellEnd"/>
            <w:r>
              <w:rPr>
                <w:rFonts w:hint="eastAsia"/>
              </w:rPr>
              <w:t>对应</w:t>
            </w:r>
            <w:proofErr w:type="spellStart"/>
            <w:r>
              <w:rPr>
                <w:rFonts w:hint="eastAsia"/>
              </w:rPr>
              <w:t>spu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t>)</w:t>
            </w:r>
          </w:p>
          <w:p w:rsidR="00BB0F6E" w:rsidRDefault="00BB0F6E" w:rsidP="00BB0F6E">
            <w:proofErr w:type="spellStart"/>
            <w:r>
              <w:t>Pms_spu_sale_attr</w:t>
            </w:r>
            <w:proofErr w:type="spellEnd"/>
          </w:p>
          <w:p w:rsidR="00BB0F6E" w:rsidRDefault="00BB0F6E" w:rsidP="00BB0F6E">
            <w:proofErr w:type="spellStart"/>
            <w:r>
              <w:t>Pms_s</w:t>
            </w:r>
            <w:r>
              <w:rPr>
                <w:rFonts w:hint="eastAsia"/>
              </w:rPr>
              <w:t>pu</w:t>
            </w:r>
            <w:r>
              <w:t>_sale_attr_value</w:t>
            </w:r>
            <w:proofErr w:type="spellEnd"/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0820"/>
            </w:tblGrid>
            <w:tr w:rsidR="00BB0F6E" w:rsidTr="00BB0F6E">
              <w:tc>
                <w:tcPr>
                  <w:tcW w:w="10820" w:type="dxa"/>
                </w:tcPr>
                <w:p w:rsidR="00BB0F6E" w:rsidRDefault="00BB0F6E" w:rsidP="00BB0F6E">
                  <w:r>
                    <w:t>SELECT</w:t>
                  </w:r>
                </w:p>
                <w:p w:rsidR="00BB0F6E" w:rsidRDefault="00BB0F6E" w:rsidP="00BB0F6E">
                  <w:r>
                    <w:tab/>
                    <w:t>*</w:t>
                  </w:r>
                </w:p>
                <w:p w:rsidR="00BB0F6E" w:rsidRDefault="00BB0F6E" w:rsidP="00BB0F6E">
                  <w:r>
                    <w:t>FROM</w:t>
                  </w:r>
                </w:p>
                <w:p w:rsidR="00BB0F6E" w:rsidRDefault="00BB0F6E" w:rsidP="00BB0F6E">
                  <w:r>
                    <w:tab/>
                  </w:r>
                  <w:proofErr w:type="spellStart"/>
                  <w:r>
                    <w:t>pms_product_sale_attr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</w:t>
                  </w:r>
                  <w:proofErr w:type="spellEnd"/>
                  <w:r>
                    <w:t>,</w:t>
                  </w:r>
                </w:p>
                <w:p w:rsidR="00BB0F6E" w:rsidRDefault="00BB0F6E" w:rsidP="00BB0F6E">
                  <w:r>
                    <w:tab/>
                  </w:r>
                  <w:proofErr w:type="spellStart"/>
                  <w:r>
                    <w:t>pms_product_sale_attr_value</w:t>
                  </w:r>
                  <w:proofErr w:type="spellEnd"/>
                  <w:r>
                    <w:t xml:space="preserve"> sav</w:t>
                  </w:r>
                </w:p>
                <w:p w:rsidR="00BB0F6E" w:rsidRDefault="00BB0F6E" w:rsidP="00BB0F6E">
                  <w:r>
                    <w:t>WHERE</w:t>
                  </w:r>
                </w:p>
                <w:p w:rsidR="00BB0F6E" w:rsidRDefault="00BB0F6E" w:rsidP="00BB0F6E">
                  <w:r>
                    <w:tab/>
                  </w:r>
                  <w:proofErr w:type="spellStart"/>
                  <w:proofErr w:type="gramStart"/>
                  <w:r>
                    <w:t>sa.product</w:t>
                  </w:r>
                  <w:proofErr w:type="gramEnd"/>
                  <w:r>
                    <w:t>_id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sav.product_id</w:t>
                  </w:r>
                  <w:proofErr w:type="spellEnd"/>
                </w:p>
                <w:p w:rsidR="00BB0F6E" w:rsidRDefault="00BB0F6E" w:rsidP="00BB0F6E">
                  <w:r>
                    <w:t xml:space="preserve">AND </w:t>
                  </w:r>
                  <w:proofErr w:type="spellStart"/>
                  <w:proofErr w:type="gramStart"/>
                  <w:r>
                    <w:t>sa.sale</w:t>
                  </w:r>
                  <w:proofErr w:type="gramEnd"/>
                  <w:r>
                    <w:t>_attr_id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sav.sale_attr_id</w:t>
                  </w:r>
                  <w:proofErr w:type="spellEnd"/>
                </w:p>
                <w:p w:rsidR="00BB0F6E" w:rsidRDefault="00BB0F6E" w:rsidP="00BB0F6E">
                  <w:r>
                    <w:t xml:space="preserve">and </w:t>
                  </w:r>
                  <w:proofErr w:type="spellStart"/>
                  <w:proofErr w:type="gramStart"/>
                  <w:r>
                    <w:t>sa.product</w:t>
                  </w:r>
                  <w:proofErr w:type="gramEnd"/>
                  <w:r>
                    <w:t>_id</w:t>
                  </w:r>
                  <w:proofErr w:type="spellEnd"/>
                  <w:r>
                    <w:t xml:space="preserve"> = ?</w:t>
                  </w:r>
                </w:p>
              </w:tc>
            </w:tr>
          </w:tbl>
          <w:p w:rsidR="00130AA2" w:rsidRDefault="00130AA2" w:rsidP="00EF35D3"/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0820"/>
            </w:tblGrid>
            <w:tr w:rsidR="00FF0EF1" w:rsidTr="00FF0EF1">
              <w:tc>
                <w:tcPr>
                  <w:tcW w:w="10820" w:type="dxa"/>
                </w:tcPr>
                <w:p w:rsidR="00FF0EF1" w:rsidRDefault="00FF0EF1" w:rsidP="00FF0EF1">
                  <w:r>
                    <w:t>SELECT</w:t>
                  </w:r>
                </w:p>
                <w:p w:rsidR="00FF0EF1" w:rsidRDefault="00FF0EF1" w:rsidP="00FF0EF1">
                  <w:r>
                    <w:tab/>
                  </w:r>
                  <w:proofErr w:type="spellStart"/>
                  <w:proofErr w:type="gramStart"/>
                  <w:r>
                    <w:t>sa</w:t>
                  </w:r>
                  <w:proofErr w:type="spellEnd"/>
                  <w:r>
                    <w:t>.*</w:t>
                  </w:r>
                  <w:proofErr w:type="gramEnd"/>
                  <w:r>
                    <w:t xml:space="preserve">, sav.*, if(ssav.sku_id,1,0) as </w:t>
                  </w:r>
                  <w:proofErr w:type="spellStart"/>
                  <w:r>
                    <w:t>isChecked</w:t>
                  </w:r>
                  <w:proofErr w:type="spellEnd"/>
                </w:p>
                <w:p w:rsidR="00FF0EF1" w:rsidRDefault="00FF0EF1" w:rsidP="00FF0EF1">
                  <w:r>
                    <w:t>FROM</w:t>
                  </w:r>
                </w:p>
                <w:p w:rsidR="00FF0EF1" w:rsidRDefault="00FF0EF1" w:rsidP="00FF0EF1">
                  <w:r>
                    <w:tab/>
                  </w:r>
                  <w:proofErr w:type="spellStart"/>
                  <w:r>
                    <w:t>pms_product_sale_attr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</w:t>
                  </w:r>
                  <w:proofErr w:type="spellEnd"/>
                </w:p>
                <w:p w:rsidR="00FF0EF1" w:rsidRDefault="00FF0EF1" w:rsidP="00FF0EF1">
                  <w:r>
                    <w:t xml:space="preserve">INNER JOIN </w:t>
                  </w:r>
                  <w:proofErr w:type="spellStart"/>
                  <w:r>
                    <w:t>pms_product_sale_attr_value</w:t>
                  </w:r>
                  <w:proofErr w:type="spellEnd"/>
                  <w:r>
                    <w:t xml:space="preserve"> sav ON </w:t>
                  </w:r>
                  <w:proofErr w:type="spellStart"/>
                  <w:proofErr w:type="gramStart"/>
                  <w:r>
                    <w:t>sa.product</w:t>
                  </w:r>
                  <w:proofErr w:type="gramEnd"/>
                  <w:r>
                    <w:t>_id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sav.product_id</w:t>
                  </w:r>
                  <w:proofErr w:type="spellEnd"/>
                </w:p>
                <w:p w:rsidR="00FF0EF1" w:rsidRDefault="00FF0EF1" w:rsidP="00FF0EF1">
                  <w:r>
                    <w:t xml:space="preserve">AND </w:t>
                  </w:r>
                  <w:proofErr w:type="spellStart"/>
                  <w:proofErr w:type="gramStart"/>
                  <w:r>
                    <w:t>sa.sale</w:t>
                  </w:r>
                  <w:proofErr w:type="gramEnd"/>
                  <w:r>
                    <w:t>_attr_id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sav.sale_attr_id</w:t>
                  </w:r>
                  <w:proofErr w:type="spellEnd"/>
                </w:p>
                <w:p w:rsidR="00FF0EF1" w:rsidRDefault="00FF0EF1" w:rsidP="00FF0EF1">
                  <w:r>
                    <w:t xml:space="preserve">AND </w:t>
                  </w:r>
                  <w:proofErr w:type="spellStart"/>
                  <w:proofErr w:type="gramStart"/>
                  <w:r>
                    <w:t>sa.product</w:t>
                  </w:r>
                  <w:proofErr w:type="gramEnd"/>
                  <w:r>
                    <w:t>_id</w:t>
                  </w:r>
                  <w:proofErr w:type="spellEnd"/>
                  <w:r>
                    <w:t xml:space="preserve"> = 66</w:t>
                  </w:r>
                </w:p>
                <w:p w:rsidR="00FF0EF1" w:rsidRDefault="00FF0EF1" w:rsidP="00FF0EF1">
                  <w:r>
                    <w:t xml:space="preserve">LEFT JOIN </w:t>
                  </w:r>
                  <w:proofErr w:type="spellStart"/>
                  <w:r>
                    <w:t>pms_sku_sale_attr_value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ssav</w:t>
                  </w:r>
                  <w:proofErr w:type="spellEnd"/>
                  <w:r>
                    <w:t xml:space="preserve"> ON sav.id = </w:t>
                  </w:r>
                  <w:proofErr w:type="spellStart"/>
                  <w:proofErr w:type="gramStart"/>
                  <w:r>
                    <w:t>ssav.sale</w:t>
                  </w:r>
                  <w:proofErr w:type="gramEnd"/>
                  <w:r>
                    <w:t>_attr_value_id</w:t>
                  </w:r>
                  <w:proofErr w:type="spellEnd"/>
                </w:p>
                <w:p w:rsidR="00FF0EF1" w:rsidRDefault="00FF0EF1" w:rsidP="00FF0EF1">
                  <w:r>
                    <w:t xml:space="preserve">AND </w:t>
                  </w:r>
                  <w:proofErr w:type="spellStart"/>
                  <w:r>
                    <w:t>ssav.sku_id</w:t>
                  </w:r>
                  <w:proofErr w:type="spellEnd"/>
                  <w:r>
                    <w:t xml:space="preserve"> = 108</w:t>
                  </w:r>
                </w:p>
              </w:tc>
            </w:tr>
          </w:tbl>
          <w:p w:rsidR="00FF0EF1" w:rsidRPr="00BB0F6E" w:rsidRDefault="00FF0EF1" w:rsidP="00EF35D3"/>
          <w:p w:rsidR="00130AA2" w:rsidRDefault="00130AA2" w:rsidP="00EF35D3"/>
          <w:p w:rsidR="000B23FA" w:rsidRDefault="00F472DB" w:rsidP="00EF35D3">
            <w:r>
              <w:t>B</w:t>
            </w:r>
            <w:r w:rsidR="008A3426">
              <w:rPr>
                <w:rFonts w:hint="eastAsia"/>
              </w:rPr>
              <w:t>页面根据销售属性的选择的组合</w:t>
            </w:r>
            <w:r w:rsidR="004A22EA">
              <w:rPr>
                <w:rFonts w:hint="eastAsia"/>
              </w:rPr>
              <w:t>，</w:t>
            </w:r>
            <w:r w:rsidR="00E92D52">
              <w:rPr>
                <w:rFonts w:hint="eastAsia"/>
              </w:rPr>
              <w:t>定位到关联的</w:t>
            </w:r>
            <w:proofErr w:type="spellStart"/>
            <w:r w:rsidR="00E92D52">
              <w:rPr>
                <w:rFonts w:hint="eastAsia"/>
              </w:rPr>
              <w:t>sku</w:t>
            </w:r>
            <w:proofErr w:type="spellEnd"/>
          </w:p>
          <w:p w:rsidR="003420E1" w:rsidRDefault="00266431" w:rsidP="00EF35D3">
            <w:r>
              <w:rPr>
                <w:rFonts w:hint="eastAsia"/>
              </w:rPr>
              <w:t>通过</w:t>
            </w:r>
            <w:r w:rsidR="00AA6F2F">
              <w:rPr>
                <w:rFonts w:hint="eastAsia"/>
              </w:rPr>
              <w:t>页面被选择属性值</w:t>
            </w:r>
            <w:r w:rsidR="00AA6F2F">
              <w:rPr>
                <w:rFonts w:hint="eastAsia"/>
              </w:rPr>
              <w:t>id</w:t>
            </w:r>
          </w:p>
          <w:p w:rsidR="00F94D5C" w:rsidRDefault="00266431" w:rsidP="00EF35D3">
            <w:r>
              <w:rPr>
                <w:rFonts w:hint="eastAsia"/>
              </w:rPr>
              <w:t>查询中间表</w:t>
            </w:r>
            <w:proofErr w:type="spellStart"/>
            <w:r w:rsidR="005C5437">
              <w:rPr>
                <w:rFonts w:hint="eastAsia"/>
              </w:rPr>
              <w:t>p</w:t>
            </w:r>
            <w:r w:rsidR="005C5437">
              <w:t>ms_sku_sale_attr_value</w:t>
            </w:r>
            <w:proofErr w:type="spellEnd"/>
          </w:p>
          <w:p w:rsidR="00A65F54" w:rsidRDefault="00A65F54" w:rsidP="00EF35D3">
            <w:r>
              <w:rPr>
                <w:rFonts w:hint="eastAsia"/>
              </w:rPr>
              <w:t>得到</w:t>
            </w:r>
            <w:proofErr w:type="spellStart"/>
            <w:r w:rsidR="00AA6F2F">
              <w:rPr>
                <w:rFonts w:hint="eastAsia"/>
              </w:rPr>
              <w:t>skuId</w:t>
            </w:r>
            <w:proofErr w:type="spellEnd"/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0820"/>
            </w:tblGrid>
            <w:tr w:rsidR="00076345" w:rsidTr="00076345">
              <w:tc>
                <w:tcPr>
                  <w:tcW w:w="10820" w:type="dxa"/>
                </w:tcPr>
                <w:p w:rsidR="00076345" w:rsidRDefault="00076345" w:rsidP="00076345">
                  <w:r>
                    <w:t>SELECT</w:t>
                  </w:r>
                </w:p>
                <w:p w:rsidR="00076345" w:rsidRDefault="00076345" w:rsidP="00076345">
                  <w:r>
                    <w:tab/>
                  </w:r>
                  <w:proofErr w:type="spellStart"/>
                  <w:r>
                    <w:t>sku_id</w:t>
                  </w:r>
                  <w:proofErr w:type="spellEnd"/>
                </w:p>
                <w:p w:rsidR="00076345" w:rsidRDefault="00076345" w:rsidP="00076345">
                  <w:r>
                    <w:t>FROM</w:t>
                  </w:r>
                </w:p>
                <w:p w:rsidR="00076345" w:rsidRDefault="00076345" w:rsidP="00076345">
                  <w:r>
                    <w:tab/>
                  </w:r>
                  <w:proofErr w:type="spellStart"/>
                  <w:r>
                    <w:t>pms_sku_sale_attr_value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ssav</w:t>
                  </w:r>
                  <w:proofErr w:type="spellEnd"/>
                </w:p>
                <w:p w:rsidR="00076345" w:rsidRDefault="00076345" w:rsidP="00076345">
                  <w:r>
                    <w:t>WHERE</w:t>
                  </w:r>
                </w:p>
                <w:p w:rsidR="00076345" w:rsidRDefault="00076345" w:rsidP="00076345">
                  <w:r>
                    <w:tab/>
                  </w:r>
                  <w:proofErr w:type="spellStart"/>
                  <w:r>
                    <w:t>ssav.sale_attr_id</w:t>
                  </w:r>
                  <w:proofErr w:type="spellEnd"/>
                  <w:r>
                    <w:t xml:space="preserve"> IN (</w:t>
                  </w:r>
                  <w:r w:rsidR="00294FE5" w:rsidRPr="005E5C65">
                    <w:rPr>
                      <w:rFonts w:hint="eastAsia"/>
                      <w:color w:val="FF0000"/>
                    </w:rPr>
                    <w:t>销售属性</w:t>
                  </w:r>
                  <w:r w:rsidR="00294FE5" w:rsidRPr="005E5C65">
                    <w:rPr>
                      <w:rFonts w:hint="eastAsia"/>
                      <w:color w:val="FF0000"/>
                    </w:rPr>
                    <w:t>id1</w:t>
                  </w:r>
                  <w:r w:rsidRPr="005E5C65">
                    <w:rPr>
                      <w:color w:val="FF0000"/>
                    </w:rPr>
                    <w:t>,</w:t>
                  </w:r>
                  <w:r w:rsidR="00294FE5" w:rsidRPr="005E5C65">
                    <w:rPr>
                      <w:rFonts w:hint="eastAsia"/>
                      <w:color w:val="FF0000"/>
                    </w:rPr>
                    <w:t>销售属性</w:t>
                  </w:r>
                  <w:r w:rsidR="00294FE5" w:rsidRPr="005E5C65">
                    <w:rPr>
                      <w:rFonts w:hint="eastAsia"/>
                      <w:color w:val="FF0000"/>
                    </w:rPr>
                    <w:t>id2</w:t>
                  </w:r>
                  <w:r>
                    <w:t>)</w:t>
                  </w:r>
                </w:p>
                <w:p w:rsidR="00076345" w:rsidRDefault="00076345" w:rsidP="00076345">
                  <w:r>
                    <w:t xml:space="preserve">AND </w:t>
                  </w:r>
                  <w:proofErr w:type="spellStart"/>
                  <w:r>
                    <w:t>ssav.sale_attr_value_id</w:t>
                  </w:r>
                  <w:proofErr w:type="spellEnd"/>
                  <w:r>
                    <w:t xml:space="preserve"> IN (</w:t>
                  </w:r>
                  <w:r w:rsidR="00294FE5" w:rsidRPr="005E5C65">
                    <w:rPr>
                      <w:rFonts w:hint="eastAsia"/>
                      <w:color w:val="FF0000"/>
                    </w:rPr>
                    <w:t>销售属性值</w:t>
                  </w:r>
                  <w:r w:rsidR="00294FE5" w:rsidRPr="005E5C65">
                    <w:rPr>
                      <w:rFonts w:hint="eastAsia"/>
                      <w:color w:val="FF0000"/>
                    </w:rPr>
                    <w:t>id1</w:t>
                  </w:r>
                  <w:r w:rsidRPr="005E5C65">
                    <w:rPr>
                      <w:color w:val="FF0000"/>
                    </w:rPr>
                    <w:t>,</w:t>
                  </w:r>
                  <w:r w:rsidR="00294FE5" w:rsidRPr="005E5C65">
                    <w:rPr>
                      <w:rFonts w:hint="eastAsia"/>
                      <w:color w:val="FF0000"/>
                    </w:rPr>
                    <w:t>销售属性值</w:t>
                  </w:r>
                  <w:r w:rsidR="00294FE5" w:rsidRPr="005E5C65">
                    <w:rPr>
                      <w:rFonts w:hint="eastAsia"/>
                      <w:color w:val="FF0000"/>
                    </w:rPr>
                    <w:t>id2</w:t>
                  </w:r>
                  <w:r>
                    <w:t>)</w:t>
                  </w:r>
                </w:p>
              </w:tc>
            </w:tr>
          </w:tbl>
          <w:p w:rsidR="00F94D5C" w:rsidRDefault="00F94D5C" w:rsidP="00EF35D3"/>
          <w:p w:rsidR="005E5C65" w:rsidRDefault="005E5C65" w:rsidP="00EF35D3">
            <w:r>
              <w:t>C</w:t>
            </w:r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skuId</w:t>
            </w:r>
            <w:proofErr w:type="spellEnd"/>
            <w:r>
              <w:rPr>
                <w:rFonts w:hint="eastAsia"/>
              </w:rPr>
              <w:t>查询到</w:t>
            </w:r>
            <w:proofErr w:type="spellStart"/>
            <w:r>
              <w:rPr>
                <w:rFonts w:hint="eastAsia"/>
              </w:rPr>
              <w:t>sku</w:t>
            </w:r>
            <w:proofErr w:type="spellEnd"/>
            <w:r>
              <w:rPr>
                <w:rFonts w:hint="eastAsia"/>
              </w:rPr>
              <w:t>对象返回到页面</w:t>
            </w:r>
          </w:p>
          <w:p w:rsidR="00B1065E" w:rsidRDefault="00B1065E" w:rsidP="00EF35D3">
            <w:r>
              <w:t>D</w:t>
            </w:r>
            <w:r>
              <w:rPr>
                <w:rFonts w:hint="eastAsia"/>
              </w:rPr>
              <w:t>功能优化</w:t>
            </w:r>
          </w:p>
          <w:p w:rsidR="00D55854" w:rsidRDefault="00D55854" w:rsidP="00EF35D3">
            <w:r>
              <w:rPr>
                <w:rFonts w:hint="eastAsia"/>
              </w:rPr>
              <w:t>在用户进入某一个</w:t>
            </w:r>
            <w:proofErr w:type="spellStart"/>
            <w:r>
              <w:rPr>
                <w:rFonts w:hint="eastAsia"/>
              </w:rPr>
              <w:t>spu</w:t>
            </w:r>
            <w:proofErr w:type="spellEnd"/>
            <w:r>
              <w:rPr>
                <w:rFonts w:hint="eastAsia"/>
              </w:rPr>
              <w:t>领域后，将该</w:t>
            </w:r>
            <w:proofErr w:type="spellStart"/>
            <w:r>
              <w:rPr>
                <w:rFonts w:hint="eastAsia"/>
              </w:rPr>
              <w:t>spu</w:t>
            </w:r>
            <w:proofErr w:type="spellEnd"/>
            <w:r>
              <w:rPr>
                <w:rFonts w:hint="eastAsia"/>
              </w:rPr>
              <w:t>所包含的</w:t>
            </w:r>
            <w:proofErr w:type="spellStart"/>
            <w:r>
              <w:rPr>
                <w:rFonts w:hint="eastAsia"/>
              </w:rPr>
              <w:t>sku</w:t>
            </w:r>
            <w:proofErr w:type="spellEnd"/>
            <w:r>
              <w:rPr>
                <w:rFonts w:hint="eastAsia"/>
              </w:rPr>
              <w:t>们和这些</w:t>
            </w:r>
            <w:proofErr w:type="spellStart"/>
            <w:r>
              <w:rPr>
                <w:rFonts w:hint="eastAsia"/>
              </w:rPr>
              <w:t>sku</w:t>
            </w:r>
            <w:proofErr w:type="spellEnd"/>
            <w:r>
              <w:rPr>
                <w:rFonts w:hint="eastAsia"/>
              </w:rPr>
              <w:t>对应的销售属性值</w:t>
            </w:r>
          </w:p>
          <w:p w:rsidR="00881BDA" w:rsidRDefault="00881BDA" w:rsidP="00EF35D3">
            <w:r>
              <w:rPr>
                <w:rFonts w:hint="eastAsia"/>
              </w:rPr>
              <w:t>生成一个</w:t>
            </w:r>
            <w:r w:rsidR="000D0FB8">
              <w:rPr>
                <w:rFonts w:hint="eastAsia"/>
              </w:rPr>
              <w:t>k</w:t>
            </w:r>
            <w:r w:rsidR="000D0FB8">
              <w:rPr>
                <w:rFonts w:hint="eastAsia"/>
              </w:rPr>
              <w:t>是销售属性值组合，</w:t>
            </w:r>
            <w:r w:rsidR="000D0FB8">
              <w:rPr>
                <w:rFonts w:hint="eastAsia"/>
              </w:rPr>
              <w:t>v</w:t>
            </w:r>
            <w:r w:rsidR="000D0FB8">
              <w:rPr>
                <w:rFonts w:hint="eastAsia"/>
              </w:rPr>
              <w:t>是</w:t>
            </w:r>
            <w:proofErr w:type="spellStart"/>
            <w:r w:rsidR="000D0FB8">
              <w:rPr>
                <w:rFonts w:hint="eastAsia"/>
              </w:rPr>
              <w:t>skuId</w:t>
            </w:r>
            <w:proofErr w:type="spellEnd"/>
            <w:r w:rsidR="000D0FB8">
              <w:rPr>
                <w:rFonts w:hint="eastAsia"/>
              </w:rPr>
              <w:t>的</w:t>
            </w:r>
            <w:r w:rsidR="000D0FB8">
              <w:rPr>
                <w:rFonts w:hint="eastAsia"/>
              </w:rPr>
              <w:t>hash</w:t>
            </w:r>
            <w:r w:rsidR="000D0FB8">
              <w:rPr>
                <w:rFonts w:hint="eastAsia"/>
              </w:rPr>
              <w:t>表格</w:t>
            </w:r>
            <w:r w:rsidR="00FC6B94">
              <w:rPr>
                <w:rFonts w:hint="eastAsia"/>
              </w:rPr>
              <w:t>，放到页面上</w:t>
            </w:r>
          </w:p>
          <w:tbl>
            <w:tblPr>
              <w:tblW w:w="4340" w:type="dxa"/>
              <w:tblLook w:val="04A0" w:firstRow="1" w:lastRow="0" w:firstColumn="1" w:lastColumn="0" w:noHBand="0" w:noVBand="1"/>
            </w:tblPr>
            <w:tblGrid>
              <w:gridCol w:w="3260"/>
              <w:gridCol w:w="1080"/>
            </w:tblGrid>
            <w:tr w:rsidR="000C78C0" w:rsidRPr="000C78C0" w:rsidTr="000C78C0">
              <w:trPr>
                <w:trHeight w:val="285"/>
              </w:trPr>
              <w:tc>
                <w:tcPr>
                  <w:tcW w:w="3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C78C0" w:rsidRPr="000C78C0" w:rsidRDefault="000C78C0" w:rsidP="000C78C0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0C78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k:239|243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C78C0" w:rsidRPr="000C78C0" w:rsidRDefault="000C78C0" w:rsidP="000C78C0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0C78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v:106</w:t>
                  </w:r>
                </w:p>
              </w:tc>
            </w:tr>
            <w:tr w:rsidR="000C78C0" w:rsidRPr="000C78C0" w:rsidTr="000C78C0">
              <w:trPr>
                <w:trHeight w:val="285"/>
              </w:trPr>
              <w:tc>
                <w:tcPr>
                  <w:tcW w:w="3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C78C0" w:rsidRPr="000C78C0" w:rsidRDefault="000C78C0" w:rsidP="000C78C0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0C78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k:239|244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C78C0" w:rsidRPr="000C78C0" w:rsidRDefault="000C78C0" w:rsidP="000C78C0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0C78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v:107</w:t>
                  </w:r>
                </w:p>
              </w:tc>
            </w:tr>
            <w:tr w:rsidR="000C78C0" w:rsidRPr="000C78C0" w:rsidTr="000C78C0">
              <w:trPr>
                <w:trHeight w:val="285"/>
              </w:trPr>
              <w:tc>
                <w:tcPr>
                  <w:tcW w:w="3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C78C0" w:rsidRPr="000C78C0" w:rsidRDefault="000C78C0" w:rsidP="000C78C0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0C78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k:240|245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C78C0" w:rsidRPr="000C78C0" w:rsidRDefault="000C78C0" w:rsidP="000C78C0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0C78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v:108</w:t>
                  </w:r>
                </w:p>
              </w:tc>
            </w:tr>
          </w:tbl>
          <w:p w:rsidR="000C78C0" w:rsidRDefault="00031380" w:rsidP="00EF35D3">
            <w:r>
              <w:rPr>
                <w:rFonts w:hint="eastAsia"/>
              </w:rPr>
              <w:t>在用户选择</w:t>
            </w:r>
            <w:proofErr w:type="gramStart"/>
            <w:r>
              <w:rPr>
                <w:rFonts w:hint="eastAsia"/>
              </w:rPr>
              <w:t>完销售</w:t>
            </w:r>
            <w:proofErr w:type="gramEnd"/>
            <w:r>
              <w:rPr>
                <w:rFonts w:hint="eastAsia"/>
              </w:rPr>
              <w:t>属性之后</w:t>
            </w:r>
            <w:r w:rsidR="002B6782">
              <w:rPr>
                <w:rFonts w:hint="eastAsia"/>
              </w:rPr>
              <w:t>，根据</w:t>
            </w:r>
            <w:r w:rsidR="002B6782">
              <w:rPr>
                <w:rFonts w:hint="eastAsia"/>
              </w:rPr>
              <w:t>hash</w:t>
            </w:r>
            <w:r w:rsidR="002B6782">
              <w:rPr>
                <w:rFonts w:hint="eastAsia"/>
              </w:rPr>
              <w:t>的组合找到对应的</w:t>
            </w:r>
            <w:proofErr w:type="spellStart"/>
            <w:r w:rsidR="002B6782">
              <w:rPr>
                <w:rFonts w:hint="eastAsia"/>
              </w:rPr>
              <w:t>skuid</w:t>
            </w:r>
            <w:proofErr w:type="spellEnd"/>
          </w:p>
          <w:p w:rsidR="005E5C65" w:rsidRDefault="005E5C65" w:rsidP="00EF35D3"/>
          <w:p w:rsidR="004C0056" w:rsidRDefault="004C0056" w:rsidP="00EF35D3"/>
        </w:tc>
      </w:tr>
    </w:tbl>
    <w:p w:rsidR="00EF35D3" w:rsidRDefault="00EF35D3" w:rsidP="00EF35D3"/>
    <w:p w:rsidR="00EF35D3" w:rsidRDefault="0084639A" w:rsidP="00EF35D3">
      <w:r>
        <w:rPr>
          <w:rFonts w:hint="eastAsia"/>
        </w:rPr>
        <w:t>复习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402F51" w:rsidTr="00402F51">
        <w:tc>
          <w:tcPr>
            <w:tcW w:w="11046" w:type="dxa"/>
          </w:tcPr>
          <w:p w:rsidR="0035374E" w:rsidRDefault="00AB3289" w:rsidP="00EF35D3">
            <w:r>
              <w:rPr>
                <w:rFonts w:hint="eastAsia"/>
              </w:rPr>
              <w:t>商品详情页面的数据结构</w:t>
            </w:r>
          </w:p>
          <w:p w:rsidR="00F34888" w:rsidRDefault="00F34888" w:rsidP="00EF35D3">
            <w:proofErr w:type="spellStart"/>
            <w:r>
              <w:t>Pms_sku_info</w:t>
            </w:r>
            <w:proofErr w:type="spellEnd"/>
          </w:p>
          <w:p w:rsidR="006C758D" w:rsidRDefault="006C758D" w:rsidP="00EF35D3">
            <w:proofErr w:type="spellStart"/>
            <w:r>
              <w:t>pms_sku_image</w:t>
            </w:r>
            <w:proofErr w:type="spellEnd"/>
          </w:p>
          <w:p w:rsidR="0098234A" w:rsidRDefault="0098234A" w:rsidP="00EF35D3"/>
          <w:p w:rsidR="00AC154C" w:rsidRDefault="00AC154C" w:rsidP="00EF35D3">
            <w:r>
              <w:rPr>
                <w:rFonts w:hint="eastAsia"/>
              </w:rPr>
              <w:t>销售属性集合</w:t>
            </w:r>
          </w:p>
          <w:p w:rsidR="0098234A" w:rsidRDefault="0098234A" w:rsidP="00EF35D3">
            <w:proofErr w:type="spellStart"/>
            <w:r>
              <w:rPr>
                <w:rFonts w:hint="eastAsia"/>
              </w:rPr>
              <w:t>p</w:t>
            </w:r>
            <w:r>
              <w:t>ms_spu_sale_attr</w:t>
            </w:r>
            <w:proofErr w:type="spellEnd"/>
          </w:p>
          <w:p w:rsidR="0098234A" w:rsidRDefault="0098234A" w:rsidP="00EF35D3">
            <w:proofErr w:type="spellStart"/>
            <w:r>
              <w:rPr>
                <w:rFonts w:hint="eastAsia"/>
              </w:rPr>
              <w:t>p</w:t>
            </w:r>
            <w:r>
              <w:t>ms_spu_sale_attr_value</w:t>
            </w:r>
            <w:proofErr w:type="spellEnd"/>
          </w:p>
          <w:p w:rsidR="00D7449F" w:rsidRDefault="00D7449F" w:rsidP="00EF35D3">
            <w:proofErr w:type="spellStart"/>
            <w:r>
              <w:rPr>
                <w:rFonts w:hint="eastAsia"/>
              </w:rPr>
              <w:t>p</w:t>
            </w:r>
            <w:r>
              <w:t>ms_sku_sale_attr_value</w:t>
            </w:r>
            <w:proofErr w:type="spellEnd"/>
          </w:p>
          <w:p w:rsidR="00877DF8" w:rsidRDefault="00877DF8" w:rsidP="00EF35D3"/>
          <w:p w:rsidR="00877DF8" w:rsidRDefault="00877DF8" w:rsidP="00EF35D3">
            <w:r>
              <w:rPr>
                <w:noProof/>
              </w:rPr>
              <w:lastRenderedPageBreak/>
              <w:drawing>
                <wp:inline distT="0" distB="0" distL="0" distR="0" wp14:anchorId="4634114B" wp14:editId="5C46F3DD">
                  <wp:extent cx="7020560" cy="2466340"/>
                  <wp:effectExtent l="0" t="0" r="889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560" cy="246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4196" w:rsidRDefault="00CC4196" w:rsidP="00EF35D3"/>
          <w:p w:rsidR="00124148" w:rsidRDefault="00124148" w:rsidP="00EF35D3">
            <w:r>
              <w:rPr>
                <w:noProof/>
              </w:rPr>
              <w:drawing>
                <wp:inline distT="0" distB="0" distL="0" distR="0" wp14:anchorId="2E38B9F7" wp14:editId="04D07A35">
                  <wp:extent cx="7020560" cy="2882265"/>
                  <wp:effectExtent l="0" t="0" r="889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560" cy="288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4148" w:rsidRDefault="00124148" w:rsidP="00EF35D3"/>
          <w:p w:rsidR="00124148" w:rsidRDefault="00124148" w:rsidP="00EF35D3"/>
        </w:tc>
      </w:tr>
    </w:tbl>
    <w:p w:rsidR="003E6A16" w:rsidRDefault="003E6A16" w:rsidP="00EF35D3"/>
    <w:p w:rsidR="003E6A16" w:rsidRDefault="003E6A16" w:rsidP="00EF35D3"/>
    <w:p w:rsidR="003E6A16" w:rsidRDefault="003E6A16" w:rsidP="00EF35D3"/>
    <w:p w:rsidR="003E6A16" w:rsidRDefault="003E6A16" w:rsidP="00EF35D3"/>
    <w:p w:rsidR="003E6A16" w:rsidRDefault="003E6A16" w:rsidP="00EF35D3"/>
    <w:p w:rsidR="003E6A16" w:rsidRDefault="003E6A16" w:rsidP="00EF35D3"/>
    <w:p w:rsidR="003E6A16" w:rsidRDefault="003E6A16" w:rsidP="00EF35D3"/>
    <w:p w:rsidR="003E6A16" w:rsidRDefault="003E6A16" w:rsidP="00EF35D3"/>
    <w:p w:rsidR="003E6A16" w:rsidRDefault="003E6A16" w:rsidP="00EF35D3"/>
    <w:p w:rsidR="003E6A16" w:rsidRDefault="003E6A16" w:rsidP="00EF35D3"/>
    <w:p w:rsidR="003E6A16" w:rsidRDefault="003E6A16" w:rsidP="00EF35D3"/>
    <w:p w:rsidR="0084639A" w:rsidRDefault="003E6A16" w:rsidP="00EF35D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4008815</wp:posOffset>
                </wp:positionH>
                <wp:positionV relativeFrom="paragraph">
                  <wp:posOffset>114504</wp:posOffset>
                </wp:positionV>
                <wp:extent cx="2061713" cy="819510"/>
                <wp:effectExtent l="0" t="0" r="1524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713" cy="819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A16" w:rsidRDefault="003E6A16" w:rsidP="003E6A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销售属性值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9" style="position:absolute;left:0;text-align:left;margin-left:315.65pt;margin-top:9pt;width:162.35pt;height:64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" fillcolor="#4f81bd [3204]" strokecolor="#243f60 [1604]" strokeweight="2pt">
                <v:textbox>
                  <w:txbxContent>
                    <w:p w:rsidR="003E6A16" w:rsidRDefault="003E6A16" w:rsidP="003E6A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销售属性值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437275</wp:posOffset>
                </wp:positionH>
                <wp:positionV relativeFrom="paragraph">
                  <wp:posOffset>88996</wp:posOffset>
                </wp:positionV>
                <wp:extent cx="1397479" cy="897147"/>
                <wp:effectExtent l="0" t="0" r="12700" b="1778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479" cy="8971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A16" w:rsidRDefault="003E6A16" w:rsidP="003E6A16">
                            <w:pPr>
                              <w:jc w:val="center"/>
                            </w:pPr>
                            <w:r>
                              <w:t>销售</w:t>
                            </w:r>
                            <w:r>
                              <w:rPr>
                                <w:rFonts w:hint="eastAsia"/>
                              </w:rPr>
                              <w:t>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30" style="position:absolute;left:0;text-align:left;margin-left:34.45pt;margin-top:7pt;width:110.05pt;height:70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" fillcolor="#4f81bd [3204]" strokecolor="#243f60 [1604]" strokeweight="2pt">
                <v:textbox>
                  <w:txbxContent>
                    <w:p w:rsidR="003E6A16" w:rsidRDefault="003E6A16" w:rsidP="003E6A16">
                      <w:pPr>
                        <w:jc w:val="center"/>
                      </w:pPr>
                      <w:r>
                        <w:t>销售</w:t>
                      </w:r>
                      <w:r>
                        <w:rPr>
                          <w:rFonts w:hint="eastAsia"/>
                        </w:rPr>
                        <w:t>属性</w:t>
                      </w:r>
                    </w:p>
                  </w:txbxContent>
                </v:textbox>
              </v:rect>
            </w:pict>
          </mc:Fallback>
        </mc:AlternateContent>
      </w:r>
    </w:p>
    <w:p w:rsidR="00EF35D3" w:rsidRDefault="00EF35D3" w:rsidP="00EF35D3"/>
    <w:p w:rsidR="003E6A16" w:rsidRDefault="003E6A16" w:rsidP="00EF35D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1990246</wp:posOffset>
                </wp:positionH>
                <wp:positionV relativeFrom="paragraph">
                  <wp:posOffset>62494</wp:posOffset>
                </wp:positionV>
                <wp:extent cx="1587260" cy="25879"/>
                <wp:effectExtent l="0" t="76200" r="13335" b="698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260" cy="25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AE57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156.7pt;margin-top:4.9pt;width:125pt;height:2.0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" strokecolor="#4579b8 [3044]">
                <v:stroke endarrow="block"/>
              </v:shape>
            </w:pict>
          </mc:Fallback>
        </mc:AlternateContent>
      </w:r>
    </w:p>
    <w:p w:rsidR="003E6A16" w:rsidRDefault="003E6A16" w:rsidP="00EF35D3"/>
    <w:p w:rsidR="003E6A16" w:rsidRDefault="003E6A16" w:rsidP="00EF35D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3750034</wp:posOffset>
                </wp:positionH>
                <wp:positionV relativeFrom="paragraph">
                  <wp:posOffset>40760</wp:posOffset>
                </wp:positionV>
                <wp:extent cx="1069676" cy="897147"/>
                <wp:effectExtent l="0" t="38100" r="54610" b="1778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9676" cy="897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E620B" id="直接箭头连接符 16" o:spid="_x0000_s1026" type="#_x0000_t32" style="position:absolute;left:0;text-align:left;margin-left:295.3pt;margin-top:3.2pt;width:84.25pt;height:70.6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1550299</wp:posOffset>
                </wp:positionH>
                <wp:positionV relativeFrom="paragraph">
                  <wp:posOffset>118398</wp:posOffset>
                </wp:positionV>
                <wp:extent cx="1509622" cy="802256"/>
                <wp:effectExtent l="38100" t="38100" r="14605" b="3619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9622" cy="8022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43B94" id="直接箭头连接符 15" o:spid="_x0000_s1026" type="#_x0000_t32" style="position:absolute;left:0;text-align:left;margin-left:122.05pt;margin-top:9.3pt;width:118.85pt;height:63.1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" strokecolor="#4579b8 [3044]">
                <v:stroke endarrow="block"/>
              </v:shape>
            </w:pict>
          </mc:Fallback>
        </mc:AlternateContent>
      </w:r>
    </w:p>
    <w:p w:rsidR="003E6A16" w:rsidRDefault="003E6A16" w:rsidP="00EF35D3"/>
    <w:p w:rsidR="003E6A16" w:rsidRDefault="003E6A16" w:rsidP="00EF35D3"/>
    <w:p w:rsidR="003E6A16" w:rsidRDefault="003E6A16" w:rsidP="00EF35D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1843357</wp:posOffset>
                </wp:positionH>
                <wp:positionV relativeFrom="paragraph">
                  <wp:posOffset>220273</wp:posOffset>
                </wp:positionV>
                <wp:extent cx="2958860" cy="603849"/>
                <wp:effectExtent l="0" t="0" r="13335" b="254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860" cy="6038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A16" w:rsidRDefault="003E6A16" w:rsidP="003E6A16">
                            <w:pPr>
                              <w:jc w:val="center"/>
                            </w:pPr>
                            <w:proofErr w:type="spell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ku</w:t>
                            </w:r>
                            <w:proofErr w:type="spellEnd"/>
                            <w:r w:rsidRPr="003E6A16">
                              <w:rPr>
                                <w:rFonts w:hint="eastAsia"/>
                              </w:rPr>
                              <w:t>销售属性关联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1" style="position:absolute;left:0;text-align:left;margin-left:145.15pt;margin-top:17.35pt;width:233pt;height:47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" fillcolor="white [3201]" strokecolor="#f79646 [3209]" strokeweight="2pt">
                <v:textbox>
                  <w:txbxContent>
                    <w:p w:rsidR="003E6A16" w:rsidRDefault="003E6A16" w:rsidP="003E6A16">
                      <w:pPr>
                        <w:jc w:val="center"/>
                      </w:pPr>
                      <w:proofErr w:type="spell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ku</w:t>
                      </w:r>
                      <w:proofErr w:type="spellEnd"/>
                      <w:r w:rsidRPr="003E6A16">
                        <w:rPr>
                          <w:rFonts w:hint="eastAsia"/>
                        </w:rPr>
                        <w:t>销售属性关联</w:t>
                      </w:r>
                    </w:p>
                  </w:txbxContent>
                </v:textbox>
              </v:rect>
            </w:pict>
          </mc:Fallback>
        </mc:AlternateContent>
      </w:r>
    </w:p>
    <w:p w:rsidR="003E6A16" w:rsidRDefault="003E6A16" w:rsidP="00EF35D3"/>
    <w:p w:rsidR="00EF35D3" w:rsidRDefault="00EF35D3" w:rsidP="00EF35D3"/>
    <w:p w:rsidR="00EF35D3" w:rsidRDefault="003E6A16" w:rsidP="00EF35D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3404978</wp:posOffset>
                </wp:positionH>
                <wp:positionV relativeFrom="paragraph">
                  <wp:posOffset>124652</wp:posOffset>
                </wp:positionV>
                <wp:extent cx="0" cy="353683"/>
                <wp:effectExtent l="76200" t="0" r="76200" b="660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85342" id="直接箭头连接符 17" o:spid="_x0000_s1026" type="#_x0000_t32" style="position:absolute;left:0;text-align:left;margin-left:268.1pt;margin-top:9.8pt;width:0;height:27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" strokecolor="#4579b8 [3044]">
                <v:stroke endarrow="block"/>
              </v:shape>
            </w:pict>
          </mc:Fallback>
        </mc:AlternateContent>
      </w:r>
    </w:p>
    <w:p w:rsidR="003E6A16" w:rsidRDefault="003E6A16" w:rsidP="00EF35D3"/>
    <w:p w:rsidR="003E6A16" w:rsidRDefault="003E6A16" w:rsidP="00EF35D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2084357</wp:posOffset>
                </wp:positionH>
                <wp:positionV relativeFrom="paragraph">
                  <wp:posOffset>23519</wp:posOffset>
                </wp:positionV>
                <wp:extent cx="2432649" cy="621102"/>
                <wp:effectExtent l="0" t="0" r="25400" b="266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649" cy="6211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A16" w:rsidRDefault="003E6A16" w:rsidP="003E6A16">
                            <w:pPr>
                              <w:jc w:val="center"/>
                            </w:pPr>
                            <w:proofErr w:type="spell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ku</w:t>
                            </w:r>
                            <w:proofErr w:type="spellEnd"/>
                            <w:r>
                              <w:t>信息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32" style="position:absolute;left:0;text-align:left;margin-left:164.1pt;margin-top:1.85pt;width:191.55pt;height:48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" fillcolor="#4f81bd [3204]" strokecolor="#243f60 [1604]" strokeweight="2pt">
                <v:textbox>
                  <w:txbxContent>
                    <w:p w:rsidR="003E6A16" w:rsidRDefault="003E6A16" w:rsidP="003E6A16">
                      <w:pPr>
                        <w:jc w:val="center"/>
                      </w:pPr>
                      <w:proofErr w:type="spell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ku</w:t>
                      </w:r>
                      <w:proofErr w:type="spellEnd"/>
                      <w:r>
                        <w:t>信息</w:t>
                      </w:r>
                      <w:r>
                        <w:rPr>
                          <w:rFonts w:hint="eastAsia"/>
                        </w:rPr>
                        <w:t>表</w:t>
                      </w:r>
                    </w:p>
                  </w:txbxContent>
                </v:textbox>
              </v:rect>
            </w:pict>
          </mc:Fallback>
        </mc:AlternateContent>
      </w:r>
    </w:p>
    <w:p w:rsidR="003E6A16" w:rsidRDefault="003E6A16" w:rsidP="00EF35D3"/>
    <w:p w:rsidR="003E6A16" w:rsidRDefault="003E6A16" w:rsidP="00EF35D3"/>
    <w:p w:rsidR="003E6A16" w:rsidRDefault="003E6A16" w:rsidP="00EF35D3"/>
    <w:p w:rsidR="001C17E5" w:rsidRDefault="001C17E5" w:rsidP="00EF35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1C17E5" w:rsidTr="001C17E5">
        <w:tc>
          <w:tcPr>
            <w:tcW w:w="11046" w:type="dxa"/>
          </w:tcPr>
          <w:p w:rsidR="001C17E5" w:rsidRDefault="001C17E5" w:rsidP="00EF35D3"/>
          <w:p w:rsidR="001C17E5" w:rsidRDefault="001C17E5" w:rsidP="00EF35D3">
            <w:r>
              <w:rPr>
                <w:noProof/>
              </w:rPr>
              <w:drawing>
                <wp:inline distT="0" distB="0" distL="0" distR="0" wp14:anchorId="2C7976FE" wp14:editId="3E74B236">
                  <wp:extent cx="7020560" cy="3089275"/>
                  <wp:effectExtent l="0" t="0" r="889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560" cy="308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75E7" w:rsidRDefault="009875E7" w:rsidP="009875E7">
            <w:r>
              <w:t>SELECT</w:t>
            </w:r>
          </w:p>
          <w:p w:rsidR="009875E7" w:rsidRDefault="009875E7" w:rsidP="009875E7">
            <w:r>
              <w:tab/>
            </w:r>
            <w:proofErr w:type="spellStart"/>
            <w:proofErr w:type="gramStart"/>
            <w:r>
              <w:t>sa</w:t>
            </w:r>
            <w:proofErr w:type="spellEnd"/>
            <w:r>
              <w:t>.*</w:t>
            </w:r>
            <w:proofErr w:type="gramEnd"/>
            <w:r>
              <w:t>, sav.*,</w:t>
            </w:r>
          </w:p>
          <w:p w:rsidR="009875E7" w:rsidRDefault="009875E7" w:rsidP="009875E7">
            <w:r>
              <w:t>IF (</w:t>
            </w:r>
            <w:proofErr w:type="spellStart"/>
            <w:r>
              <w:t>ssav.sku_id</w:t>
            </w:r>
            <w:proofErr w:type="spellEnd"/>
            <w:r>
              <w:t xml:space="preserve">, 1, 0) AS </w:t>
            </w:r>
            <w:proofErr w:type="spellStart"/>
            <w:r>
              <w:t>isChecked</w:t>
            </w:r>
            <w:proofErr w:type="spellEnd"/>
          </w:p>
          <w:p w:rsidR="009875E7" w:rsidRDefault="009875E7" w:rsidP="009875E7">
            <w:r>
              <w:t>FROM</w:t>
            </w:r>
          </w:p>
          <w:p w:rsidR="009875E7" w:rsidRDefault="009875E7" w:rsidP="009875E7">
            <w:r>
              <w:lastRenderedPageBreak/>
              <w:tab/>
            </w:r>
            <w:proofErr w:type="spellStart"/>
            <w:r>
              <w:t>pms_product_sale_attr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</w:p>
          <w:p w:rsidR="009875E7" w:rsidRDefault="009875E7" w:rsidP="009875E7">
            <w:r>
              <w:t xml:space="preserve">INNER JOIN </w:t>
            </w:r>
            <w:proofErr w:type="spellStart"/>
            <w:r>
              <w:t>pms_product_sale_attr_value</w:t>
            </w:r>
            <w:proofErr w:type="spellEnd"/>
            <w:r>
              <w:t xml:space="preserve"> sav ON </w:t>
            </w:r>
            <w:proofErr w:type="spellStart"/>
            <w:proofErr w:type="gramStart"/>
            <w:r>
              <w:t>sa.product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sav.product_id</w:t>
            </w:r>
            <w:proofErr w:type="spellEnd"/>
          </w:p>
          <w:p w:rsidR="009875E7" w:rsidRDefault="009875E7" w:rsidP="009875E7">
            <w:r>
              <w:t xml:space="preserve">AND </w:t>
            </w:r>
            <w:proofErr w:type="spellStart"/>
            <w:proofErr w:type="gramStart"/>
            <w:r>
              <w:t>sa.sale</w:t>
            </w:r>
            <w:proofErr w:type="gramEnd"/>
            <w:r>
              <w:t>_attr_id</w:t>
            </w:r>
            <w:proofErr w:type="spellEnd"/>
            <w:r>
              <w:t xml:space="preserve"> = </w:t>
            </w:r>
            <w:proofErr w:type="spellStart"/>
            <w:r>
              <w:t>sav.sale_attr_id</w:t>
            </w:r>
            <w:proofErr w:type="spellEnd"/>
          </w:p>
          <w:p w:rsidR="009875E7" w:rsidRDefault="009875E7" w:rsidP="009875E7">
            <w:r>
              <w:t xml:space="preserve">AND </w:t>
            </w:r>
            <w:proofErr w:type="spellStart"/>
            <w:proofErr w:type="gramStart"/>
            <w:r>
              <w:t>sa.product</w:t>
            </w:r>
            <w:proofErr w:type="gramEnd"/>
            <w:r>
              <w:t>_id</w:t>
            </w:r>
            <w:proofErr w:type="spellEnd"/>
            <w:r>
              <w:t xml:space="preserve"> = 66</w:t>
            </w:r>
          </w:p>
          <w:p w:rsidR="009875E7" w:rsidRDefault="009875E7" w:rsidP="009875E7">
            <w:r>
              <w:t xml:space="preserve">LEFT JOIN </w:t>
            </w:r>
            <w:proofErr w:type="spellStart"/>
            <w:r>
              <w:t>pms_sku_sale_attr_value</w:t>
            </w:r>
            <w:proofErr w:type="spellEnd"/>
            <w:r>
              <w:t xml:space="preserve"> </w:t>
            </w:r>
            <w:proofErr w:type="spellStart"/>
            <w:r>
              <w:t>ssav</w:t>
            </w:r>
            <w:proofErr w:type="spellEnd"/>
            <w:r>
              <w:t xml:space="preserve"> ON </w:t>
            </w:r>
            <w:proofErr w:type="spellStart"/>
            <w:proofErr w:type="gramStart"/>
            <w:r>
              <w:t>sa.sale</w:t>
            </w:r>
            <w:proofErr w:type="gramEnd"/>
            <w:r>
              <w:t>_attr_id</w:t>
            </w:r>
            <w:proofErr w:type="spellEnd"/>
            <w:r>
              <w:t xml:space="preserve"> = </w:t>
            </w:r>
            <w:proofErr w:type="spellStart"/>
            <w:r>
              <w:t>ssav.sale_attr_id</w:t>
            </w:r>
            <w:proofErr w:type="spellEnd"/>
          </w:p>
          <w:p w:rsidR="009875E7" w:rsidRDefault="009875E7" w:rsidP="009875E7">
            <w:r>
              <w:t xml:space="preserve">AND sav.id = </w:t>
            </w:r>
            <w:proofErr w:type="spellStart"/>
            <w:proofErr w:type="gramStart"/>
            <w:r>
              <w:t>ssav.sale</w:t>
            </w:r>
            <w:proofErr w:type="gramEnd"/>
            <w:r>
              <w:t>_attr_value_id</w:t>
            </w:r>
            <w:proofErr w:type="spellEnd"/>
          </w:p>
          <w:p w:rsidR="001C17E5" w:rsidRDefault="009875E7" w:rsidP="009875E7">
            <w:r>
              <w:t xml:space="preserve">AND </w:t>
            </w:r>
            <w:proofErr w:type="spellStart"/>
            <w:r>
              <w:t>ssav.sku_id</w:t>
            </w:r>
            <w:proofErr w:type="spellEnd"/>
            <w:r>
              <w:t xml:space="preserve"> = 108</w:t>
            </w:r>
          </w:p>
          <w:p w:rsidR="001C17E5" w:rsidRDefault="001C17E5" w:rsidP="00EF35D3"/>
        </w:tc>
      </w:tr>
    </w:tbl>
    <w:p w:rsidR="001C17E5" w:rsidRDefault="001C17E5" w:rsidP="00EF35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FE73C7" w:rsidTr="00FE73C7">
        <w:tc>
          <w:tcPr>
            <w:tcW w:w="11046" w:type="dxa"/>
          </w:tcPr>
          <w:p w:rsidR="00FE73C7" w:rsidRPr="00FE73C7" w:rsidRDefault="00FE73C7" w:rsidP="00FE73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7"/>
                <w:szCs w:val="17"/>
              </w:rPr>
            </w:pPr>
            <w:r w:rsidRPr="00FE73C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7"/>
                <w:szCs w:val="17"/>
                <w:shd w:val="clear" w:color="auto" w:fill="EFEFEF"/>
              </w:rPr>
              <w:t>(${</w:t>
            </w:r>
            <w:proofErr w:type="spellStart"/>
            <w:proofErr w:type="gramStart"/>
            <w:r w:rsidRPr="00FE73C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7"/>
                <w:szCs w:val="17"/>
                <w:shd w:val="clear" w:color="auto" w:fill="EFEFEF"/>
              </w:rPr>
              <w:t>saleAttrValue.isChecked</w:t>
            </w:r>
            <w:proofErr w:type="spellEnd"/>
            <w:r w:rsidRPr="00FE73C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7"/>
                <w:szCs w:val="17"/>
                <w:shd w:val="clear" w:color="auto" w:fill="EFEFEF"/>
              </w:rPr>
              <w:t>}=</w:t>
            </w:r>
            <w:proofErr w:type="gramEnd"/>
            <w:r w:rsidRPr="00FE73C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7"/>
                <w:szCs w:val="17"/>
                <w:shd w:val="clear" w:color="auto" w:fill="EFEFEF"/>
              </w:rPr>
              <w:t>='1'?'redborder':'')</w:t>
            </w:r>
            <w:r w:rsidR="000F5604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 xml:space="preserve"> 字符串：</w:t>
            </w:r>
            <w:proofErr w:type="spellStart"/>
            <w:r w:rsidR="000F5604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r</w:t>
            </w:r>
            <w:r w:rsidR="000F5604">
              <w:rPr>
                <w:rFonts w:ascii="宋体" w:eastAsia="宋体" w:hAnsi="宋体" w:cs="宋体"/>
                <w:color w:val="000000"/>
                <w:kern w:val="0"/>
                <w:sz w:val="17"/>
                <w:szCs w:val="17"/>
              </w:rPr>
              <w:t>edborder</w:t>
            </w:r>
            <w:proofErr w:type="spellEnd"/>
            <w:r w:rsidR="000F5604">
              <w:rPr>
                <w:rFonts w:ascii="宋体" w:eastAsia="宋体" w:hAnsi="宋体" w:cs="宋体"/>
                <w:color w:val="000000"/>
                <w:kern w:val="0"/>
                <w:sz w:val="17"/>
                <w:szCs w:val="17"/>
              </w:rPr>
              <w:t>/’’</w:t>
            </w:r>
          </w:p>
        </w:tc>
      </w:tr>
    </w:tbl>
    <w:p w:rsidR="009875E7" w:rsidRDefault="009875E7" w:rsidP="00EF35D3"/>
    <w:p w:rsidR="001B51FA" w:rsidRDefault="00994220" w:rsidP="00E04EE5">
      <w:pPr>
        <w:pStyle w:val="1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将后台查出的同一个</w:t>
      </w:r>
      <w:proofErr w:type="spellStart"/>
      <w:r>
        <w:rPr>
          <w:rFonts w:hint="eastAsia"/>
        </w:rPr>
        <w:t>spu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销售属性的列表组合成一个静态的</w:t>
      </w:r>
      <w:r>
        <w:rPr>
          <w:rFonts w:hint="eastAsia"/>
        </w:rPr>
        <w:t>hash</w:t>
      </w:r>
      <w:r>
        <w:rPr>
          <w:rFonts w:hint="eastAsia"/>
        </w:rPr>
        <w:t>表</w:t>
      </w:r>
    </w:p>
    <w:tbl>
      <w:tblPr>
        <w:tblStyle w:val="a5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D86E21" w:rsidTr="00D86E21">
        <w:tc>
          <w:tcPr>
            <w:tcW w:w="11052" w:type="dxa"/>
          </w:tcPr>
          <w:p w:rsidR="00D86E21" w:rsidRDefault="00D86E21" w:rsidP="006B1A8C">
            <w:r>
              <w:rPr>
                <w:rFonts w:hint="eastAsia"/>
              </w:rPr>
              <w:t>1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查询</w:t>
            </w:r>
            <w:proofErr w:type="spellStart"/>
            <w:r>
              <w:rPr>
                <w:rFonts w:hint="eastAsia"/>
              </w:rPr>
              <w:t>sku</w:t>
            </w:r>
            <w:proofErr w:type="spellEnd"/>
            <w:r>
              <w:rPr>
                <w:rFonts w:hint="eastAsia"/>
              </w:rPr>
              <w:t>和关联的销售属性</w:t>
            </w:r>
          </w:p>
          <w:p w:rsidR="00D86E21" w:rsidRDefault="00D86E21" w:rsidP="006B1A8C">
            <w:r>
              <w:t>SELECT</w:t>
            </w:r>
          </w:p>
          <w:p w:rsidR="00D86E21" w:rsidRDefault="00D86E21" w:rsidP="006B1A8C">
            <w:r>
              <w:tab/>
            </w:r>
            <w:proofErr w:type="gramStart"/>
            <w:r>
              <w:t>si.id ,</w:t>
            </w:r>
            <w:proofErr w:type="gramEnd"/>
            <w:r>
              <w:t xml:space="preserve"> </w:t>
            </w:r>
            <w:proofErr w:type="spellStart"/>
            <w:r>
              <w:t>ssav.sale_attr_value_id</w:t>
            </w:r>
            <w:proofErr w:type="spellEnd"/>
            <w:r>
              <w:t xml:space="preserve"> </w:t>
            </w:r>
          </w:p>
          <w:p w:rsidR="00D86E21" w:rsidRDefault="00D86E21" w:rsidP="006B1A8C">
            <w:r>
              <w:t>FROM</w:t>
            </w:r>
          </w:p>
          <w:p w:rsidR="00D86E21" w:rsidRDefault="00D86E21" w:rsidP="006B1A8C">
            <w:r>
              <w:tab/>
            </w:r>
            <w:proofErr w:type="spellStart"/>
            <w:r>
              <w:t>pms_sku_info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>,</w:t>
            </w:r>
          </w:p>
          <w:p w:rsidR="00D86E21" w:rsidRDefault="00D86E21" w:rsidP="006B1A8C">
            <w:r>
              <w:tab/>
            </w:r>
            <w:proofErr w:type="spellStart"/>
            <w:r>
              <w:t>pms_sku_sale_attr_value</w:t>
            </w:r>
            <w:proofErr w:type="spellEnd"/>
            <w:r>
              <w:t xml:space="preserve"> </w:t>
            </w:r>
            <w:proofErr w:type="spellStart"/>
            <w:r>
              <w:t>ssav</w:t>
            </w:r>
            <w:proofErr w:type="spellEnd"/>
          </w:p>
          <w:p w:rsidR="00D86E21" w:rsidRDefault="00D86E21" w:rsidP="006B1A8C">
            <w:r>
              <w:t>WHERE</w:t>
            </w:r>
          </w:p>
          <w:p w:rsidR="00D86E21" w:rsidRDefault="00D86E21" w:rsidP="006B1A8C">
            <w:r>
              <w:tab/>
            </w:r>
            <w:proofErr w:type="spellStart"/>
            <w:proofErr w:type="gramStart"/>
            <w:r>
              <w:t>si.product</w:t>
            </w:r>
            <w:proofErr w:type="gramEnd"/>
            <w:r>
              <w:t>_id</w:t>
            </w:r>
            <w:proofErr w:type="spellEnd"/>
            <w:r>
              <w:t xml:space="preserve"> = 66</w:t>
            </w:r>
          </w:p>
          <w:p w:rsidR="00D86E21" w:rsidRDefault="00D86E21" w:rsidP="006B1A8C">
            <w:r>
              <w:t xml:space="preserve">AND si.id = </w:t>
            </w:r>
            <w:proofErr w:type="spellStart"/>
            <w:r>
              <w:t>ssav.sku_id</w:t>
            </w:r>
            <w:proofErr w:type="spellEnd"/>
          </w:p>
          <w:p w:rsidR="00D86E21" w:rsidRDefault="00D86E21" w:rsidP="006B1A8C"/>
          <w:p w:rsidR="00D86E21" w:rsidRPr="007A516A" w:rsidRDefault="00D86E21" w:rsidP="006B1A8C">
            <w:pPr>
              <w:rPr>
                <w:color w:val="FF0000"/>
              </w:rPr>
            </w:pPr>
            <w:proofErr w:type="spellStart"/>
            <w:r w:rsidRPr="007A516A">
              <w:rPr>
                <w:rFonts w:hint="eastAsia"/>
                <w:color w:val="FF0000"/>
              </w:rPr>
              <w:t>s</w:t>
            </w:r>
            <w:r w:rsidRPr="007A516A">
              <w:rPr>
                <w:color w:val="FF0000"/>
              </w:rPr>
              <w:t>kuInfo</w:t>
            </w:r>
            <w:proofErr w:type="spellEnd"/>
            <w:r w:rsidRPr="007A516A">
              <w:rPr>
                <w:rFonts w:hint="eastAsia"/>
                <w:color w:val="FF0000"/>
              </w:rPr>
              <w:t>集合</w:t>
            </w:r>
          </w:p>
          <w:p w:rsidR="00D86E21" w:rsidRDefault="00D86E21" w:rsidP="006B1A8C">
            <w:pPr>
              <w:rPr>
                <w:color w:val="FF0000"/>
              </w:rPr>
            </w:pPr>
            <w:proofErr w:type="spellStart"/>
            <w:r w:rsidRPr="007A516A">
              <w:rPr>
                <w:rFonts w:hint="eastAsia"/>
                <w:color w:val="FF0000"/>
              </w:rPr>
              <w:t>s</w:t>
            </w:r>
            <w:r w:rsidRPr="007A516A">
              <w:rPr>
                <w:color w:val="FF0000"/>
              </w:rPr>
              <w:t>ku_sale_attr_value</w:t>
            </w:r>
            <w:proofErr w:type="spellEnd"/>
            <w:r w:rsidRPr="007A516A">
              <w:rPr>
                <w:rFonts w:hint="eastAsia"/>
                <w:color w:val="FF0000"/>
              </w:rPr>
              <w:t>集合</w:t>
            </w:r>
          </w:p>
          <w:p w:rsidR="00D86E21" w:rsidRDefault="00D86E21" w:rsidP="006B1A8C"/>
          <w:p w:rsidR="00D86E21" w:rsidRDefault="00D86E21" w:rsidP="006B1A8C"/>
          <w:p w:rsidR="00D86E21" w:rsidRDefault="00D86E21" w:rsidP="006B1A8C"/>
          <w:p w:rsidR="00136190" w:rsidRDefault="00136190" w:rsidP="006B1A8C"/>
          <w:p w:rsidR="00136190" w:rsidRDefault="00136190" w:rsidP="006B1A8C"/>
          <w:p w:rsidR="00136190" w:rsidRDefault="00136190" w:rsidP="006B1A8C"/>
          <w:p w:rsidR="00D86E21" w:rsidRDefault="00D86E21" w:rsidP="006B1A8C">
            <w:r>
              <w:lastRenderedPageBreak/>
              <w:br/>
            </w:r>
            <w:r>
              <w:rPr>
                <w:rFonts w:hint="eastAsia"/>
              </w:rPr>
              <w:t>将集合转化为</w:t>
            </w:r>
          </w:p>
          <w:tbl>
            <w:tblPr>
              <w:tblW w:w="4340" w:type="dxa"/>
              <w:tblLook w:val="04A0" w:firstRow="1" w:lastRow="0" w:firstColumn="1" w:lastColumn="0" w:noHBand="0" w:noVBand="1"/>
            </w:tblPr>
            <w:tblGrid>
              <w:gridCol w:w="3260"/>
              <w:gridCol w:w="1080"/>
            </w:tblGrid>
            <w:tr w:rsidR="00D86E21" w:rsidRPr="000C78C0" w:rsidTr="007E0ACF">
              <w:trPr>
                <w:trHeight w:val="285"/>
              </w:trPr>
              <w:tc>
                <w:tcPr>
                  <w:tcW w:w="3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86E21" w:rsidRPr="000C78C0" w:rsidRDefault="00D86E21" w:rsidP="006B1A8C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0C78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k:239|243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86E21" w:rsidRPr="000C78C0" w:rsidRDefault="00D86E21" w:rsidP="006B1A8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0C78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v:106</w:t>
                  </w:r>
                </w:p>
              </w:tc>
            </w:tr>
            <w:tr w:rsidR="00D86E21" w:rsidRPr="000C78C0" w:rsidTr="007E0ACF">
              <w:trPr>
                <w:trHeight w:val="285"/>
              </w:trPr>
              <w:tc>
                <w:tcPr>
                  <w:tcW w:w="3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86E21" w:rsidRPr="000C78C0" w:rsidRDefault="00D86E21" w:rsidP="006B1A8C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0C78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k:239|244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86E21" w:rsidRPr="000C78C0" w:rsidRDefault="00D86E21" w:rsidP="006B1A8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0C78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v:107</w:t>
                  </w:r>
                </w:p>
              </w:tc>
            </w:tr>
            <w:tr w:rsidR="00D86E21" w:rsidRPr="000C78C0" w:rsidTr="007E0ACF">
              <w:trPr>
                <w:trHeight w:val="285"/>
              </w:trPr>
              <w:tc>
                <w:tcPr>
                  <w:tcW w:w="3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86E21" w:rsidRPr="000C78C0" w:rsidRDefault="00D86E21" w:rsidP="006B1A8C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0C78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k:240|245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86E21" w:rsidRPr="000C78C0" w:rsidRDefault="00D86E21" w:rsidP="006B1A8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0C78C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v:108</w:t>
                  </w:r>
                </w:p>
              </w:tc>
            </w:tr>
          </w:tbl>
          <w:p w:rsidR="00D86E21" w:rsidRDefault="00D86E21" w:rsidP="006B1A8C"/>
          <w:p w:rsidR="00D86E21" w:rsidRDefault="00D86E21" w:rsidP="006B1A8C">
            <w:r>
              <w:rPr>
                <w:rFonts w:hint="eastAsia"/>
              </w:rPr>
              <w:t>spu</w:t>
            </w:r>
            <w:r>
              <w:t>Id_</w:t>
            </w:r>
            <w:r>
              <w:rPr>
                <w:rFonts w:hint="eastAsia"/>
              </w:rPr>
              <w:t>66.</w:t>
            </w:r>
            <w:r>
              <w:t>js</w:t>
            </w:r>
          </w:p>
          <w:p w:rsidR="00D86E21" w:rsidRDefault="00D86E21" w:rsidP="006B1A8C"/>
        </w:tc>
      </w:tr>
    </w:tbl>
    <w:p w:rsidR="0043208D" w:rsidRDefault="0043208D" w:rsidP="001B51FA"/>
    <w:p w:rsidR="001B51FA" w:rsidRPr="001B51FA" w:rsidRDefault="00EB62B3" w:rsidP="001B51F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4197185</wp:posOffset>
                </wp:positionH>
                <wp:positionV relativeFrom="paragraph">
                  <wp:posOffset>131418</wp:posOffset>
                </wp:positionV>
                <wp:extent cx="1862096" cy="628154"/>
                <wp:effectExtent l="971550" t="0" r="24130" b="362585"/>
                <wp:wrapNone/>
                <wp:docPr id="22" name="对话气泡: 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096" cy="628154"/>
                        </a:xfrm>
                        <a:prstGeom prst="wedgeRoundRectCallout">
                          <a:avLst>
                            <a:gd name="adj1" fmla="val -101675"/>
                            <a:gd name="adj2" fmla="val 10371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2B3" w:rsidRDefault="00EB62B3" w:rsidP="00EB62B3">
                            <w:pPr>
                              <w:jc w:val="center"/>
                            </w:pPr>
                            <w:proofErr w:type="spellStart"/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pu</w:t>
                            </w:r>
                            <w:proofErr w:type="spellEnd"/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寄存器</w:t>
                            </w:r>
                          </w:p>
                          <w:p w:rsidR="00EB62B3" w:rsidRDefault="00EB62B3" w:rsidP="00EB62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一级缓存、二级缓存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对话气泡: 圆角矩形 22" o:spid="_x0000_s1033" type="#_x0000_t62" style="position:absolute;left:0;text-align:left;margin-left:330.5pt;margin-top:10.35pt;width:146.6pt;height:49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" adj="-11162,33203" fillcolor="#4f81bd [3204]" strokecolor="#243f60 [1604]" strokeweight="2pt">
                <v:textbox>
                  <w:txbxContent>
                    <w:p w:rsidR="00EB62B3" w:rsidRDefault="00EB62B3" w:rsidP="00EB62B3">
                      <w:pPr>
                        <w:jc w:val="center"/>
                      </w:pPr>
                      <w:proofErr w:type="spellStart"/>
                      <w:r>
                        <w:t>C</w:t>
                      </w:r>
                      <w:r>
                        <w:rPr>
                          <w:rFonts w:hint="eastAsia"/>
                        </w:rPr>
                        <w:t>pu</w:t>
                      </w:r>
                      <w:proofErr w:type="spellEnd"/>
                      <w:r>
                        <w:t>的</w:t>
                      </w:r>
                      <w:r>
                        <w:rPr>
                          <w:rFonts w:hint="eastAsia"/>
                        </w:rPr>
                        <w:t>寄存器</w:t>
                      </w:r>
                    </w:p>
                    <w:p w:rsidR="00EB62B3" w:rsidRDefault="00EB62B3" w:rsidP="00EB62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一级缓存、二级缓存</w:t>
                      </w:r>
                    </w:p>
                  </w:txbxContent>
                </v:textbox>
              </v:shape>
            </w:pict>
          </mc:Fallback>
        </mc:AlternateContent>
      </w:r>
    </w:p>
    <w:p w:rsidR="009875E7" w:rsidRDefault="009875E7" w:rsidP="00EF35D3"/>
    <w:p w:rsidR="00EB62B3" w:rsidRDefault="00EB62B3" w:rsidP="00EF35D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1677946</wp:posOffset>
                </wp:positionH>
                <wp:positionV relativeFrom="paragraph">
                  <wp:posOffset>76587</wp:posOffset>
                </wp:positionV>
                <wp:extent cx="3053301" cy="2083242"/>
                <wp:effectExtent l="0" t="0" r="13970" b="12700"/>
                <wp:wrapNone/>
                <wp:docPr id="19" name="等腰三角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3301" cy="208324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D53E8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9" o:spid="_x0000_s1026" type="#_x0000_t5" style="position:absolute;left:0;text-align:left;margin-left:132.1pt;margin-top:6.05pt;width:240.4pt;height:164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" fillcolor="white [3201]" strokecolor="#f79646 [3209]" strokeweight="2pt"/>
            </w:pict>
          </mc:Fallback>
        </mc:AlternateContent>
      </w:r>
    </w:p>
    <w:p w:rsidR="00EB62B3" w:rsidRDefault="00EB62B3" w:rsidP="00EF35D3"/>
    <w:p w:rsidR="00EB62B3" w:rsidRDefault="00EB62B3" w:rsidP="00EF35D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4349750</wp:posOffset>
                </wp:positionH>
                <wp:positionV relativeFrom="paragraph">
                  <wp:posOffset>156845</wp:posOffset>
                </wp:positionV>
                <wp:extent cx="2095500" cy="428625"/>
                <wp:effectExtent l="457200" t="0" r="19050" b="161925"/>
                <wp:wrapNone/>
                <wp:docPr id="25" name="对话气泡: 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28625"/>
                        </a:xfrm>
                        <a:prstGeom prst="wedgeRoundRectCallout">
                          <a:avLst>
                            <a:gd name="adj1" fmla="val -71742"/>
                            <a:gd name="adj2" fmla="val 8027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2B3" w:rsidRDefault="00EB62B3" w:rsidP="00EB62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内存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对话气泡: 圆角矩形 25" o:spid="_x0000_s1034" type="#_x0000_t62" style="position:absolute;left:0;text-align:left;margin-left:342.5pt;margin-top:12.35pt;width:165pt;height:3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" adj="-4696,28140" fillcolor="#4f81bd [3204]" strokecolor="#243f60 [1604]" strokeweight="2pt">
                <v:textbox>
                  <w:txbxContent>
                    <w:p w:rsidR="00EB62B3" w:rsidRDefault="00EB62B3" w:rsidP="00EB62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内存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2767522</wp:posOffset>
                </wp:positionH>
                <wp:positionV relativeFrom="paragraph">
                  <wp:posOffset>197595</wp:posOffset>
                </wp:positionV>
                <wp:extent cx="930303" cy="23854"/>
                <wp:effectExtent l="0" t="0" r="22225" b="3365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303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42000" id="直接连接符 23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pt,15.55pt" to="291.1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" strokecolor="#4579b8 [3044]"/>
            </w:pict>
          </mc:Fallback>
        </mc:AlternateContent>
      </w:r>
    </w:p>
    <w:p w:rsidR="00EB62B3" w:rsidRDefault="00EB62B3" w:rsidP="00EF35D3"/>
    <w:p w:rsidR="00EB62B3" w:rsidRDefault="00EB62B3" w:rsidP="00EF35D3"/>
    <w:p w:rsidR="00EB62B3" w:rsidRDefault="00BA59B9" w:rsidP="00EF35D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5197475</wp:posOffset>
                </wp:positionH>
                <wp:positionV relativeFrom="paragraph">
                  <wp:posOffset>69215</wp:posOffset>
                </wp:positionV>
                <wp:extent cx="1323975" cy="542925"/>
                <wp:effectExtent l="1409700" t="0" r="28575" b="276225"/>
                <wp:wrapNone/>
                <wp:docPr id="26" name="对话气泡: 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42925"/>
                        </a:xfrm>
                        <a:prstGeom prst="wedgeRoundRectCallout">
                          <a:avLst>
                            <a:gd name="adj1" fmla="val -154646"/>
                            <a:gd name="adj2" fmla="val 9407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B9" w:rsidRDefault="00BA59B9" w:rsidP="00BA59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机械磁盘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对话气泡: 圆角矩形 26" o:spid="_x0000_s1035" type="#_x0000_t62" style="position:absolute;left:0;text-align:left;margin-left:409.25pt;margin-top:5.45pt;width:104.25pt;height:4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" adj="-22604,31121" fillcolor="#4f81bd [3204]" strokecolor="#243f60 [1604]" strokeweight="2pt">
                <v:textbox>
                  <w:txbxContent>
                    <w:p w:rsidR="00BA59B9" w:rsidRDefault="00BA59B9" w:rsidP="00BA59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机械磁盘</w:t>
                      </w:r>
                    </w:p>
                  </w:txbxContent>
                </v:textbox>
              </v:shape>
            </w:pict>
          </mc:Fallback>
        </mc:AlternateContent>
      </w:r>
      <w:r w:rsidR="00EB62B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2387599</wp:posOffset>
                </wp:positionH>
                <wp:positionV relativeFrom="paragraph">
                  <wp:posOffset>97790</wp:posOffset>
                </wp:positionV>
                <wp:extent cx="1571625" cy="9525"/>
                <wp:effectExtent l="0" t="0" r="28575" b="2857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FDAD8" id="直接连接符 24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pt,7.7pt" to="311.7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" strokecolor="#4579b8 [3044]"/>
            </w:pict>
          </mc:Fallback>
        </mc:AlternateContent>
      </w:r>
    </w:p>
    <w:p w:rsidR="00EB62B3" w:rsidRDefault="00EB62B3" w:rsidP="00EF35D3"/>
    <w:p w:rsidR="00EB62B3" w:rsidRDefault="00EB62B3" w:rsidP="00EF35D3"/>
    <w:p w:rsidR="00EB62B3" w:rsidRDefault="00EB62B3" w:rsidP="00EF35D3"/>
    <w:p w:rsidR="00EB62B3" w:rsidRDefault="00EB62B3" w:rsidP="00EF35D3"/>
    <w:p w:rsidR="00EB62B3" w:rsidRDefault="00ED71C6" w:rsidP="00ED71C6">
      <w:pPr>
        <w:pStyle w:val="1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使用缓存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解决页面并发问题</w:t>
      </w:r>
    </w:p>
    <w:p w:rsidR="00284208" w:rsidRDefault="00284208" w:rsidP="005D0CAB"/>
    <w:p w:rsidR="005D0CAB" w:rsidRDefault="00691686" w:rsidP="005D0CA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3774846</wp:posOffset>
                </wp:positionH>
                <wp:positionV relativeFrom="paragraph">
                  <wp:posOffset>72416</wp:posOffset>
                </wp:positionV>
                <wp:extent cx="1777594" cy="402336"/>
                <wp:effectExtent l="0" t="0" r="0" b="17145"/>
                <wp:wrapNone/>
                <wp:docPr id="33" name="箭头: 上弧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594" cy="402336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17E996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箭头: 上弧形 33" o:spid="_x0000_s1026" type="#_x0000_t105" style="position:absolute;left:0;text-align:left;margin-left:297.25pt;margin-top:5.7pt;width:139.95pt;height:31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" adj="19156,20989,16200" fillcolor="white [3201]" strokecolor="#f79646 [3209]" strokeweight="2pt"/>
            </w:pict>
          </mc:Fallback>
        </mc:AlternateContent>
      </w:r>
    </w:p>
    <w:p w:rsidR="005D0CAB" w:rsidRDefault="005D0CAB" w:rsidP="005D0CAB"/>
    <w:p w:rsidR="005D0CAB" w:rsidRDefault="00691686" w:rsidP="005D0CA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329591</wp:posOffset>
                </wp:positionH>
                <wp:positionV relativeFrom="paragraph">
                  <wp:posOffset>188595</wp:posOffset>
                </wp:positionV>
                <wp:extent cx="811987" cy="658368"/>
                <wp:effectExtent l="0" t="0" r="26670" b="27940"/>
                <wp:wrapNone/>
                <wp:docPr id="31" name="笑脸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987" cy="658368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B37BBD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笑脸 31" o:spid="_x0000_s1026" type="#_x0000_t96" style="position:absolute;left:0;text-align:left;margin-left:25.95pt;margin-top:14.85pt;width:63.95pt;height:51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" fillcolor="#4f81bd [3204]" strokecolor="#243f60 [1604]" strokeweight="2pt"/>
            </w:pict>
          </mc:Fallback>
        </mc:AlternateContent>
      </w:r>
      <w:r w:rsidR="005E796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2904515</wp:posOffset>
                </wp:positionH>
                <wp:positionV relativeFrom="paragraph">
                  <wp:posOffset>158801</wp:posOffset>
                </wp:positionV>
                <wp:extent cx="1397204" cy="797356"/>
                <wp:effectExtent l="0" t="0" r="12700" b="22225"/>
                <wp:wrapNone/>
                <wp:docPr id="28" name="圆柱体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204" cy="797356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967" w:rsidRDefault="005E7967" w:rsidP="005E7967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体 28" o:spid="_x0000_s1036" type="#_x0000_t22" style="position:absolute;left:0;text-align:left;margin-left:228.7pt;margin-top:12.5pt;width:110pt;height:62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" fillcolor="white [3201]" strokecolor="#f79646 [3209]" strokeweight="2pt">
                <v:textbox>
                  <w:txbxContent>
                    <w:p w:rsidR="005E7967" w:rsidRDefault="005E7967" w:rsidP="005E7967"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edis</w:t>
                      </w:r>
                    </w:p>
                  </w:txbxContent>
                </v:textbox>
              </v:shape>
            </w:pict>
          </mc:Fallback>
        </mc:AlternateContent>
      </w:r>
      <w:r w:rsidR="00A607E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5143373</wp:posOffset>
                </wp:positionH>
                <wp:positionV relativeFrom="paragraph">
                  <wp:posOffset>100584</wp:posOffset>
                </wp:positionV>
                <wp:extent cx="1302105" cy="833933"/>
                <wp:effectExtent l="0" t="0" r="12700" b="23495"/>
                <wp:wrapNone/>
                <wp:docPr id="27" name="圆柱体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105" cy="833933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7E0" w:rsidRDefault="00A607E0" w:rsidP="00A607E0">
                            <w:pPr>
                              <w:jc w:val="center"/>
                            </w:pPr>
                            <w:proofErr w:type="spellStart"/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ysql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柱体 27" o:spid="_x0000_s1037" type="#_x0000_t22" style="position:absolute;left:0;text-align:left;margin-left:405pt;margin-top:7.9pt;width:102.55pt;height:65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" fillcolor="#4f81bd [3204]" strokecolor="#243f60 [1604]" strokeweight="2pt">
                <v:textbox>
                  <w:txbxContent>
                    <w:p w:rsidR="00A607E0" w:rsidRDefault="00A607E0" w:rsidP="00A607E0">
                      <w:pPr>
                        <w:jc w:val="center"/>
                      </w:pPr>
                      <w:proofErr w:type="spellStart"/>
                      <w:r>
                        <w:t>M</w:t>
                      </w:r>
                      <w:r>
                        <w:rPr>
                          <w:rFonts w:hint="eastAsia"/>
                        </w:rPr>
                        <w:t>ysql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D0CAB" w:rsidRDefault="00691686" w:rsidP="005D0CA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4462982</wp:posOffset>
                </wp:positionH>
                <wp:positionV relativeFrom="paragraph">
                  <wp:posOffset>127370</wp:posOffset>
                </wp:positionV>
                <wp:extent cx="431165" cy="1742771"/>
                <wp:effectExtent l="0" t="7937" r="18097" b="18098"/>
                <wp:wrapNone/>
                <wp:docPr id="35" name="箭头: 右弧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1165" cy="1742771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070C8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箭头: 右弧形 35" o:spid="_x0000_s1026" type="#_x0000_t103" style="position:absolute;left:0;text-align:left;margin-left:351.4pt;margin-top:10.05pt;width:33.95pt;height:137.25pt;rotation:90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" adj="18928,20932,540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1207794</wp:posOffset>
                </wp:positionH>
                <wp:positionV relativeFrom="paragraph">
                  <wp:posOffset>232283</wp:posOffset>
                </wp:positionV>
                <wp:extent cx="1660551" cy="0"/>
                <wp:effectExtent l="0" t="76200" r="15875" b="9525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05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99C18" id="直接箭头连接符 32" o:spid="_x0000_s1026" type="#_x0000_t32" style="position:absolute;left:0;text-align:left;margin-left:95.1pt;margin-top:18.3pt;width:130.7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4411573</wp:posOffset>
                </wp:positionH>
                <wp:positionV relativeFrom="paragraph">
                  <wp:posOffset>129540</wp:posOffset>
                </wp:positionV>
                <wp:extent cx="563271" cy="321869"/>
                <wp:effectExtent l="0" t="0" r="27305" b="21590"/>
                <wp:wrapNone/>
                <wp:docPr id="30" name="箭头: 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71" cy="32186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363F0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头: 左 30" o:spid="_x0000_s1026" type="#_x0000_t66" style="position:absolute;left:0;text-align:left;margin-left:347.35pt;margin-top:10.2pt;width:44.35pt;height:25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" adj="6171" fillcolor="#4f81bd [3204]" strokecolor="#243f60 [1604]" strokeweight="2pt"/>
            </w:pict>
          </mc:Fallback>
        </mc:AlternateContent>
      </w:r>
    </w:p>
    <w:p w:rsidR="005D0CAB" w:rsidRDefault="005D0CAB" w:rsidP="005D0CAB"/>
    <w:p w:rsidR="005D0CAB" w:rsidRDefault="00691686" w:rsidP="005D0CA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1163904</wp:posOffset>
                </wp:positionH>
                <wp:positionV relativeFrom="paragraph">
                  <wp:posOffset>55651</wp:posOffset>
                </wp:positionV>
                <wp:extent cx="3950208" cy="0"/>
                <wp:effectExtent l="38100" t="76200" r="0" b="9525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02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21600" id="直接箭头连接符 36" o:spid="_x0000_s1026" type="#_x0000_t32" style="position:absolute;left:0;text-align:left;margin-left:91.65pt;margin-top:4.4pt;width:311.0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" strokecolor="#4579b8 [3044]">
                <v:stroke endarrow="block"/>
              </v:shape>
            </w:pict>
          </mc:Fallback>
        </mc:AlternateContent>
      </w:r>
    </w:p>
    <w:p w:rsidR="005D0CAB" w:rsidRDefault="005D0CAB" w:rsidP="005D0CAB"/>
    <w:p w:rsidR="005D0CAB" w:rsidRDefault="005D0CAB" w:rsidP="005D0CAB"/>
    <w:p w:rsidR="005D0CAB" w:rsidRPr="005D0CAB" w:rsidRDefault="005D0CAB" w:rsidP="005D0CAB"/>
    <w:p w:rsidR="001C17E5" w:rsidRDefault="001C17E5" w:rsidP="00EF35D3"/>
    <w:p w:rsidR="00691686" w:rsidRDefault="00691686" w:rsidP="00EF35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691686" w:rsidTr="00691686">
        <w:tc>
          <w:tcPr>
            <w:tcW w:w="11046" w:type="dxa"/>
          </w:tcPr>
          <w:p w:rsidR="00691686" w:rsidRDefault="00691686" w:rsidP="00EF35D3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缓存使用的简单</w:t>
            </w:r>
            <w:r w:rsidR="000E09BB">
              <w:rPr>
                <w:rFonts w:hint="eastAsia"/>
              </w:rPr>
              <w:t>设计</w:t>
            </w:r>
          </w:p>
          <w:p w:rsidR="00713816" w:rsidRPr="00713816" w:rsidRDefault="00713816" w:rsidP="0071381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7"/>
                <w:szCs w:val="17"/>
              </w:rPr>
            </w:pPr>
            <w:r w:rsidRPr="0071381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7"/>
                <w:szCs w:val="17"/>
              </w:rPr>
              <w:t>// 链接缓存</w:t>
            </w:r>
            <w:r w:rsidRPr="0071381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7"/>
                <w:szCs w:val="17"/>
              </w:rPr>
              <w:br/>
              <w:t>// 查询缓存</w:t>
            </w:r>
            <w:r w:rsidRPr="0071381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7"/>
                <w:szCs w:val="17"/>
              </w:rPr>
              <w:br/>
              <w:t>// 如果缓存中没有，查询</w:t>
            </w:r>
            <w:proofErr w:type="spellStart"/>
            <w:r w:rsidRPr="0071381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7"/>
                <w:szCs w:val="17"/>
              </w:rPr>
              <w:t>mysql</w:t>
            </w:r>
            <w:proofErr w:type="spellEnd"/>
            <w:r w:rsidRPr="0071381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// </w:t>
            </w:r>
            <w:proofErr w:type="spellStart"/>
            <w:r w:rsidRPr="0071381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7"/>
                <w:szCs w:val="17"/>
              </w:rPr>
              <w:t>mysql</w:t>
            </w:r>
            <w:proofErr w:type="spellEnd"/>
            <w:r w:rsidRPr="0071381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7"/>
                <w:szCs w:val="17"/>
              </w:rPr>
              <w:t>查询结果存入</w:t>
            </w:r>
            <w:proofErr w:type="spellStart"/>
            <w:r w:rsidRPr="0071381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7"/>
                <w:szCs w:val="17"/>
              </w:rPr>
              <w:t>redis</w:t>
            </w:r>
            <w:proofErr w:type="spellEnd"/>
          </w:p>
          <w:p w:rsidR="00713816" w:rsidRDefault="00713816" w:rsidP="00EF35D3"/>
          <w:p w:rsidR="00C5727E" w:rsidRDefault="00C5727E" w:rsidP="00EF35D3">
            <w:r>
              <w:rPr>
                <w:rFonts w:hint="eastAsia"/>
              </w:rPr>
              <w:t>2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reids</w:t>
            </w:r>
            <w:proofErr w:type="spellEnd"/>
            <w:r>
              <w:rPr>
                <w:rFonts w:hint="eastAsia"/>
              </w:rPr>
              <w:t>的整合步骤</w:t>
            </w:r>
          </w:p>
          <w:p w:rsidR="00F72E62" w:rsidRDefault="00F72E62" w:rsidP="00EF35D3">
            <w:r>
              <w:t>A</w:t>
            </w:r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整合到项目中</w:t>
            </w:r>
            <w:r>
              <w:rPr>
                <w:rFonts w:hint="eastAsia"/>
              </w:rPr>
              <w:t>(</w:t>
            </w:r>
            <w:proofErr w:type="spellStart"/>
            <w:r>
              <w:t>redis</w:t>
            </w:r>
            <w:r>
              <w:rPr>
                <w:rFonts w:hint="eastAsia"/>
              </w:rPr>
              <w:t>+spring</w:t>
            </w:r>
            <w:proofErr w:type="spellEnd"/>
            <w:r>
              <w:t>)</w:t>
            </w:r>
          </w:p>
          <w:p w:rsidR="00F90C26" w:rsidRDefault="00454D05" w:rsidP="00EF35D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182390</wp:posOffset>
                      </wp:positionH>
                      <wp:positionV relativeFrom="paragraph">
                        <wp:posOffset>206074</wp:posOffset>
                      </wp:positionV>
                      <wp:extent cx="1321763" cy="329357"/>
                      <wp:effectExtent l="0" t="0" r="12065" b="13970"/>
                      <wp:wrapNone/>
                      <wp:docPr id="41" name="矩形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1763" cy="32935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54D05" w:rsidRDefault="00454D05" w:rsidP="00454D05">
                                  <w:pPr>
                                    <w:jc w:val="center"/>
                                  </w:pPr>
                                  <w:r>
                                    <w:t>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pring</w:t>
                                  </w:r>
                                  <w:r>
                                    <w:t>-conf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41" o:spid="_x0000_s1038" style="position:absolute;left:0;text-align:left;margin-left:14.35pt;margin-top:16.25pt;width:104.1pt;height:25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" fillcolor="#4f81bd [3204]" strokecolor="#243f60 [1604]" strokeweight="2pt">
                      <v:textbox>
                        <w:txbxContent>
                          <w:p w:rsidR="00454D05" w:rsidRDefault="00454D05" w:rsidP="00454D05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pring</w:t>
                            </w:r>
                            <w:r>
                              <w:t>-conf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2123630</wp:posOffset>
                      </wp:positionH>
                      <wp:positionV relativeFrom="paragraph">
                        <wp:posOffset>188492</wp:posOffset>
                      </wp:positionV>
                      <wp:extent cx="1087746" cy="593710"/>
                      <wp:effectExtent l="0" t="0" r="17780" b="16510"/>
                      <wp:wrapNone/>
                      <wp:docPr id="37" name="矩形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746" cy="5937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54D05" w:rsidRDefault="00454D05" w:rsidP="00454D05">
                                  <w:pPr>
                                    <w:jc w:val="center"/>
                                  </w:pPr>
                                  <w:r>
                                    <w:t>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pring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7" o:spid="_x0000_s1039" style="position:absolute;left:0;text-align:left;margin-left:167.2pt;margin-top:14.85pt;width:85.65pt;height:46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" fillcolor="white [3201]" strokecolor="#f79646 [3209]" strokeweight="2pt">
                      <v:textbox>
                        <w:txbxContent>
                          <w:p w:rsidR="00454D05" w:rsidRDefault="00454D05" w:rsidP="00454D05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pring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54D05" w:rsidRDefault="00454D05" w:rsidP="00EF35D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1526173</wp:posOffset>
                      </wp:positionH>
                      <wp:positionV relativeFrom="paragraph">
                        <wp:posOffset>155069</wp:posOffset>
                      </wp:positionV>
                      <wp:extent cx="576375" cy="0"/>
                      <wp:effectExtent l="0" t="76200" r="14605" b="95250"/>
                      <wp:wrapNone/>
                      <wp:docPr id="42" name="直接箭头连接符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6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59674A" id="直接箭头连接符 42" o:spid="_x0000_s1026" type="#_x0000_t32" style="position:absolute;left:0;text-align:left;margin-left:120.15pt;margin-top:12.2pt;width:45.4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" strokecolor="#4579b8 [3044]">
                      <v:stroke endarrow="block"/>
                    </v:shape>
                  </w:pict>
                </mc:Fallback>
              </mc:AlternateContent>
            </w:r>
          </w:p>
          <w:p w:rsidR="00454D05" w:rsidRDefault="00454D05" w:rsidP="00EF35D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819788</wp:posOffset>
                      </wp:positionH>
                      <wp:positionV relativeFrom="paragraph">
                        <wp:posOffset>38810</wp:posOffset>
                      </wp:positionV>
                      <wp:extent cx="8667" cy="368360"/>
                      <wp:effectExtent l="76200" t="38100" r="67945" b="12700"/>
                      <wp:wrapNone/>
                      <wp:docPr id="40" name="直接箭头连接符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67" cy="368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46C54F" id="直接箭头连接符 40" o:spid="_x0000_s1026" type="#_x0000_t32" style="position:absolute;left:0;text-align:left;margin-left:64.55pt;margin-top:3.05pt;width:.7pt;height:29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" strokecolor="#4579b8 [3044]">
                      <v:stroke endarrow="block"/>
                    </v:shape>
                  </w:pict>
                </mc:Fallback>
              </mc:AlternateContent>
            </w:r>
          </w:p>
          <w:p w:rsidR="00454D05" w:rsidRDefault="00454D05" w:rsidP="00EF35D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>
                      <wp:simplePos x="0" y="0"/>
                      <wp:positionH relativeFrom="column">
                        <wp:posOffset>99884</wp:posOffset>
                      </wp:positionH>
                      <wp:positionV relativeFrom="paragraph">
                        <wp:posOffset>172831</wp:posOffset>
                      </wp:positionV>
                      <wp:extent cx="1443106" cy="654381"/>
                      <wp:effectExtent l="0" t="0" r="24130" b="12700"/>
                      <wp:wrapNone/>
                      <wp:docPr id="39" name="矩形: 圆角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3106" cy="65438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E7C8F7B" id="矩形: 圆角 39" o:spid="_x0000_s1026" style="position:absolute;left:0;text-align:left;margin-left:7.85pt;margin-top:13.6pt;width:113.65pt;height:51.5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" fillcolor="white [3201]" strokecolor="#f79646 [3209]" strokeweight="2pt"/>
                  </w:pict>
                </mc:Fallback>
              </mc:AlternateContent>
            </w:r>
          </w:p>
          <w:p w:rsidR="00454D05" w:rsidRDefault="00454D05" w:rsidP="00EF35D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389857</wp:posOffset>
                      </wp:positionH>
                      <wp:positionV relativeFrom="paragraph">
                        <wp:posOffset>4556</wp:posOffset>
                      </wp:positionV>
                      <wp:extent cx="849395" cy="489702"/>
                      <wp:effectExtent l="0" t="0" r="27305" b="24765"/>
                      <wp:wrapNone/>
                      <wp:docPr id="38" name="椭圆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9395" cy="48970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54D05" w:rsidRDefault="00454D05" w:rsidP="00454D05">
                                  <w:pPr>
                                    <w:jc w:val="center"/>
                                  </w:pPr>
                                  <w:r>
                                    <w:t>R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e</w:t>
                                  </w:r>
                                  <w:r>
                                    <w:t>dis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38" o:spid="_x0000_s1040" style="position:absolute;left:0;text-align:left;margin-left:30.7pt;margin-top:.35pt;width:66.9pt;height:38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" fillcolor="white [3201]" strokecolor="#f79646 [3209]" strokeweight="2pt">
                      <v:textbox>
                        <w:txbxContent>
                          <w:p w:rsidR="00454D05" w:rsidRDefault="00454D05" w:rsidP="00454D05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dis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454D05" w:rsidRDefault="00454D05" w:rsidP="00EF35D3"/>
          <w:p w:rsidR="008873BD" w:rsidRDefault="008873BD" w:rsidP="00EF35D3"/>
          <w:p w:rsidR="00D24C90" w:rsidRDefault="00D24C90" w:rsidP="00EF35D3">
            <w:r>
              <w:t>B</w:t>
            </w:r>
            <w:r>
              <w:rPr>
                <w:rFonts w:hint="eastAsia"/>
              </w:rPr>
              <w:t>设计一个数据存储策略</w:t>
            </w:r>
          </w:p>
          <w:p w:rsidR="001E6BBD" w:rsidRDefault="001E6BBD" w:rsidP="00EF35D3">
            <w:r>
              <w:rPr>
                <w:rFonts w:hint="eastAsia"/>
              </w:rPr>
              <w:t>企业中的存储策略</w:t>
            </w:r>
            <w:r w:rsidR="00042E1B">
              <w:rPr>
                <w:rFonts w:hint="eastAsia"/>
              </w:rPr>
              <w:t>（核心就是，设计</w:t>
            </w:r>
            <w:r w:rsidR="00042E1B">
              <w:rPr>
                <w:rFonts w:hint="eastAsia"/>
              </w:rPr>
              <w:t>key</w:t>
            </w:r>
            <w:r w:rsidR="00042E1B">
              <w:rPr>
                <w:rFonts w:hint="eastAsia"/>
              </w:rPr>
              <w:t>）</w:t>
            </w:r>
          </w:p>
          <w:p w:rsidR="004D561A" w:rsidRDefault="004D561A" w:rsidP="00EF35D3">
            <w:r>
              <w:rPr>
                <w:rFonts w:hint="eastAsia"/>
              </w:rPr>
              <w:t>数据对象名：数据对象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：对象属性</w:t>
            </w:r>
          </w:p>
          <w:p w:rsidR="00956F0B" w:rsidRDefault="00AA621B" w:rsidP="00EF35D3">
            <w:r>
              <w:t>User:</w:t>
            </w:r>
            <w:proofErr w:type="gramStart"/>
            <w:r>
              <w:t>123</w:t>
            </w:r>
            <w:r w:rsidR="00266FE4">
              <w:t>:</w:t>
            </w:r>
            <w:r w:rsidR="002A6C26">
              <w:t>passpword</w:t>
            </w:r>
            <w:proofErr w:type="gramEnd"/>
          </w:p>
          <w:p w:rsidR="003A7C3F" w:rsidRDefault="0073396F" w:rsidP="00EF35D3">
            <w:r>
              <w:t>User:</w:t>
            </w:r>
            <w:proofErr w:type="gramStart"/>
            <w:r>
              <w:t>123:username</w:t>
            </w:r>
            <w:proofErr w:type="gramEnd"/>
          </w:p>
          <w:p w:rsidR="003A7C3F" w:rsidRDefault="003A7C3F" w:rsidP="00EF35D3">
            <w:r>
              <w:t>Sku:108:</w:t>
            </w:r>
            <w:r w:rsidR="00E555C3">
              <w:t>info</w:t>
            </w:r>
          </w:p>
          <w:p w:rsidR="007E736B" w:rsidRPr="00713816" w:rsidRDefault="007E736B" w:rsidP="00EF35D3"/>
        </w:tc>
      </w:tr>
    </w:tbl>
    <w:p w:rsidR="00691686" w:rsidRDefault="00691686" w:rsidP="00EF35D3"/>
    <w:p w:rsidR="00691686" w:rsidRDefault="00516C04" w:rsidP="00516C04">
      <w:pPr>
        <w:pStyle w:val="1"/>
      </w:pPr>
      <w:r>
        <w:rPr>
          <w:rFonts w:hint="eastAsia"/>
        </w:rPr>
        <w:t>7</w:t>
      </w:r>
      <w:r>
        <w:t xml:space="preserve"> </w:t>
      </w:r>
      <w:proofErr w:type="spellStart"/>
      <w:r w:rsidR="007E324A">
        <w:rPr>
          <w:rFonts w:hint="eastAsia"/>
        </w:rPr>
        <w:t>reids</w:t>
      </w:r>
      <w:proofErr w:type="spellEnd"/>
      <w:r w:rsidR="007E324A">
        <w:rPr>
          <w:rFonts w:hint="eastAsia"/>
        </w:rPr>
        <w:t>的整合过程</w:t>
      </w:r>
    </w:p>
    <w:p w:rsidR="007E324A" w:rsidRDefault="007E324A" w:rsidP="007E324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4C3EB1" w:rsidTr="004C3EB1">
        <w:tc>
          <w:tcPr>
            <w:tcW w:w="11046" w:type="dxa"/>
          </w:tcPr>
          <w:p w:rsidR="004C3EB1" w:rsidRDefault="004C3EB1" w:rsidP="007E324A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引入</w:t>
            </w:r>
            <w:r>
              <w:rPr>
                <w:rFonts w:hint="eastAsia"/>
              </w:rPr>
              <w:t>pom</w:t>
            </w:r>
            <w:r>
              <w:rPr>
                <w:rFonts w:hint="eastAsia"/>
              </w:rPr>
              <w:t>依赖信息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本工程所有</w:t>
            </w:r>
            <w:proofErr w:type="spellStart"/>
            <w:r>
              <w:rPr>
                <w:rFonts w:hint="eastAsia"/>
              </w:rPr>
              <w:t>red</w:t>
            </w:r>
            <w:r>
              <w:t>i</w:t>
            </w:r>
            <w:r>
              <w:rPr>
                <w:rFonts w:hint="eastAsia"/>
              </w:rPr>
              <w:t>s</w:t>
            </w:r>
            <w:proofErr w:type="spellEnd"/>
            <w:r>
              <w:rPr>
                <w:rFonts w:hint="eastAsia"/>
              </w:rPr>
              <w:t>统一放入</w:t>
            </w:r>
            <w:r>
              <w:rPr>
                <w:rFonts w:hint="eastAsia"/>
              </w:rPr>
              <w:t>service-</w:t>
            </w:r>
            <w:proofErr w:type="spellStart"/>
            <w:r>
              <w:rPr>
                <w:rFonts w:hint="eastAsia"/>
              </w:rPr>
              <w:t>util</w:t>
            </w:r>
            <w:proofErr w:type="spellEnd"/>
            <w:r>
              <w:t>)</w:t>
            </w:r>
          </w:p>
          <w:p w:rsidR="00135501" w:rsidRPr="00135501" w:rsidRDefault="00135501" w:rsidP="001355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7"/>
                <w:szCs w:val="17"/>
              </w:rPr>
            </w:pPr>
            <w:r w:rsidRPr="00135501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  <w:shd w:val="clear" w:color="auto" w:fill="EFEFEF"/>
              </w:rPr>
              <w:t>&lt;</w:t>
            </w:r>
            <w:r w:rsidRPr="0013550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7"/>
                <w:szCs w:val="17"/>
                <w:shd w:val="clear" w:color="auto" w:fill="EFEFEF"/>
              </w:rPr>
              <w:t>dependency</w:t>
            </w:r>
            <w:r w:rsidRPr="00135501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  <w:shd w:val="clear" w:color="auto" w:fill="EFEFEF"/>
              </w:rPr>
              <w:t>&gt;</w:t>
            </w:r>
            <w:r w:rsidRPr="00135501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br/>
              <w:t xml:space="preserve">    </w:t>
            </w:r>
            <w:r w:rsidRPr="00135501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  <w:shd w:val="clear" w:color="auto" w:fill="EFEFEF"/>
              </w:rPr>
              <w:t>&lt;</w:t>
            </w:r>
            <w:proofErr w:type="spellStart"/>
            <w:r w:rsidRPr="0013550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7"/>
                <w:szCs w:val="17"/>
                <w:shd w:val="clear" w:color="auto" w:fill="EFEFEF"/>
              </w:rPr>
              <w:t>groupId</w:t>
            </w:r>
            <w:proofErr w:type="spellEnd"/>
            <w:r w:rsidRPr="00135501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  <w:shd w:val="clear" w:color="auto" w:fill="EFEFEF"/>
              </w:rPr>
              <w:t>&gt;</w:t>
            </w:r>
            <w:proofErr w:type="spellStart"/>
            <w:r w:rsidRPr="00135501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redis.clients</w:t>
            </w:r>
            <w:proofErr w:type="spellEnd"/>
            <w:r w:rsidRPr="00135501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  <w:shd w:val="clear" w:color="auto" w:fill="EFEFEF"/>
              </w:rPr>
              <w:t>&lt;/</w:t>
            </w:r>
            <w:proofErr w:type="spellStart"/>
            <w:r w:rsidRPr="0013550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7"/>
                <w:szCs w:val="17"/>
                <w:shd w:val="clear" w:color="auto" w:fill="EFEFEF"/>
              </w:rPr>
              <w:t>groupId</w:t>
            </w:r>
            <w:proofErr w:type="spellEnd"/>
            <w:r w:rsidRPr="00135501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  <w:shd w:val="clear" w:color="auto" w:fill="EFEFEF"/>
              </w:rPr>
              <w:t>&gt;</w:t>
            </w:r>
            <w:r w:rsidRPr="00135501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br/>
              <w:t xml:space="preserve">    </w:t>
            </w:r>
            <w:r w:rsidRPr="00135501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  <w:shd w:val="clear" w:color="auto" w:fill="EFEFEF"/>
              </w:rPr>
              <w:t>&lt;</w:t>
            </w:r>
            <w:proofErr w:type="spellStart"/>
            <w:r w:rsidRPr="0013550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7"/>
                <w:szCs w:val="17"/>
                <w:shd w:val="clear" w:color="auto" w:fill="EFEFEF"/>
              </w:rPr>
              <w:t>artifactId</w:t>
            </w:r>
            <w:proofErr w:type="spellEnd"/>
            <w:r w:rsidRPr="00135501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  <w:shd w:val="clear" w:color="auto" w:fill="EFEFEF"/>
              </w:rPr>
              <w:t>&gt;</w:t>
            </w:r>
            <w:proofErr w:type="spellStart"/>
            <w:r w:rsidRPr="00135501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jedis</w:t>
            </w:r>
            <w:proofErr w:type="spellEnd"/>
            <w:r w:rsidRPr="00135501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  <w:shd w:val="clear" w:color="auto" w:fill="EFEFEF"/>
              </w:rPr>
              <w:t>&lt;/</w:t>
            </w:r>
            <w:proofErr w:type="spellStart"/>
            <w:r w:rsidRPr="0013550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7"/>
                <w:szCs w:val="17"/>
                <w:shd w:val="clear" w:color="auto" w:fill="EFEFEF"/>
              </w:rPr>
              <w:t>artifactId</w:t>
            </w:r>
            <w:proofErr w:type="spellEnd"/>
            <w:r w:rsidRPr="00135501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  <w:shd w:val="clear" w:color="auto" w:fill="EFEFEF"/>
              </w:rPr>
              <w:t>&gt;</w:t>
            </w:r>
            <w:r w:rsidRPr="00135501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br/>
            </w:r>
            <w:r w:rsidRPr="00135501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  <w:shd w:val="clear" w:color="auto" w:fill="EFEFEF"/>
              </w:rPr>
              <w:t>&lt;/</w:t>
            </w:r>
            <w:r w:rsidRPr="0013550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7"/>
                <w:szCs w:val="17"/>
                <w:shd w:val="clear" w:color="auto" w:fill="EFEFEF"/>
              </w:rPr>
              <w:t>dependency</w:t>
            </w:r>
            <w:r w:rsidRPr="00135501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  <w:shd w:val="clear" w:color="auto" w:fill="EFEFEF"/>
              </w:rPr>
              <w:t>&gt;</w:t>
            </w:r>
          </w:p>
          <w:p w:rsidR="00135501" w:rsidRDefault="00135501" w:rsidP="007E324A"/>
          <w:p w:rsidR="000350F9" w:rsidRDefault="000350F9" w:rsidP="007E324A">
            <w:r>
              <w:rPr>
                <w:rFonts w:hint="eastAsia"/>
              </w:rPr>
              <w:t>2</w:t>
            </w:r>
            <w:r>
              <w:t xml:space="preserve"> </w:t>
            </w:r>
            <w:r w:rsidR="002B2323">
              <w:rPr>
                <w:rFonts w:hint="eastAsia"/>
              </w:rPr>
              <w:t>写一个</w:t>
            </w:r>
            <w:proofErr w:type="spellStart"/>
            <w:r w:rsidR="002B2323">
              <w:rPr>
                <w:rFonts w:hint="eastAsia"/>
              </w:rPr>
              <w:t>reids</w:t>
            </w:r>
            <w:proofErr w:type="spellEnd"/>
            <w:r w:rsidR="002B2323">
              <w:rPr>
                <w:rFonts w:hint="eastAsia"/>
              </w:rPr>
              <w:t>的</w:t>
            </w:r>
            <w:r w:rsidR="002476BA">
              <w:rPr>
                <w:rFonts w:hint="eastAsia"/>
              </w:rPr>
              <w:t>工具类</w:t>
            </w:r>
            <w:r w:rsidR="007306E1">
              <w:rPr>
                <w:rFonts w:hint="eastAsia"/>
              </w:rPr>
              <w:t>(</w:t>
            </w:r>
            <w:r w:rsidR="007306E1">
              <w:rPr>
                <w:rFonts w:hint="eastAsia"/>
              </w:rPr>
              <w:t>用来</w:t>
            </w:r>
            <w:r w:rsidR="008C2351">
              <w:rPr>
                <w:rFonts w:hint="eastAsia"/>
              </w:rPr>
              <w:t>将</w:t>
            </w:r>
            <w:proofErr w:type="spellStart"/>
            <w:r w:rsidR="008C2351">
              <w:rPr>
                <w:rFonts w:hint="eastAsia"/>
              </w:rPr>
              <w:t>redis</w:t>
            </w:r>
            <w:proofErr w:type="spellEnd"/>
            <w:r w:rsidR="008C2351">
              <w:rPr>
                <w:rFonts w:hint="eastAsia"/>
              </w:rPr>
              <w:t>的池初始化到</w:t>
            </w:r>
            <w:r w:rsidR="008C2351">
              <w:rPr>
                <w:rFonts w:hint="eastAsia"/>
              </w:rPr>
              <w:t>spring</w:t>
            </w:r>
            <w:r w:rsidR="008C2351">
              <w:rPr>
                <w:rFonts w:hint="eastAsia"/>
              </w:rPr>
              <w:t>容器中</w:t>
            </w:r>
            <w:r w:rsidR="007306E1">
              <w:t>)</w:t>
            </w:r>
          </w:p>
          <w:p w:rsidR="002D2F89" w:rsidRPr="005E21C3" w:rsidRDefault="002D2F89" w:rsidP="002D2F89">
            <w:pPr>
              <w:pStyle w:val="aa"/>
            </w:pPr>
            <w:r w:rsidRPr="005E21C3">
              <w:rPr>
                <w:b/>
                <w:bCs/>
                <w:color w:val="000080"/>
              </w:rPr>
              <w:lastRenderedPageBreak/>
              <w:t xml:space="preserve">public class </w:t>
            </w:r>
            <w:proofErr w:type="spellStart"/>
            <w:r w:rsidRPr="005E21C3">
              <w:t>RedisUtil</w:t>
            </w:r>
            <w:proofErr w:type="spellEnd"/>
            <w:r w:rsidRPr="005E21C3">
              <w:t xml:space="preserve"> {</w:t>
            </w:r>
            <w:r w:rsidRPr="005E21C3">
              <w:br/>
              <w:t xml:space="preserve">    </w:t>
            </w:r>
            <w:r w:rsidRPr="005E21C3">
              <w:rPr>
                <w:b/>
                <w:bCs/>
                <w:color w:val="000080"/>
              </w:rPr>
              <w:t xml:space="preserve">private  </w:t>
            </w:r>
            <w:proofErr w:type="spellStart"/>
            <w:r w:rsidRPr="005E21C3">
              <w:t>JedisPool</w:t>
            </w:r>
            <w:proofErr w:type="spellEnd"/>
            <w:r w:rsidRPr="005E21C3">
              <w:t xml:space="preserve"> </w:t>
            </w:r>
            <w:proofErr w:type="spellStart"/>
            <w:r w:rsidRPr="005E21C3">
              <w:rPr>
                <w:b/>
                <w:bCs/>
                <w:color w:val="660E7A"/>
              </w:rPr>
              <w:t>jedisPool</w:t>
            </w:r>
            <w:proofErr w:type="spellEnd"/>
            <w:r w:rsidRPr="005E21C3">
              <w:t>;</w:t>
            </w:r>
            <w:r w:rsidRPr="005E21C3">
              <w:br/>
              <w:t xml:space="preserve">    </w:t>
            </w:r>
            <w:r w:rsidRPr="005E21C3">
              <w:rPr>
                <w:b/>
                <w:bCs/>
                <w:color w:val="000080"/>
              </w:rPr>
              <w:t xml:space="preserve">public void </w:t>
            </w:r>
            <w:proofErr w:type="spellStart"/>
            <w:r w:rsidRPr="005E21C3">
              <w:t>initPool</w:t>
            </w:r>
            <w:proofErr w:type="spellEnd"/>
            <w:r w:rsidRPr="005E21C3">
              <w:t xml:space="preserve">(String </w:t>
            </w:r>
            <w:proofErr w:type="spellStart"/>
            <w:r w:rsidRPr="005E21C3">
              <w:t>host,</w:t>
            </w:r>
            <w:r w:rsidRPr="005E21C3">
              <w:rPr>
                <w:b/>
                <w:bCs/>
                <w:color w:val="000080"/>
              </w:rPr>
              <w:t>int</w:t>
            </w:r>
            <w:proofErr w:type="spellEnd"/>
            <w:r w:rsidRPr="005E21C3">
              <w:rPr>
                <w:b/>
                <w:bCs/>
                <w:color w:val="000080"/>
              </w:rPr>
              <w:t xml:space="preserve"> </w:t>
            </w:r>
            <w:r w:rsidRPr="005E21C3">
              <w:t>port ,</w:t>
            </w:r>
            <w:r w:rsidRPr="005E21C3">
              <w:rPr>
                <w:b/>
                <w:bCs/>
                <w:color w:val="000080"/>
              </w:rPr>
              <w:t xml:space="preserve">int </w:t>
            </w:r>
            <w:r w:rsidRPr="005E21C3">
              <w:t>database){</w:t>
            </w:r>
            <w:r w:rsidRPr="005E21C3">
              <w:br/>
              <w:t xml:space="preserve">        </w:t>
            </w:r>
            <w:proofErr w:type="spellStart"/>
            <w:r w:rsidRPr="005E21C3">
              <w:t>JedisPoolConfig</w:t>
            </w:r>
            <w:proofErr w:type="spellEnd"/>
            <w:r w:rsidRPr="005E21C3">
              <w:t xml:space="preserve"> </w:t>
            </w:r>
            <w:proofErr w:type="spellStart"/>
            <w:r w:rsidRPr="005E21C3">
              <w:t>poolConfig</w:t>
            </w:r>
            <w:proofErr w:type="spellEnd"/>
            <w:r w:rsidRPr="005E21C3">
              <w:t xml:space="preserve"> = </w:t>
            </w:r>
            <w:r w:rsidRPr="005E21C3">
              <w:rPr>
                <w:b/>
                <w:bCs/>
                <w:color w:val="000080"/>
              </w:rPr>
              <w:t xml:space="preserve">new </w:t>
            </w:r>
            <w:proofErr w:type="spellStart"/>
            <w:r w:rsidRPr="005E21C3">
              <w:t>JedisPoolConfig</w:t>
            </w:r>
            <w:proofErr w:type="spellEnd"/>
            <w:r w:rsidRPr="005E21C3">
              <w:t>();</w:t>
            </w:r>
            <w:r w:rsidRPr="005E21C3">
              <w:br/>
              <w:t xml:space="preserve">        </w:t>
            </w:r>
            <w:proofErr w:type="spellStart"/>
            <w:r w:rsidRPr="005E21C3">
              <w:t>poolConfig.setMaxTotal</w:t>
            </w:r>
            <w:proofErr w:type="spellEnd"/>
            <w:r w:rsidRPr="005E21C3">
              <w:t>(</w:t>
            </w:r>
            <w:r w:rsidRPr="005E21C3">
              <w:rPr>
                <w:color w:val="0000FF"/>
              </w:rPr>
              <w:t>200</w:t>
            </w:r>
            <w:r w:rsidRPr="005E21C3">
              <w:t>);</w:t>
            </w:r>
            <w:r w:rsidRPr="005E21C3">
              <w:br/>
              <w:t xml:space="preserve">        </w:t>
            </w:r>
            <w:proofErr w:type="spellStart"/>
            <w:r w:rsidRPr="005E21C3">
              <w:t>poolConfig.setMaxIdle</w:t>
            </w:r>
            <w:proofErr w:type="spellEnd"/>
            <w:r w:rsidRPr="005E21C3">
              <w:t>(</w:t>
            </w:r>
            <w:r w:rsidRPr="005E21C3">
              <w:rPr>
                <w:color w:val="0000FF"/>
              </w:rPr>
              <w:t>30</w:t>
            </w:r>
            <w:r w:rsidRPr="005E21C3">
              <w:t>);</w:t>
            </w:r>
            <w:r w:rsidRPr="005E21C3">
              <w:br/>
              <w:t xml:space="preserve">        </w:t>
            </w:r>
            <w:proofErr w:type="spellStart"/>
            <w:r w:rsidRPr="005E21C3">
              <w:t>poolConfig.setBlockWhenExhausted</w:t>
            </w:r>
            <w:proofErr w:type="spellEnd"/>
            <w:r w:rsidRPr="005E21C3">
              <w:t>(</w:t>
            </w:r>
            <w:r w:rsidRPr="005E21C3">
              <w:rPr>
                <w:b/>
                <w:bCs/>
                <w:color w:val="000080"/>
              </w:rPr>
              <w:t>true</w:t>
            </w:r>
            <w:r w:rsidRPr="005E21C3">
              <w:t>);</w:t>
            </w:r>
            <w:r w:rsidRPr="005E21C3">
              <w:br/>
              <w:t xml:space="preserve">        </w:t>
            </w:r>
            <w:proofErr w:type="spellStart"/>
            <w:r w:rsidRPr="005E21C3">
              <w:t>poolConfig.setMaxWaitMillis</w:t>
            </w:r>
            <w:proofErr w:type="spellEnd"/>
            <w:r w:rsidRPr="005E21C3">
              <w:t>(</w:t>
            </w:r>
            <w:r w:rsidRPr="005E21C3">
              <w:rPr>
                <w:color w:val="0000FF"/>
              </w:rPr>
              <w:t>10</w:t>
            </w:r>
            <w:r w:rsidRPr="005E21C3">
              <w:t>*</w:t>
            </w:r>
            <w:r w:rsidRPr="005E21C3">
              <w:rPr>
                <w:color w:val="0000FF"/>
              </w:rPr>
              <w:t>1000</w:t>
            </w:r>
            <w:r w:rsidRPr="005E21C3">
              <w:t>);</w:t>
            </w:r>
            <w:r w:rsidRPr="005E21C3">
              <w:br/>
              <w:t xml:space="preserve">        </w:t>
            </w:r>
            <w:proofErr w:type="spellStart"/>
            <w:r w:rsidRPr="005E21C3">
              <w:t>poolConfig.setTestOnBorrow</w:t>
            </w:r>
            <w:proofErr w:type="spellEnd"/>
            <w:r w:rsidRPr="005E21C3">
              <w:t>(</w:t>
            </w:r>
            <w:r w:rsidRPr="005E21C3">
              <w:rPr>
                <w:b/>
                <w:bCs/>
                <w:color w:val="000080"/>
              </w:rPr>
              <w:t>true</w:t>
            </w:r>
            <w:r w:rsidRPr="005E21C3">
              <w:t>);</w:t>
            </w:r>
            <w:r w:rsidRPr="005E21C3">
              <w:br/>
              <w:t xml:space="preserve">        </w:t>
            </w:r>
            <w:proofErr w:type="spellStart"/>
            <w:r w:rsidRPr="005E21C3">
              <w:rPr>
                <w:b/>
                <w:bCs/>
                <w:color w:val="660E7A"/>
              </w:rPr>
              <w:t>jedisPool</w:t>
            </w:r>
            <w:proofErr w:type="spellEnd"/>
            <w:r w:rsidRPr="005E21C3">
              <w:t>=</w:t>
            </w:r>
            <w:r w:rsidRPr="005E21C3">
              <w:rPr>
                <w:b/>
                <w:bCs/>
                <w:color w:val="000080"/>
              </w:rPr>
              <w:t xml:space="preserve">new </w:t>
            </w:r>
            <w:proofErr w:type="spellStart"/>
            <w:r w:rsidRPr="005E21C3">
              <w:t>JedisPool</w:t>
            </w:r>
            <w:proofErr w:type="spellEnd"/>
            <w:r w:rsidRPr="005E21C3">
              <w:t>(poolConfig,host,port,</w:t>
            </w:r>
            <w:r w:rsidRPr="005E21C3">
              <w:rPr>
                <w:color w:val="0000FF"/>
              </w:rPr>
              <w:t>20</w:t>
            </w:r>
            <w:r w:rsidRPr="005E21C3">
              <w:t>*</w:t>
            </w:r>
            <w:r w:rsidRPr="005E21C3">
              <w:rPr>
                <w:color w:val="0000FF"/>
              </w:rPr>
              <w:t>1000</w:t>
            </w:r>
            <w:r w:rsidRPr="005E21C3">
              <w:t>);</w:t>
            </w:r>
            <w:r w:rsidRPr="005E21C3">
              <w:br/>
              <w:t xml:space="preserve">    }</w:t>
            </w:r>
            <w:r w:rsidRPr="005E21C3">
              <w:br/>
              <w:t xml:space="preserve">    </w:t>
            </w:r>
            <w:r w:rsidRPr="005E21C3">
              <w:rPr>
                <w:b/>
                <w:bCs/>
                <w:color w:val="000080"/>
              </w:rPr>
              <w:t xml:space="preserve">public </w:t>
            </w:r>
            <w:proofErr w:type="spellStart"/>
            <w:r w:rsidRPr="005E21C3">
              <w:t>Jedis</w:t>
            </w:r>
            <w:proofErr w:type="spellEnd"/>
            <w:r w:rsidRPr="005E21C3">
              <w:t xml:space="preserve"> </w:t>
            </w:r>
            <w:proofErr w:type="spellStart"/>
            <w:r w:rsidRPr="005E21C3">
              <w:t>getJedis</w:t>
            </w:r>
            <w:proofErr w:type="spellEnd"/>
            <w:r w:rsidRPr="005E21C3">
              <w:t>(){</w:t>
            </w:r>
            <w:r w:rsidRPr="005E21C3">
              <w:br/>
              <w:t xml:space="preserve">        </w:t>
            </w:r>
            <w:proofErr w:type="spellStart"/>
            <w:r w:rsidRPr="005E21C3">
              <w:t>Jedis</w:t>
            </w:r>
            <w:proofErr w:type="spellEnd"/>
            <w:r w:rsidRPr="005E21C3">
              <w:t xml:space="preserve"> </w:t>
            </w:r>
            <w:proofErr w:type="spellStart"/>
            <w:r w:rsidRPr="005E21C3">
              <w:t>jedis</w:t>
            </w:r>
            <w:proofErr w:type="spellEnd"/>
            <w:r w:rsidRPr="005E21C3">
              <w:t xml:space="preserve"> = </w:t>
            </w:r>
            <w:proofErr w:type="spellStart"/>
            <w:r w:rsidRPr="005E21C3">
              <w:rPr>
                <w:b/>
                <w:bCs/>
                <w:color w:val="660E7A"/>
              </w:rPr>
              <w:t>jedisPool</w:t>
            </w:r>
            <w:r w:rsidRPr="005E21C3">
              <w:t>.getResource</w:t>
            </w:r>
            <w:proofErr w:type="spellEnd"/>
            <w:r w:rsidRPr="005E21C3">
              <w:t>();</w:t>
            </w:r>
            <w:r w:rsidRPr="005E21C3">
              <w:br/>
              <w:t xml:space="preserve">        </w:t>
            </w:r>
            <w:r w:rsidRPr="005E21C3">
              <w:rPr>
                <w:b/>
                <w:bCs/>
                <w:color w:val="000080"/>
              </w:rPr>
              <w:t xml:space="preserve">return </w:t>
            </w:r>
            <w:proofErr w:type="spellStart"/>
            <w:r w:rsidRPr="005E21C3">
              <w:t>jedis</w:t>
            </w:r>
            <w:proofErr w:type="spellEnd"/>
            <w:r w:rsidRPr="005E21C3">
              <w:t>;</w:t>
            </w:r>
            <w:r w:rsidRPr="005E21C3">
              <w:br/>
              <w:t xml:space="preserve">    }</w:t>
            </w:r>
            <w:r w:rsidRPr="005E21C3">
              <w:br/>
              <w:t>}</w:t>
            </w:r>
          </w:p>
          <w:p w:rsidR="008C2351" w:rsidRDefault="006646C6" w:rsidP="007E324A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写一个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整合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的配置</w:t>
            </w:r>
            <w:r w:rsidR="004A1E15">
              <w:rPr>
                <w:rFonts w:hint="eastAsia"/>
              </w:rPr>
              <w:t>类</w:t>
            </w:r>
          </w:p>
          <w:p w:rsidR="00AA39B3" w:rsidRDefault="00AA39B3" w:rsidP="007E324A"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的链接</w:t>
            </w:r>
            <w:proofErr w:type="gramStart"/>
            <w:r>
              <w:rPr>
                <w:rFonts w:hint="eastAsia"/>
              </w:rPr>
              <w:t>池创建</w:t>
            </w:r>
            <w:proofErr w:type="gramEnd"/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的容器中</w:t>
            </w:r>
          </w:p>
          <w:p w:rsidR="00DF7C97" w:rsidRPr="005E21C3" w:rsidRDefault="00DF7C97" w:rsidP="00DF7C97">
            <w:pPr>
              <w:pStyle w:val="aa"/>
              <w:rPr>
                <w:color w:val="000000"/>
              </w:rPr>
            </w:pPr>
            <w:r w:rsidRPr="005E21C3">
              <w:rPr>
                <w:color w:val="808000"/>
              </w:rPr>
              <w:t>@Configuration</w:t>
            </w:r>
            <w:r w:rsidRPr="005E21C3">
              <w:rPr>
                <w:color w:val="808000"/>
              </w:rPr>
              <w:br/>
            </w:r>
            <w:r w:rsidRPr="005E21C3">
              <w:rPr>
                <w:color w:val="000080"/>
              </w:rPr>
              <w:t xml:space="preserve">public class </w:t>
            </w:r>
            <w:proofErr w:type="spellStart"/>
            <w:r w:rsidRPr="005E21C3">
              <w:rPr>
                <w:color w:val="000000"/>
              </w:rPr>
              <w:t>RedisConfig</w:t>
            </w:r>
            <w:proofErr w:type="spellEnd"/>
            <w:r w:rsidRPr="005E21C3">
              <w:rPr>
                <w:color w:val="000000"/>
              </w:rPr>
              <w:t xml:space="preserve"> {</w:t>
            </w:r>
            <w:r w:rsidRPr="005E21C3">
              <w:rPr>
                <w:color w:val="000000"/>
              </w:rPr>
              <w:br/>
              <w:t xml:space="preserve">    </w:t>
            </w:r>
            <w:r w:rsidRPr="005E21C3">
              <w:rPr>
                <w:i/>
                <w:iCs/>
                <w:color w:val="808080"/>
              </w:rPr>
              <w:t>//</w:t>
            </w:r>
            <w:r w:rsidRPr="005E21C3">
              <w:rPr>
                <w:rFonts w:ascii="宋体" w:hAnsi="宋体" w:hint="eastAsia"/>
                <w:i/>
                <w:iCs/>
                <w:color w:val="808080"/>
              </w:rPr>
              <w:t>读取配置文件中的</w:t>
            </w:r>
            <w:proofErr w:type="spellStart"/>
            <w:r w:rsidRPr="005E21C3">
              <w:rPr>
                <w:i/>
                <w:iCs/>
                <w:color w:val="808080"/>
              </w:rPr>
              <w:t>redis</w:t>
            </w:r>
            <w:proofErr w:type="spellEnd"/>
            <w:r w:rsidRPr="005E21C3">
              <w:rPr>
                <w:rFonts w:ascii="宋体" w:hAnsi="宋体" w:hint="eastAsia"/>
                <w:i/>
                <w:iCs/>
                <w:color w:val="808080"/>
              </w:rPr>
              <w:t>的</w:t>
            </w:r>
            <w:proofErr w:type="spellStart"/>
            <w:r w:rsidRPr="005E21C3">
              <w:rPr>
                <w:i/>
                <w:iCs/>
                <w:color w:val="808080"/>
              </w:rPr>
              <w:t>ip</w:t>
            </w:r>
            <w:proofErr w:type="spellEnd"/>
            <w:r w:rsidRPr="005E21C3">
              <w:rPr>
                <w:rFonts w:ascii="宋体" w:hAnsi="宋体" w:hint="eastAsia"/>
                <w:i/>
                <w:iCs/>
                <w:color w:val="808080"/>
              </w:rPr>
              <w:t>地址</w:t>
            </w:r>
            <w:r w:rsidRPr="005E21C3">
              <w:rPr>
                <w:rFonts w:ascii="宋体" w:hAnsi="宋体" w:hint="eastAsia"/>
                <w:i/>
                <w:iCs/>
                <w:color w:val="808080"/>
              </w:rPr>
              <w:br/>
              <w:t xml:space="preserve">    </w:t>
            </w:r>
            <w:r w:rsidRPr="005E21C3">
              <w:rPr>
                <w:color w:val="808000"/>
              </w:rPr>
              <w:t>@Value</w:t>
            </w:r>
            <w:r w:rsidRPr="005E21C3">
              <w:rPr>
                <w:color w:val="000000"/>
              </w:rPr>
              <w:t>(</w:t>
            </w:r>
            <w:r w:rsidRPr="005E21C3">
              <w:t>"${</w:t>
            </w:r>
            <w:proofErr w:type="spellStart"/>
            <w:r w:rsidRPr="005E21C3">
              <w:t>spring.redis.host:disabled</w:t>
            </w:r>
            <w:proofErr w:type="spellEnd"/>
            <w:r w:rsidRPr="005E21C3">
              <w:t>}"</w:t>
            </w:r>
            <w:r w:rsidRPr="005E21C3">
              <w:rPr>
                <w:color w:val="000000"/>
              </w:rPr>
              <w:t>)</w:t>
            </w:r>
            <w:r w:rsidRPr="005E21C3">
              <w:rPr>
                <w:color w:val="000000"/>
              </w:rPr>
              <w:br/>
              <w:t xml:space="preserve">    </w:t>
            </w:r>
            <w:r w:rsidRPr="005E21C3">
              <w:rPr>
                <w:color w:val="000080"/>
              </w:rPr>
              <w:t xml:space="preserve">private </w:t>
            </w:r>
            <w:r w:rsidRPr="005E21C3">
              <w:rPr>
                <w:color w:val="000000"/>
              </w:rPr>
              <w:t xml:space="preserve">String </w:t>
            </w:r>
            <w:r w:rsidRPr="005E21C3">
              <w:rPr>
                <w:color w:val="660E7A"/>
              </w:rPr>
              <w:t>host</w:t>
            </w:r>
            <w:r w:rsidR="009D2ADB">
              <w:rPr>
                <w:color w:val="660E7A"/>
              </w:rPr>
              <w:t xml:space="preserve"> </w:t>
            </w:r>
            <w:r w:rsidR="009D2ADB">
              <w:rPr>
                <w:rFonts w:hint="eastAsia"/>
                <w:color w:val="660E7A"/>
              </w:rPr>
              <w:t>=</w:t>
            </w:r>
            <w:r w:rsidR="009D2ADB">
              <w:rPr>
                <w:color w:val="660E7A"/>
              </w:rPr>
              <w:t xml:space="preserve"> “192.168.222.20”</w:t>
            </w:r>
            <w:r w:rsidRPr="005E21C3">
              <w:rPr>
                <w:color w:val="000000"/>
              </w:rPr>
              <w:t>;</w:t>
            </w:r>
            <w:r w:rsidRPr="005E21C3">
              <w:rPr>
                <w:color w:val="000000"/>
              </w:rPr>
              <w:br/>
              <w:t xml:space="preserve">    </w:t>
            </w:r>
            <w:r w:rsidRPr="005E21C3">
              <w:rPr>
                <w:color w:val="808000"/>
              </w:rPr>
              <w:t>@Value</w:t>
            </w:r>
            <w:r w:rsidRPr="005E21C3">
              <w:rPr>
                <w:color w:val="000000"/>
              </w:rPr>
              <w:t>(</w:t>
            </w:r>
            <w:r w:rsidRPr="005E21C3">
              <w:t>"${spring.redis.port:0}"</w:t>
            </w:r>
            <w:r w:rsidRPr="005E21C3">
              <w:rPr>
                <w:color w:val="000000"/>
              </w:rPr>
              <w:t>)</w:t>
            </w:r>
            <w:r w:rsidRPr="005E21C3">
              <w:rPr>
                <w:color w:val="000000"/>
              </w:rPr>
              <w:br/>
              <w:t xml:space="preserve">    </w:t>
            </w:r>
            <w:r w:rsidRPr="005E21C3">
              <w:rPr>
                <w:color w:val="000080"/>
              </w:rPr>
              <w:t xml:space="preserve">private int </w:t>
            </w:r>
            <w:r w:rsidRPr="005E21C3">
              <w:rPr>
                <w:color w:val="660E7A"/>
              </w:rPr>
              <w:t>port</w:t>
            </w:r>
            <w:r w:rsidR="008F46BB">
              <w:rPr>
                <w:color w:val="660E7A"/>
              </w:rPr>
              <w:t xml:space="preserve"> = “6179”</w:t>
            </w:r>
            <w:r w:rsidRPr="005E21C3">
              <w:rPr>
                <w:color w:val="000000"/>
              </w:rPr>
              <w:t>;</w:t>
            </w:r>
            <w:r w:rsidRPr="005E21C3">
              <w:rPr>
                <w:color w:val="000000"/>
              </w:rPr>
              <w:br/>
              <w:t xml:space="preserve">    </w:t>
            </w:r>
            <w:r w:rsidRPr="005E21C3">
              <w:rPr>
                <w:color w:val="808000"/>
              </w:rPr>
              <w:t>@Value</w:t>
            </w:r>
            <w:r w:rsidRPr="005E21C3">
              <w:rPr>
                <w:color w:val="000000"/>
              </w:rPr>
              <w:t>(</w:t>
            </w:r>
            <w:r w:rsidRPr="005E21C3">
              <w:t>"${spring.redis.database:0}"</w:t>
            </w:r>
            <w:r w:rsidRPr="005E21C3">
              <w:rPr>
                <w:color w:val="000000"/>
              </w:rPr>
              <w:t>)</w:t>
            </w:r>
            <w:r w:rsidRPr="005E21C3">
              <w:rPr>
                <w:color w:val="000000"/>
              </w:rPr>
              <w:br/>
              <w:t xml:space="preserve">    </w:t>
            </w:r>
            <w:r w:rsidRPr="005E21C3">
              <w:rPr>
                <w:color w:val="000080"/>
              </w:rPr>
              <w:t xml:space="preserve">private int </w:t>
            </w:r>
            <w:r w:rsidRPr="005E21C3">
              <w:rPr>
                <w:color w:val="660E7A"/>
              </w:rPr>
              <w:t>database</w:t>
            </w:r>
            <w:r w:rsidRPr="005E21C3">
              <w:rPr>
                <w:color w:val="000000"/>
              </w:rPr>
              <w:t>;</w:t>
            </w:r>
            <w:r w:rsidRPr="005E21C3">
              <w:rPr>
                <w:color w:val="000000"/>
              </w:rPr>
              <w:br/>
              <w:t xml:space="preserve">    </w:t>
            </w:r>
            <w:r w:rsidRPr="005E21C3">
              <w:rPr>
                <w:color w:val="808000"/>
              </w:rPr>
              <w:t>@Bean</w:t>
            </w:r>
            <w:r w:rsidRPr="005E21C3">
              <w:rPr>
                <w:color w:val="808000"/>
              </w:rPr>
              <w:br/>
              <w:t xml:space="preserve">    </w:t>
            </w:r>
            <w:r w:rsidRPr="005E21C3">
              <w:rPr>
                <w:color w:val="000080"/>
              </w:rPr>
              <w:t xml:space="preserve">public </w:t>
            </w:r>
            <w:proofErr w:type="spellStart"/>
            <w:r w:rsidRPr="005E21C3">
              <w:rPr>
                <w:color w:val="000000"/>
              </w:rPr>
              <w:t>RedisUtil</w:t>
            </w:r>
            <w:proofErr w:type="spellEnd"/>
            <w:r w:rsidRPr="005E21C3">
              <w:rPr>
                <w:color w:val="000000"/>
              </w:rPr>
              <w:t xml:space="preserve"> </w:t>
            </w:r>
            <w:proofErr w:type="spellStart"/>
            <w:r w:rsidRPr="005E21C3">
              <w:rPr>
                <w:color w:val="000000"/>
              </w:rPr>
              <w:t>getRedisUtil</w:t>
            </w:r>
            <w:proofErr w:type="spellEnd"/>
            <w:r w:rsidRPr="005E21C3">
              <w:rPr>
                <w:color w:val="000000"/>
              </w:rPr>
              <w:t>(){</w:t>
            </w:r>
            <w:r w:rsidRPr="005E21C3">
              <w:rPr>
                <w:color w:val="000000"/>
              </w:rPr>
              <w:br/>
              <w:t xml:space="preserve">        </w:t>
            </w:r>
            <w:r w:rsidRPr="005E21C3">
              <w:rPr>
                <w:color w:val="000080"/>
              </w:rPr>
              <w:t>if</w:t>
            </w:r>
            <w:r w:rsidRPr="005E21C3">
              <w:rPr>
                <w:color w:val="000000"/>
              </w:rPr>
              <w:t>(</w:t>
            </w:r>
            <w:proofErr w:type="spellStart"/>
            <w:r w:rsidRPr="005E21C3">
              <w:rPr>
                <w:color w:val="660E7A"/>
              </w:rPr>
              <w:t>host</w:t>
            </w:r>
            <w:r w:rsidRPr="005E21C3">
              <w:rPr>
                <w:color w:val="000000"/>
              </w:rPr>
              <w:t>.equals</w:t>
            </w:r>
            <w:proofErr w:type="spellEnd"/>
            <w:r w:rsidRPr="005E21C3">
              <w:rPr>
                <w:color w:val="000000"/>
              </w:rPr>
              <w:t>(</w:t>
            </w:r>
            <w:r w:rsidRPr="005E21C3">
              <w:t>"disabled"</w:t>
            </w:r>
            <w:r w:rsidRPr="005E21C3">
              <w:rPr>
                <w:color w:val="000000"/>
              </w:rPr>
              <w:t>)){</w:t>
            </w:r>
            <w:r w:rsidRPr="005E21C3">
              <w:rPr>
                <w:color w:val="000000"/>
              </w:rPr>
              <w:br/>
              <w:t xml:space="preserve">            </w:t>
            </w:r>
            <w:r w:rsidRPr="005E21C3">
              <w:rPr>
                <w:color w:val="000080"/>
              </w:rPr>
              <w:t>return null</w:t>
            </w:r>
            <w:r w:rsidRPr="005E21C3">
              <w:rPr>
                <w:color w:val="000000"/>
              </w:rPr>
              <w:t>;</w:t>
            </w:r>
            <w:r w:rsidRPr="005E21C3">
              <w:rPr>
                <w:color w:val="000000"/>
              </w:rPr>
              <w:br/>
              <w:t xml:space="preserve">        }</w:t>
            </w:r>
            <w:r w:rsidRPr="005E21C3">
              <w:rPr>
                <w:color w:val="000000"/>
              </w:rPr>
              <w:br/>
              <w:t xml:space="preserve">        </w:t>
            </w:r>
            <w:proofErr w:type="spellStart"/>
            <w:r w:rsidRPr="005E21C3">
              <w:rPr>
                <w:color w:val="000000"/>
              </w:rPr>
              <w:t>RedisUtil</w:t>
            </w:r>
            <w:proofErr w:type="spellEnd"/>
            <w:r w:rsidRPr="005E21C3">
              <w:rPr>
                <w:color w:val="000000"/>
              </w:rPr>
              <w:t xml:space="preserve"> </w:t>
            </w:r>
            <w:proofErr w:type="spellStart"/>
            <w:r w:rsidRPr="005E21C3">
              <w:rPr>
                <w:color w:val="000000"/>
              </w:rPr>
              <w:t>redisUtil</w:t>
            </w:r>
            <w:proofErr w:type="spellEnd"/>
            <w:r w:rsidRPr="005E21C3">
              <w:rPr>
                <w:color w:val="000000"/>
              </w:rPr>
              <w:t>=</w:t>
            </w:r>
            <w:r w:rsidRPr="005E21C3">
              <w:rPr>
                <w:color w:val="000080"/>
              </w:rPr>
              <w:t xml:space="preserve">new </w:t>
            </w:r>
            <w:proofErr w:type="spellStart"/>
            <w:r w:rsidRPr="005E21C3">
              <w:rPr>
                <w:color w:val="000000"/>
              </w:rPr>
              <w:t>RedisUtil</w:t>
            </w:r>
            <w:proofErr w:type="spellEnd"/>
            <w:r w:rsidRPr="005E21C3">
              <w:rPr>
                <w:color w:val="000000"/>
              </w:rPr>
              <w:t>();</w:t>
            </w:r>
            <w:r w:rsidRPr="005E21C3">
              <w:rPr>
                <w:color w:val="000000"/>
              </w:rPr>
              <w:br/>
              <w:t xml:space="preserve">        </w:t>
            </w:r>
            <w:proofErr w:type="spellStart"/>
            <w:r w:rsidRPr="005E21C3">
              <w:rPr>
                <w:color w:val="000000"/>
              </w:rPr>
              <w:t>redisUtil.initPool</w:t>
            </w:r>
            <w:proofErr w:type="spellEnd"/>
            <w:r w:rsidRPr="005E21C3">
              <w:rPr>
                <w:color w:val="000000"/>
              </w:rPr>
              <w:t>(</w:t>
            </w:r>
            <w:proofErr w:type="spellStart"/>
            <w:r w:rsidRPr="005E21C3">
              <w:rPr>
                <w:color w:val="660E7A"/>
              </w:rPr>
              <w:t>host</w:t>
            </w:r>
            <w:r w:rsidRPr="005E21C3">
              <w:rPr>
                <w:color w:val="000000"/>
              </w:rPr>
              <w:t>,</w:t>
            </w:r>
            <w:r w:rsidRPr="005E21C3">
              <w:rPr>
                <w:color w:val="660E7A"/>
              </w:rPr>
              <w:t>port</w:t>
            </w:r>
            <w:r w:rsidRPr="005E21C3">
              <w:rPr>
                <w:color w:val="000000"/>
              </w:rPr>
              <w:t>,</w:t>
            </w:r>
            <w:r w:rsidRPr="005E21C3">
              <w:rPr>
                <w:color w:val="660E7A"/>
              </w:rPr>
              <w:t>database</w:t>
            </w:r>
            <w:proofErr w:type="spellEnd"/>
            <w:r w:rsidRPr="005E21C3">
              <w:rPr>
                <w:color w:val="000000"/>
              </w:rPr>
              <w:t>);</w:t>
            </w:r>
            <w:r w:rsidRPr="005E21C3">
              <w:rPr>
                <w:color w:val="000000"/>
              </w:rPr>
              <w:br/>
              <w:t xml:space="preserve">        </w:t>
            </w:r>
            <w:r w:rsidRPr="005E21C3">
              <w:rPr>
                <w:color w:val="000080"/>
              </w:rPr>
              <w:t xml:space="preserve">return </w:t>
            </w:r>
            <w:proofErr w:type="spellStart"/>
            <w:r w:rsidRPr="005E21C3">
              <w:rPr>
                <w:color w:val="000000"/>
              </w:rPr>
              <w:t>redisUtil</w:t>
            </w:r>
            <w:proofErr w:type="spellEnd"/>
            <w:r w:rsidRPr="005E21C3">
              <w:rPr>
                <w:color w:val="000000"/>
              </w:rPr>
              <w:t>;</w:t>
            </w:r>
            <w:r w:rsidRPr="005E21C3">
              <w:rPr>
                <w:color w:val="000000"/>
              </w:rPr>
              <w:br/>
              <w:t xml:space="preserve">    }</w:t>
            </w:r>
            <w:r w:rsidRPr="005E21C3">
              <w:rPr>
                <w:color w:val="000000"/>
              </w:rPr>
              <w:br/>
              <w:t>}</w:t>
            </w:r>
          </w:p>
          <w:p w:rsidR="0009066B" w:rsidRPr="00DF7C97" w:rsidRDefault="00845CB2" w:rsidP="007E324A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注意</w:t>
            </w:r>
          </w:p>
          <w:p w:rsidR="00E76A55" w:rsidRDefault="009D2DA8" w:rsidP="007E324A">
            <w:r>
              <w:rPr>
                <w:rFonts w:hint="eastAsia"/>
              </w:rPr>
              <w:t>每个以用工程引入</w:t>
            </w:r>
            <w:r>
              <w:rPr>
                <w:rFonts w:hint="eastAsia"/>
              </w:rPr>
              <w:t>service-</w:t>
            </w:r>
            <w:proofErr w:type="spellStart"/>
            <w:r>
              <w:rPr>
                <w:rFonts w:hint="eastAsia"/>
              </w:rPr>
              <w:t>util</w:t>
            </w:r>
            <w:proofErr w:type="spellEnd"/>
            <w:r>
              <w:rPr>
                <w:rFonts w:hint="eastAsia"/>
              </w:rPr>
              <w:t>后，单独配置自己的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的配置文件</w:t>
            </w:r>
          </w:p>
          <w:p w:rsidR="00E76A55" w:rsidRPr="00E76A55" w:rsidRDefault="009D2DA8" w:rsidP="007E324A">
            <w:r>
              <w:t>S</w:t>
            </w:r>
            <w:r>
              <w:rPr>
                <w:rFonts w:hint="eastAsia"/>
              </w:rPr>
              <w:t>ervice</w:t>
            </w:r>
            <w:r>
              <w:t>-</w:t>
            </w:r>
            <w:proofErr w:type="spellStart"/>
            <w:r>
              <w:t>util</w:t>
            </w:r>
            <w:proofErr w:type="spellEnd"/>
            <w:r>
              <w:rPr>
                <w:rFonts w:hint="eastAsia"/>
              </w:rPr>
              <w:t>的配置文件没有作用</w:t>
            </w:r>
          </w:p>
        </w:tc>
      </w:tr>
    </w:tbl>
    <w:p w:rsidR="007E324A" w:rsidRDefault="0027159E" w:rsidP="007E32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512A3F" wp14:editId="1CCE7C52">
                <wp:simplePos x="0" y="0"/>
                <wp:positionH relativeFrom="column">
                  <wp:posOffset>3582237</wp:posOffset>
                </wp:positionH>
                <wp:positionV relativeFrom="paragraph">
                  <wp:posOffset>67003</wp:posOffset>
                </wp:positionV>
                <wp:extent cx="849085" cy="457200"/>
                <wp:effectExtent l="0" t="0" r="27305" b="1905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59E" w:rsidRDefault="0027159E" w:rsidP="0027159E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ervice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12A3F" id="矩形 49" o:spid="_x0000_s1041" style="position:absolute;left:0;text-align:left;margin-left:282.05pt;margin-top:5.3pt;width:66.85pt;height:3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" fillcolor="white [3201]" strokecolor="#f79646 [3209]" strokeweight="2pt">
                <v:textbox>
                  <w:txbxContent>
                    <w:p w:rsidR="0027159E" w:rsidRDefault="0027159E" w:rsidP="0027159E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ervice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237413</wp:posOffset>
                </wp:positionH>
                <wp:positionV relativeFrom="paragraph">
                  <wp:posOffset>127635</wp:posOffset>
                </wp:positionV>
                <wp:extent cx="849085" cy="457200"/>
                <wp:effectExtent l="0" t="0" r="27305" b="1905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59E" w:rsidRDefault="0027159E" w:rsidP="0027159E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ervice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4" o:spid="_x0000_s1042" style="position:absolute;left:0;text-align:left;margin-left:18.7pt;margin-top:10.05pt;width:66.85pt;height:3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" fillcolor="white [3201]" strokecolor="#f79646 [3209]" strokeweight="2pt">
                <v:textbox>
                  <w:txbxContent>
                    <w:p w:rsidR="0027159E" w:rsidRDefault="0027159E" w:rsidP="0027159E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ervice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7E324A" w:rsidRPr="007E324A" w:rsidRDefault="0027159E" w:rsidP="007E324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3181734</wp:posOffset>
                </wp:positionH>
                <wp:positionV relativeFrom="paragraph">
                  <wp:posOffset>46543</wp:posOffset>
                </wp:positionV>
                <wp:extent cx="281354" cy="361741"/>
                <wp:effectExtent l="0" t="38100" r="61595" b="1968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354" cy="361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C421F" id="直接箭头连接符 48" o:spid="_x0000_s1026" type="#_x0000_t32" style="position:absolute;left:0;text-align:left;margin-left:250.55pt;margin-top:3.65pt;width:22.15pt;height:28.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" strokecolor="#4579b8 [3044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1131870</wp:posOffset>
                </wp:positionH>
                <wp:positionV relativeFrom="paragraph">
                  <wp:posOffset>106834</wp:posOffset>
                </wp:positionV>
                <wp:extent cx="542611" cy="276329"/>
                <wp:effectExtent l="0" t="0" r="67310" b="4762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611" cy="276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AD335" id="直接箭头连接符 45" o:spid="_x0000_s1026" type="#_x0000_t32" style="position:absolute;left:0;text-align:left;margin-left:89.1pt;margin-top:8.4pt;width:42.75pt;height:21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" strokecolor="#4579b8 [3044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1694005</wp:posOffset>
                </wp:positionH>
                <wp:positionV relativeFrom="paragraph">
                  <wp:posOffset>105766</wp:posOffset>
                </wp:positionV>
                <wp:extent cx="1441939" cy="733530"/>
                <wp:effectExtent l="0" t="0" r="25400" b="28575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939" cy="733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59E" w:rsidRDefault="0027159E" w:rsidP="0027159E">
                            <w:pPr>
                              <w:jc w:val="center"/>
                            </w:pPr>
                            <w:proofErr w:type="spellStart"/>
                            <w:r>
                              <w:t>Servic-util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3" o:spid="_x0000_s1043" style="position:absolute;left:0;text-align:left;margin-left:133.4pt;margin-top:8.35pt;width:113.55pt;height:57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" fillcolor="#4f81bd [3204]" strokecolor="#243f60 [1604]" strokeweight="2pt">
                <v:textbox>
                  <w:txbxContent>
                    <w:p w:rsidR="0027159E" w:rsidRDefault="0027159E" w:rsidP="0027159E">
                      <w:pPr>
                        <w:jc w:val="center"/>
                      </w:pPr>
                      <w:proofErr w:type="spellStart"/>
                      <w:r>
                        <w:t>Servic-util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691686" w:rsidRDefault="0027159E" w:rsidP="00EF35D3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FA5390" wp14:editId="1A6485E3">
                <wp:simplePos x="0" y="0"/>
                <wp:positionH relativeFrom="column">
                  <wp:posOffset>226087</wp:posOffset>
                </wp:positionH>
                <wp:positionV relativeFrom="paragraph">
                  <wp:posOffset>241300</wp:posOffset>
                </wp:positionV>
                <wp:extent cx="849085" cy="457200"/>
                <wp:effectExtent l="0" t="0" r="27305" b="1905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59E" w:rsidRDefault="0027159E" w:rsidP="0027159E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ervice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FA5390" id="矩形 46" o:spid="_x0000_s1044" style="position:absolute;left:0;text-align:left;margin-left:17.8pt;margin-top:19pt;width:66.85pt;height:3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" fillcolor="white [3201]" strokecolor="#f79646 [3209]" strokeweight="2pt">
                <v:textbox>
                  <w:txbxContent>
                    <w:p w:rsidR="0027159E" w:rsidRDefault="0027159E" w:rsidP="0027159E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ervice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691686" w:rsidRDefault="0027159E" w:rsidP="00EF35D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3111395</wp:posOffset>
                </wp:positionH>
                <wp:positionV relativeFrom="paragraph">
                  <wp:posOffset>95236</wp:posOffset>
                </wp:positionV>
                <wp:extent cx="386862" cy="211015"/>
                <wp:effectExtent l="0" t="0" r="70485" b="5588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862" cy="211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6682D" id="直接箭头连接符 51" o:spid="_x0000_s1026" type="#_x0000_t32" style="position:absolute;left:0;text-align:left;margin-left:245pt;margin-top:7.5pt;width:30.45pt;height:16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8BA824" wp14:editId="49BE33A9">
                <wp:simplePos x="0" y="0"/>
                <wp:positionH relativeFrom="column">
                  <wp:posOffset>3575106</wp:posOffset>
                </wp:positionH>
                <wp:positionV relativeFrom="paragraph">
                  <wp:posOffset>96499</wp:posOffset>
                </wp:positionV>
                <wp:extent cx="849085" cy="457200"/>
                <wp:effectExtent l="0" t="0" r="27305" b="1905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59E" w:rsidRDefault="0027159E" w:rsidP="0027159E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ervice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BA824" id="矩形 50" o:spid="_x0000_s1045" style="position:absolute;left:0;text-align:left;margin-left:281.5pt;margin-top:7.6pt;width:66.85pt;height:3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" fillcolor="white [3201]" strokecolor="#f79646 [3209]" strokeweight="2pt">
                <v:textbox>
                  <w:txbxContent>
                    <w:p w:rsidR="0027159E" w:rsidRDefault="0027159E" w:rsidP="0027159E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ervice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1116798</wp:posOffset>
                </wp:positionH>
                <wp:positionV relativeFrom="paragraph">
                  <wp:posOffset>85188</wp:posOffset>
                </wp:positionV>
                <wp:extent cx="557362" cy="160773"/>
                <wp:effectExtent l="0" t="57150" r="14605" b="2984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362" cy="160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55AEE" id="直接箭头连接符 47" o:spid="_x0000_s1026" type="#_x0000_t32" style="position:absolute;left:0;text-align:left;margin-left:87.95pt;margin-top:6.7pt;width:43.9pt;height:12.6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" strokecolor="#4579b8 [3044]">
                <v:stroke endarrow="block"/>
              </v:shape>
            </w:pict>
          </mc:Fallback>
        </mc:AlternateContent>
      </w:r>
    </w:p>
    <w:p w:rsidR="00691686" w:rsidRDefault="00691686" w:rsidP="00EF35D3"/>
    <w:p w:rsidR="001B43EB" w:rsidRDefault="001B43EB" w:rsidP="00EF35D3"/>
    <w:p w:rsidR="001B43EB" w:rsidRDefault="00C86CDC" w:rsidP="00C86CDC">
      <w:pPr>
        <w:pStyle w:val="1"/>
      </w:pPr>
      <w:r>
        <w:rPr>
          <w:rFonts w:hint="eastAsia"/>
        </w:rPr>
        <w:lastRenderedPageBreak/>
        <w:t>8</w:t>
      </w:r>
      <w: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常见问题</w:t>
      </w:r>
    </w:p>
    <w:p w:rsidR="00032353" w:rsidRDefault="00032353" w:rsidP="0003235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3951DB" w:rsidTr="003951DB">
        <w:tc>
          <w:tcPr>
            <w:tcW w:w="11046" w:type="dxa"/>
          </w:tcPr>
          <w:p w:rsidR="003951DB" w:rsidRDefault="00A8559E" w:rsidP="00032353">
            <w:pPr>
              <w:rPr>
                <w:color w:val="FF0000"/>
              </w:rPr>
            </w:pPr>
            <w:r>
              <w:rPr>
                <w:rFonts w:hint="eastAsia"/>
              </w:rPr>
              <w:t>1</w:t>
            </w:r>
            <w:r>
              <w:t xml:space="preserve"> </w:t>
            </w:r>
            <w:proofErr w:type="spellStart"/>
            <w:r w:rsidRPr="00226324">
              <w:rPr>
                <w:color w:val="FF0000"/>
              </w:rPr>
              <w:t>cont</w:t>
            </w:r>
            <w:proofErr w:type="spellEnd"/>
            <w:r w:rsidRPr="00226324">
              <w:rPr>
                <w:color w:val="FF0000"/>
              </w:rPr>
              <w:t xml:space="preserve"> get a connection from the pool</w:t>
            </w:r>
          </w:p>
          <w:p w:rsidR="00847DED" w:rsidRDefault="00847DED" w:rsidP="00032353">
            <w:r>
              <w:rPr>
                <w:rFonts w:hint="eastAsia"/>
              </w:rPr>
              <w:t>2</w:t>
            </w:r>
            <w:r w:rsidR="0019541D">
              <w:rPr>
                <w:rFonts w:hint="eastAsia"/>
              </w:rPr>
              <w:t>缓存在高并发和安全压力下的一些问题</w:t>
            </w:r>
          </w:p>
          <w:p w:rsidR="006C0DEA" w:rsidRDefault="006C0DEA" w:rsidP="00032353">
            <w:r>
              <w:rPr>
                <w:rFonts w:hint="eastAsia"/>
              </w:rPr>
              <w:t>缓存击穿</w:t>
            </w:r>
          </w:p>
          <w:p w:rsidR="00676F26" w:rsidRDefault="001E2611" w:rsidP="00032353">
            <w:r>
              <w:rPr>
                <w:rFonts w:hint="eastAsia"/>
              </w:rPr>
              <w:t>是某一个热点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在高并发访问的情况下，突然失效</w:t>
            </w:r>
            <w:r w:rsidR="00A97C38">
              <w:rPr>
                <w:rFonts w:hint="eastAsia"/>
              </w:rPr>
              <w:t>，</w:t>
            </w:r>
            <w:r w:rsidR="00537E26">
              <w:rPr>
                <w:rFonts w:hint="eastAsia"/>
              </w:rPr>
              <w:t>导致大量的并发打进</w:t>
            </w:r>
            <w:proofErr w:type="spellStart"/>
            <w:r w:rsidR="00537E26">
              <w:rPr>
                <w:rFonts w:hint="eastAsia"/>
              </w:rPr>
              <w:t>mysql</w:t>
            </w:r>
            <w:proofErr w:type="spellEnd"/>
            <w:r w:rsidR="00537E26">
              <w:rPr>
                <w:rFonts w:hint="eastAsia"/>
              </w:rPr>
              <w:t>数据库的情况</w:t>
            </w:r>
          </w:p>
          <w:p w:rsidR="0061108D" w:rsidRDefault="0061108D" w:rsidP="00032353"/>
          <w:p w:rsidR="006C0DEA" w:rsidRDefault="006C0DEA" w:rsidP="00032353">
            <w:r>
              <w:rPr>
                <w:rFonts w:hint="eastAsia"/>
              </w:rPr>
              <w:t>缓存穿透</w:t>
            </w:r>
          </w:p>
          <w:p w:rsidR="00563A4A" w:rsidRDefault="00563A4A" w:rsidP="00032353">
            <w:r>
              <w:rPr>
                <w:rFonts w:hint="eastAsia"/>
              </w:rPr>
              <w:t>是利用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的机制</w:t>
            </w:r>
            <w:r>
              <w:rPr>
                <w:rFonts w:hint="eastAsia"/>
              </w:rPr>
              <w:t>(</w:t>
            </w:r>
            <w:proofErr w:type="spellStart"/>
            <w:r>
              <w:t>redis</w:t>
            </w:r>
            <w:proofErr w:type="spellEnd"/>
            <w:r>
              <w:rPr>
                <w:rFonts w:hint="eastAsia"/>
              </w:rPr>
              <w:t>缓存一旦不存在，就访问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t>)</w:t>
            </w:r>
            <w:r w:rsidR="00EB4AAC">
              <w:rPr>
                <w:rFonts w:hint="eastAsia"/>
              </w:rPr>
              <w:t>，直接绕过缓存访问</w:t>
            </w:r>
            <w:proofErr w:type="spellStart"/>
            <w:r w:rsidR="00EB4AAC">
              <w:rPr>
                <w:rFonts w:hint="eastAsia"/>
              </w:rPr>
              <w:t>mysql</w:t>
            </w:r>
            <w:proofErr w:type="spellEnd"/>
            <w:r w:rsidR="00193626">
              <w:rPr>
                <w:rFonts w:hint="eastAsia"/>
              </w:rPr>
              <w:t>，而制造的</w:t>
            </w:r>
            <w:proofErr w:type="spellStart"/>
            <w:r w:rsidR="00193626">
              <w:rPr>
                <w:rFonts w:hint="eastAsia"/>
              </w:rPr>
              <w:t>db</w:t>
            </w:r>
            <w:proofErr w:type="spellEnd"/>
            <w:r w:rsidR="00193626">
              <w:rPr>
                <w:rFonts w:hint="eastAsia"/>
              </w:rPr>
              <w:t>请求压力</w:t>
            </w:r>
          </w:p>
          <w:p w:rsidR="00193626" w:rsidRDefault="009156B9" w:rsidP="00032353">
            <w:r>
              <w:rPr>
                <w:rFonts w:hint="eastAsia"/>
              </w:rPr>
              <w:t>一般在代码中防止该现象的发生</w:t>
            </w:r>
          </w:p>
          <w:p w:rsidR="00F36878" w:rsidRPr="00F36878" w:rsidRDefault="00F36878" w:rsidP="00F36878">
            <w:pPr>
              <w:pStyle w:val="HTML"/>
              <w:shd w:val="clear" w:color="auto" w:fill="FFFFFF"/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</w:rPr>
              <w:t>解决：</w:t>
            </w:r>
            <w:r w:rsidRPr="00F36878">
              <w:rPr>
                <w:rFonts w:hint="eastAsia"/>
                <w:i/>
                <w:iCs/>
                <w:color w:val="808080"/>
                <w:sz w:val="17"/>
                <w:szCs w:val="17"/>
              </w:rPr>
              <w:t>// 为了防止缓存穿透将，null或者空字符串值设置给</w:t>
            </w:r>
            <w:proofErr w:type="spellStart"/>
            <w:r w:rsidRPr="00F36878">
              <w:rPr>
                <w:rFonts w:hint="eastAsia"/>
                <w:i/>
                <w:iCs/>
                <w:color w:val="808080"/>
                <w:sz w:val="17"/>
                <w:szCs w:val="17"/>
              </w:rPr>
              <w:t>redis</w:t>
            </w:r>
            <w:proofErr w:type="spellEnd"/>
          </w:p>
          <w:p w:rsidR="001B2602" w:rsidRPr="00141E08" w:rsidRDefault="001B2602" w:rsidP="00032353"/>
          <w:p w:rsidR="006C0DEA" w:rsidRDefault="006C0DEA" w:rsidP="00032353">
            <w:r>
              <w:rPr>
                <w:rFonts w:hint="eastAsia"/>
              </w:rPr>
              <w:t>缓存雪崩</w:t>
            </w:r>
          </w:p>
          <w:p w:rsidR="002C42F1" w:rsidRDefault="002C42F1" w:rsidP="00032353">
            <w:r w:rsidRPr="00D55BE6">
              <w:rPr>
                <w:rFonts w:hint="eastAsia"/>
              </w:rPr>
              <w:t>缓存时采用了相同的过期时间，导致缓存在某一时刻同时失效</w:t>
            </w:r>
            <w:r>
              <w:rPr>
                <w:rFonts w:hint="eastAsia"/>
              </w:rPr>
              <w:t>，导致的</w:t>
            </w:r>
            <w:proofErr w:type="spellStart"/>
            <w:r>
              <w:rPr>
                <w:rFonts w:hint="eastAsia"/>
              </w:rPr>
              <w:t>db</w:t>
            </w:r>
            <w:proofErr w:type="spellEnd"/>
            <w:r w:rsidR="00716BF0">
              <w:rPr>
                <w:rFonts w:hint="eastAsia"/>
              </w:rPr>
              <w:t>崩溃</w:t>
            </w:r>
          </w:p>
          <w:p w:rsidR="004D6959" w:rsidRDefault="00141E08" w:rsidP="00032353">
            <w:r>
              <w:rPr>
                <w:rFonts w:hint="eastAsia"/>
              </w:rPr>
              <w:t>解决：</w:t>
            </w:r>
            <w:r w:rsidR="00131296">
              <w:rPr>
                <w:rFonts w:hint="eastAsia"/>
              </w:rPr>
              <w:t>设置不同的缓存失效时间</w:t>
            </w:r>
          </w:p>
          <w:p w:rsidR="00131296" w:rsidRDefault="00131296" w:rsidP="00032353"/>
          <w:p w:rsidR="004D6959" w:rsidRDefault="00C9715E" w:rsidP="00032353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如何解决</w:t>
            </w:r>
            <w:r w:rsidR="00AE6FD7">
              <w:rPr>
                <w:rFonts w:hint="eastAsia"/>
              </w:rPr>
              <w:t>击穿</w:t>
            </w:r>
            <w:r>
              <w:rPr>
                <w:rFonts w:hint="eastAsia"/>
              </w:rPr>
              <w:t>缓存的问题</w:t>
            </w:r>
          </w:p>
          <w:p w:rsidR="00F132D7" w:rsidRDefault="00F132D7" w:rsidP="00032353"/>
          <w:p w:rsidR="00490A98" w:rsidRDefault="00490A98" w:rsidP="00032353"/>
        </w:tc>
      </w:tr>
    </w:tbl>
    <w:p w:rsidR="00032353" w:rsidRPr="00032353" w:rsidRDefault="00032353" w:rsidP="00032353"/>
    <w:p w:rsidR="001B43EB" w:rsidRDefault="005A66EC" w:rsidP="005A66EC">
      <w:pPr>
        <w:pStyle w:val="1"/>
      </w:pP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如何解决缓存击穿的问题</w:t>
      </w:r>
    </w:p>
    <w:p w:rsidR="00094FA8" w:rsidRDefault="00094FA8" w:rsidP="00094FA8"/>
    <w:p w:rsidR="00094FA8" w:rsidRDefault="00094FA8" w:rsidP="00094FA8"/>
    <w:p w:rsidR="00094FA8" w:rsidRDefault="00094FA8" w:rsidP="00094FA8"/>
    <w:p w:rsidR="00094FA8" w:rsidRDefault="00094FA8" w:rsidP="00094FA8"/>
    <w:p w:rsidR="00094FA8" w:rsidRDefault="00094FA8" w:rsidP="00094FA8"/>
    <w:p w:rsidR="00094FA8" w:rsidRDefault="00094FA8" w:rsidP="00094FA8"/>
    <w:p w:rsidR="001268F7" w:rsidRDefault="001268F7" w:rsidP="00094FA8"/>
    <w:p w:rsidR="00F51C84" w:rsidRDefault="00F51C84" w:rsidP="00094FA8"/>
    <w:p w:rsidR="00F51C84" w:rsidRDefault="00F51C84" w:rsidP="00094FA8"/>
    <w:p w:rsidR="00F51C84" w:rsidRDefault="00F51C84" w:rsidP="00094FA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C84A21" w:rsidTr="00C84A21">
        <w:tc>
          <w:tcPr>
            <w:tcW w:w="11046" w:type="dxa"/>
          </w:tcPr>
          <w:p w:rsidR="00C84A21" w:rsidRDefault="00C84A21" w:rsidP="00C84A21"/>
          <w:p w:rsidR="00C84A21" w:rsidRDefault="00645674" w:rsidP="00C84A2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568C978" wp14:editId="0005FA82">
                      <wp:simplePos x="0" y="0"/>
                      <wp:positionH relativeFrom="column">
                        <wp:posOffset>4846955</wp:posOffset>
                      </wp:positionH>
                      <wp:positionV relativeFrom="paragraph">
                        <wp:posOffset>85725</wp:posOffset>
                      </wp:positionV>
                      <wp:extent cx="1200150" cy="937895"/>
                      <wp:effectExtent l="0" t="0" r="19050" b="14605"/>
                      <wp:wrapNone/>
                      <wp:docPr id="52" name="圆柱体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937895"/>
                              </a:xfrm>
                              <a:prstGeom prst="can">
                                <a:avLst>
                                  <a:gd name="adj" fmla="val 37717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84A21" w:rsidRDefault="00C84A21" w:rsidP="00C84A21">
                                  <w:pPr>
                                    <w:jc w:val="center"/>
                                  </w:pPr>
                                  <w:r>
                                    <w:t>Redis</w:t>
                                  </w:r>
                                  <w:r>
                                    <w:t>失效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68C978" id="圆柱体 52" o:spid="_x0000_s1046" type="#_x0000_t22" style="position:absolute;left:0;text-align:left;margin-left:381.65pt;margin-top:6.75pt;width:94.5pt;height:73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" adj="8147" fillcolor="white [3201]" strokecolor="#f79646 [3209]" strokeweight="2pt">
                      <v:textbox>
                        <w:txbxContent>
                          <w:p w:rsidR="00C84A21" w:rsidRDefault="00C84A21" w:rsidP="00C84A21">
                            <w:pPr>
                              <w:jc w:val="center"/>
                            </w:pPr>
                            <w:r>
                              <w:t>Redis</w:t>
                            </w:r>
                            <w:r>
                              <w:t>失效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84A2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F13EC1B" wp14:editId="1A55B761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142240</wp:posOffset>
                      </wp:positionV>
                      <wp:extent cx="850790" cy="794772"/>
                      <wp:effectExtent l="0" t="0" r="26035" b="24765"/>
                      <wp:wrapNone/>
                      <wp:docPr id="53" name="笑脸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0790" cy="794772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1B0F913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笑脸 53" o:spid="_x0000_s1026" type="#_x0000_t96" style="position:absolute;left:0;text-align:left;margin-left:15.65pt;margin-top:11.2pt;width:67pt;height:62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" fillcolor="#4f81bd [3204]" strokecolor="#243f60 [1604]" strokeweight="2pt"/>
                  </w:pict>
                </mc:Fallback>
              </mc:AlternateContent>
            </w:r>
          </w:p>
          <w:p w:rsidR="00C84A21" w:rsidRDefault="00C84A21" w:rsidP="00C84A21"/>
          <w:p w:rsidR="00C84A21" w:rsidRDefault="00C84A21" w:rsidP="00C84A21"/>
          <w:p w:rsidR="00C84A21" w:rsidRDefault="00C84A21" w:rsidP="00C84A2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067EEA6" wp14:editId="2E3B0A3C">
                      <wp:simplePos x="0" y="0"/>
                      <wp:positionH relativeFrom="column">
                        <wp:posOffset>1136651</wp:posOffset>
                      </wp:positionH>
                      <wp:positionV relativeFrom="paragraph">
                        <wp:posOffset>10796</wp:posOffset>
                      </wp:positionV>
                      <wp:extent cx="891540" cy="624840"/>
                      <wp:effectExtent l="0" t="0" r="99060" b="60960"/>
                      <wp:wrapNone/>
                      <wp:docPr id="54" name="直接箭头连接符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1540" cy="624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48802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54" o:spid="_x0000_s1026" type="#_x0000_t32" style="position:absolute;left:0;text-align:left;margin-left:89.5pt;margin-top:.85pt;width:70.2pt;height:49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" strokecolor="#4579b8 [3044]">
                      <v:stroke endarrow="block"/>
                    </v:shape>
                  </w:pict>
                </mc:Fallback>
              </mc:AlternateContent>
            </w:r>
          </w:p>
          <w:p w:rsidR="00C84A21" w:rsidRDefault="00C84A21" w:rsidP="00C84A2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A045C36" wp14:editId="04523BD1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222250</wp:posOffset>
                      </wp:positionV>
                      <wp:extent cx="850790" cy="794772"/>
                      <wp:effectExtent l="0" t="0" r="26035" b="24765"/>
                      <wp:wrapNone/>
                      <wp:docPr id="59" name="笑脸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0790" cy="794772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BF4AC9" id="笑脸 59" o:spid="_x0000_s1026" type="#_x0000_t96" style="position:absolute;left:0;text-align:left;margin-left:16.5pt;margin-top:17.5pt;width:67pt;height:62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1CD7D3E" wp14:editId="234A95D5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22777</wp:posOffset>
                      </wp:positionV>
                      <wp:extent cx="1184744" cy="556591"/>
                      <wp:effectExtent l="0" t="0" r="73025" b="53340"/>
                      <wp:wrapNone/>
                      <wp:docPr id="55" name="直接箭头连接符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4744" cy="5565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DDE785" id="直接箭头连接符 55" o:spid="_x0000_s1026" type="#_x0000_t32" style="position:absolute;left:0;text-align:left;margin-left:65.15pt;margin-top:1.8pt;width:93.3pt;height:43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" strokecolor="#4579b8 [3044]">
                      <v:stroke endarrow="block"/>
                    </v:shape>
                  </w:pict>
                </mc:Fallback>
              </mc:AlternateContent>
            </w:r>
          </w:p>
          <w:p w:rsidR="00C84A21" w:rsidRDefault="00645674" w:rsidP="00C84A2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D177C50" wp14:editId="1908D844">
                      <wp:simplePos x="0" y="0"/>
                      <wp:positionH relativeFrom="column">
                        <wp:posOffset>4796790</wp:posOffset>
                      </wp:positionH>
                      <wp:positionV relativeFrom="paragraph">
                        <wp:posOffset>24765</wp:posOffset>
                      </wp:positionV>
                      <wp:extent cx="1423283" cy="1375576"/>
                      <wp:effectExtent l="0" t="0" r="24765" b="15240"/>
                      <wp:wrapNone/>
                      <wp:docPr id="56" name="圆柱体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3283" cy="1375576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84A21" w:rsidRDefault="00C84A21" w:rsidP="00C84A21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ysql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177C50" id="圆柱体 56" o:spid="_x0000_s1047" type="#_x0000_t22" style="position:absolute;left:0;text-align:left;margin-left:377.7pt;margin-top:1.95pt;width:112.05pt;height:108.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" fillcolor="#4f81bd [3204]" strokecolor="#243f60 [1604]" strokeweight="2pt">
                      <v:textbox>
                        <w:txbxContent>
                          <w:p w:rsidR="00C84A21" w:rsidRDefault="00C84A21" w:rsidP="00C84A21">
                            <w:pPr>
                              <w:jc w:val="center"/>
                            </w:pPr>
                            <w:proofErr w:type="spellStart"/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ysql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84A2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F62CBD7" wp14:editId="0C32F18B">
                      <wp:simplePos x="0" y="0"/>
                      <wp:positionH relativeFrom="column">
                        <wp:posOffset>2106778</wp:posOffset>
                      </wp:positionH>
                      <wp:positionV relativeFrom="paragraph">
                        <wp:posOffset>64669</wp:posOffset>
                      </wp:positionV>
                      <wp:extent cx="1200150" cy="937895"/>
                      <wp:effectExtent l="0" t="0" r="19050" b="14605"/>
                      <wp:wrapNone/>
                      <wp:docPr id="70" name="圆柱体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937895"/>
                              </a:xfrm>
                              <a:prstGeom prst="can">
                                <a:avLst>
                                  <a:gd name="adj" fmla="val 37717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84A21" w:rsidRDefault="00C84A21" w:rsidP="00C84A21">
                                  <w:pPr>
                                    <w:jc w:val="center"/>
                                  </w:pPr>
                                  <w:r>
                                    <w:t>Redis</w:t>
                                  </w:r>
                                  <w:r>
                                    <w:t>的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nx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62CBD7" id="圆柱体 70" o:spid="_x0000_s1048" type="#_x0000_t22" style="position:absolute;left:0;text-align:left;margin-left:165.9pt;margin-top:5.1pt;width:94.5pt;height:73.8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" adj="8147" fillcolor="white [3201]" strokecolor="#f79646 [3209]" strokeweight="2pt">
                      <v:textbox>
                        <w:txbxContent>
                          <w:p w:rsidR="00C84A21" w:rsidRDefault="00C84A21" w:rsidP="00C84A21">
                            <w:pPr>
                              <w:jc w:val="center"/>
                            </w:pPr>
                            <w:r>
                              <w:t>Redis</w:t>
                            </w:r>
                            <w:r>
                              <w:t>的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nx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84A21" w:rsidRDefault="00C84A21" w:rsidP="00C84A2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9690D7B" wp14:editId="6E36F30F">
                      <wp:simplePos x="0" y="0"/>
                      <wp:positionH relativeFrom="column">
                        <wp:posOffset>1216025</wp:posOffset>
                      </wp:positionH>
                      <wp:positionV relativeFrom="paragraph">
                        <wp:posOffset>112394</wp:posOffset>
                      </wp:positionV>
                      <wp:extent cx="793750" cy="180975"/>
                      <wp:effectExtent l="0" t="57150" r="6350" b="28575"/>
                      <wp:wrapNone/>
                      <wp:docPr id="61" name="直接箭头连接符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9375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7717AD" id="直接箭头连接符 61" o:spid="_x0000_s1026" type="#_x0000_t32" style="position:absolute;left:0;text-align:left;margin-left:95.75pt;margin-top:8.85pt;width:62.5pt;height:14.2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" strokecolor="#4579b8 [3044]">
                      <v:stroke endarrow="block"/>
                    </v:shape>
                  </w:pict>
                </mc:Fallback>
              </mc:AlternateContent>
            </w:r>
          </w:p>
          <w:p w:rsidR="00C84A21" w:rsidRDefault="00C84A21" w:rsidP="00C84A2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35D5BF5" wp14:editId="2F9D82C6">
                      <wp:simplePos x="0" y="0"/>
                      <wp:positionH relativeFrom="column">
                        <wp:posOffset>1216025</wp:posOffset>
                      </wp:positionH>
                      <wp:positionV relativeFrom="paragraph">
                        <wp:posOffset>32385</wp:posOffset>
                      </wp:positionV>
                      <wp:extent cx="733425" cy="809625"/>
                      <wp:effectExtent l="0" t="38100" r="47625" b="28575"/>
                      <wp:wrapNone/>
                      <wp:docPr id="62" name="直接箭头连接符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3425" cy="809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F8FA92" id="直接箭头连接符 62" o:spid="_x0000_s1026" type="#_x0000_t32" style="position:absolute;left:0;text-align:left;margin-left:95.75pt;margin-top:2.55pt;width:57.75pt;height:63.7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8AEA552" wp14:editId="6F0907E3">
                      <wp:simplePos x="0" y="0"/>
                      <wp:positionH relativeFrom="column">
                        <wp:posOffset>3260503</wp:posOffset>
                      </wp:positionH>
                      <wp:positionV relativeFrom="paragraph">
                        <wp:posOffset>139810</wp:posOffset>
                      </wp:positionV>
                      <wp:extent cx="1502797" cy="405517"/>
                      <wp:effectExtent l="0" t="0" r="78740" b="71120"/>
                      <wp:wrapNone/>
                      <wp:docPr id="58" name="直接箭头连接符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2797" cy="4055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298437" id="直接箭头连接符 58" o:spid="_x0000_s1026" type="#_x0000_t32" style="position:absolute;left:0;text-align:left;margin-left:256.75pt;margin-top:11pt;width:118.35pt;height:31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" strokecolor="#4579b8 [3044]">
                      <v:stroke endarrow="block"/>
                    </v:shape>
                  </w:pict>
                </mc:Fallback>
              </mc:AlternateContent>
            </w:r>
          </w:p>
          <w:p w:rsidR="00C84A21" w:rsidRDefault="00C84A21" w:rsidP="00C84A2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8808C25" wp14:editId="068D4AE0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200025</wp:posOffset>
                      </wp:positionV>
                      <wp:extent cx="850790" cy="794772"/>
                      <wp:effectExtent l="0" t="0" r="26035" b="24765"/>
                      <wp:wrapNone/>
                      <wp:docPr id="60" name="笑脸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0790" cy="794772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9E7535" id="笑脸 60" o:spid="_x0000_s1026" type="#_x0000_t96" style="position:absolute;left:0;text-align:left;margin-left:15.5pt;margin-top:15.75pt;width:67pt;height:62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" fillcolor="#4f81bd [3204]" strokecolor="#243f60 [1604]" strokeweight="2pt"/>
                  </w:pict>
                </mc:Fallback>
              </mc:AlternateContent>
            </w:r>
          </w:p>
          <w:p w:rsidR="00C84A21" w:rsidRPr="00094FA8" w:rsidRDefault="00C84A21" w:rsidP="00C84A21"/>
          <w:p w:rsidR="00C84A21" w:rsidRDefault="00C84A21" w:rsidP="00C84A21"/>
          <w:p w:rsidR="00C84A21" w:rsidRDefault="00C84A21" w:rsidP="00C84A21"/>
          <w:p w:rsidR="00C84A21" w:rsidRDefault="00C84A21" w:rsidP="00C84A21"/>
          <w:p w:rsidR="00C84A21" w:rsidRDefault="00C84A21" w:rsidP="00094FA8"/>
        </w:tc>
      </w:tr>
    </w:tbl>
    <w:p w:rsidR="004E277A" w:rsidRDefault="004E277A" w:rsidP="00EF35D3"/>
    <w:p w:rsidR="004E277A" w:rsidRDefault="004E277A" w:rsidP="00EF35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7070C1" w:rsidTr="007070C1">
        <w:tc>
          <w:tcPr>
            <w:tcW w:w="11046" w:type="dxa"/>
          </w:tcPr>
          <w:p w:rsidR="0010794A" w:rsidRDefault="0010794A" w:rsidP="00EF35D3">
            <w:r>
              <w:rPr>
                <w:rFonts w:hint="eastAsia"/>
              </w:rPr>
              <w:t>穿透</w:t>
            </w:r>
            <w:r w:rsidR="0002290A">
              <w:rPr>
                <w:rFonts w:hint="eastAsia"/>
              </w:rPr>
              <w:t>：</w:t>
            </w:r>
            <w:r w:rsidR="00D423AB">
              <w:rPr>
                <w:rFonts w:hint="eastAsia"/>
              </w:rPr>
              <w:t>利用不存在的</w:t>
            </w:r>
            <w:r w:rsidR="00D423AB">
              <w:rPr>
                <w:rFonts w:hint="eastAsia"/>
              </w:rPr>
              <w:t>key</w:t>
            </w:r>
            <w:r w:rsidR="00D423AB">
              <w:rPr>
                <w:rFonts w:hint="eastAsia"/>
              </w:rPr>
              <w:t>去攻击</w:t>
            </w:r>
            <w:proofErr w:type="spellStart"/>
            <w:r w:rsidR="00D423AB">
              <w:rPr>
                <w:rFonts w:hint="eastAsia"/>
              </w:rPr>
              <w:t>mysql</w:t>
            </w:r>
            <w:proofErr w:type="spellEnd"/>
            <w:r w:rsidR="00D423AB">
              <w:rPr>
                <w:rFonts w:hint="eastAsia"/>
              </w:rPr>
              <w:t>数据库</w:t>
            </w:r>
          </w:p>
          <w:p w:rsidR="0010794A" w:rsidRDefault="0010794A" w:rsidP="00EF35D3">
            <w:r>
              <w:rPr>
                <w:rFonts w:hint="eastAsia"/>
              </w:rPr>
              <w:t>雪崩</w:t>
            </w:r>
            <w:r w:rsidR="0002290A">
              <w:rPr>
                <w:rFonts w:hint="eastAsia"/>
              </w:rPr>
              <w:t>：</w:t>
            </w:r>
            <w:r w:rsidR="0003166D">
              <w:rPr>
                <w:rFonts w:hint="eastAsia"/>
              </w:rPr>
              <w:t>缓存中的很多</w:t>
            </w:r>
            <w:r w:rsidR="0003166D">
              <w:rPr>
                <w:rFonts w:hint="eastAsia"/>
              </w:rPr>
              <w:t>key</w:t>
            </w:r>
            <w:r w:rsidR="0003166D">
              <w:rPr>
                <w:rFonts w:hint="eastAsia"/>
              </w:rPr>
              <w:t>失效，导致</w:t>
            </w:r>
            <w:r w:rsidR="00DE1D27">
              <w:rPr>
                <w:rFonts w:hint="eastAsia"/>
              </w:rPr>
              <w:t>数据库负载过重</w:t>
            </w:r>
            <w:proofErr w:type="gramStart"/>
            <w:r w:rsidR="00DE1D27">
              <w:rPr>
                <w:rFonts w:hint="eastAsia"/>
              </w:rPr>
              <w:t>宕</w:t>
            </w:r>
            <w:proofErr w:type="gramEnd"/>
            <w:r w:rsidR="00DE1D27">
              <w:rPr>
                <w:rFonts w:hint="eastAsia"/>
              </w:rPr>
              <w:t>机</w:t>
            </w:r>
          </w:p>
          <w:p w:rsidR="0010794A" w:rsidRDefault="0010794A" w:rsidP="00EF35D3"/>
          <w:p w:rsidR="00EB55C8" w:rsidRDefault="00EB55C8" w:rsidP="00EF35D3">
            <w:r>
              <w:rPr>
                <w:rFonts w:hint="eastAsia"/>
              </w:rPr>
              <w:t>击穿：</w:t>
            </w:r>
            <w:r w:rsidR="001602C9">
              <w:rPr>
                <w:rFonts w:hint="eastAsia"/>
              </w:rPr>
              <w:t>在正常的访问情况下，如果缓存失效，如果保护</w:t>
            </w:r>
            <w:proofErr w:type="spellStart"/>
            <w:r w:rsidR="001602C9">
              <w:rPr>
                <w:rFonts w:hint="eastAsia"/>
              </w:rPr>
              <w:t>mysql</w:t>
            </w:r>
            <w:proofErr w:type="spellEnd"/>
            <w:r w:rsidR="001602C9">
              <w:rPr>
                <w:rFonts w:hint="eastAsia"/>
              </w:rPr>
              <w:t>，重启缓存的过程</w:t>
            </w:r>
          </w:p>
          <w:p w:rsidR="007070C1" w:rsidRDefault="007070C1" w:rsidP="00EF35D3"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数据库的</w:t>
            </w:r>
            <w:r w:rsidRPr="004E277A">
              <w:rPr>
                <w:rFonts w:hint="eastAsia"/>
                <w:color w:val="FF0000"/>
              </w:rPr>
              <w:t>分布式锁</w:t>
            </w:r>
            <w:r w:rsidR="005E0867">
              <w:rPr>
                <w:rFonts w:hint="eastAsia"/>
              </w:rPr>
              <w:t>，解决</w:t>
            </w:r>
            <w:proofErr w:type="spellStart"/>
            <w:r w:rsidR="001B3982">
              <w:rPr>
                <w:rFonts w:hint="eastAsia"/>
              </w:rPr>
              <w:t>mysql</w:t>
            </w:r>
            <w:proofErr w:type="spellEnd"/>
            <w:r w:rsidR="001B3982">
              <w:rPr>
                <w:rFonts w:hint="eastAsia"/>
              </w:rPr>
              <w:t>的访问压力问题</w:t>
            </w:r>
          </w:p>
          <w:p w:rsidR="001268F7" w:rsidRDefault="001268F7" w:rsidP="00EF35D3"/>
          <w:p w:rsidR="0010794A" w:rsidRDefault="004E277A" w:rsidP="00EF35D3">
            <w:r>
              <w:rPr>
                <w:rFonts w:hint="eastAsia"/>
              </w:rPr>
              <w:t>第一种分布式锁：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自带一个分布式锁</w:t>
            </w:r>
            <w:r>
              <w:rPr>
                <w:rFonts w:hint="eastAsia"/>
              </w:rPr>
              <w:t>,</w:t>
            </w:r>
            <w:r>
              <w:t xml:space="preserve">set </w:t>
            </w:r>
            <w:r w:rsidR="00E26F06">
              <w:rPr>
                <w:rFonts w:hint="eastAsia"/>
              </w:rPr>
              <w:t>px</w:t>
            </w:r>
            <w:r w:rsidR="00E26F06">
              <w:t xml:space="preserve"> </w:t>
            </w:r>
            <w:proofErr w:type="spellStart"/>
            <w:r>
              <w:t>nx</w:t>
            </w:r>
            <w:proofErr w:type="spellEnd"/>
          </w:p>
          <w:p w:rsidR="00E26F06" w:rsidRDefault="00E26F06" w:rsidP="00EF35D3">
            <w:r>
              <w:rPr>
                <w:noProof/>
              </w:rPr>
              <w:drawing>
                <wp:inline distT="0" distB="0" distL="0" distR="0" wp14:anchorId="382A9217" wp14:editId="0E7B8508">
                  <wp:extent cx="7020560" cy="2435860"/>
                  <wp:effectExtent l="0" t="0" r="8890" b="254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560" cy="243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6F06" w:rsidRDefault="00E26F06" w:rsidP="00EF35D3"/>
          <w:p w:rsidR="00501516" w:rsidRDefault="00501516" w:rsidP="00EF35D3">
            <w:r>
              <w:rPr>
                <w:rFonts w:hint="eastAsia"/>
              </w:rPr>
              <w:t>第二种分布式锁：</w:t>
            </w:r>
            <w:proofErr w:type="spellStart"/>
            <w:r>
              <w:rPr>
                <w:rFonts w:hint="eastAsia"/>
              </w:rPr>
              <w:t>r</w:t>
            </w:r>
            <w:r>
              <w:t>edisson</w:t>
            </w:r>
            <w:proofErr w:type="spellEnd"/>
            <w:r w:rsidR="001A6221">
              <w:rPr>
                <w:rFonts w:hint="eastAsia"/>
              </w:rPr>
              <w:t>框架</w:t>
            </w:r>
            <w:r w:rsidR="00D97EC2">
              <w:rPr>
                <w:rFonts w:hint="eastAsia"/>
              </w:rPr>
              <w:t>，</w:t>
            </w:r>
            <w:r w:rsidR="00F74CF1">
              <w:rPr>
                <w:rFonts w:hint="eastAsia"/>
              </w:rPr>
              <w:t>一个</w:t>
            </w:r>
            <w:proofErr w:type="spellStart"/>
            <w:r w:rsidR="00F74CF1">
              <w:rPr>
                <w:rFonts w:hint="eastAsia"/>
              </w:rPr>
              <w:t>redis</w:t>
            </w:r>
            <w:proofErr w:type="spellEnd"/>
            <w:r w:rsidR="00F74CF1">
              <w:rPr>
                <w:rFonts w:hint="eastAsia"/>
              </w:rPr>
              <w:t>的</w:t>
            </w:r>
            <w:r w:rsidR="00966921">
              <w:rPr>
                <w:rFonts w:hint="eastAsia"/>
              </w:rPr>
              <w:t>带有</w:t>
            </w:r>
            <w:proofErr w:type="spellStart"/>
            <w:r w:rsidR="000868C3">
              <w:rPr>
                <w:rFonts w:hint="eastAsia"/>
              </w:rPr>
              <w:t>juc</w:t>
            </w:r>
            <w:proofErr w:type="spellEnd"/>
            <w:r w:rsidR="00966921">
              <w:rPr>
                <w:rFonts w:hint="eastAsia"/>
              </w:rPr>
              <w:t>的</w:t>
            </w:r>
            <w:r w:rsidR="00966921">
              <w:rPr>
                <w:rFonts w:hint="eastAsia"/>
              </w:rPr>
              <w:t>lock</w:t>
            </w:r>
            <w:r w:rsidR="00966921">
              <w:rPr>
                <w:rFonts w:hint="eastAsia"/>
              </w:rPr>
              <w:t>功能的客户端的</w:t>
            </w:r>
            <w:r w:rsidR="00F74CF1">
              <w:rPr>
                <w:rFonts w:hint="eastAsia"/>
              </w:rPr>
              <w:t>实现</w:t>
            </w:r>
            <w:r w:rsidR="003D5C19">
              <w:rPr>
                <w:rFonts w:hint="eastAsia"/>
              </w:rPr>
              <w:t>(</w:t>
            </w:r>
            <w:r w:rsidR="003D5C19">
              <w:rPr>
                <w:rFonts w:hint="eastAsia"/>
              </w:rPr>
              <w:t>既有</w:t>
            </w:r>
            <w:proofErr w:type="spellStart"/>
            <w:r w:rsidR="003D5C19">
              <w:rPr>
                <w:rFonts w:hint="eastAsia"/>
              </w:rPr>
              <w:t>jedis</w:t>
            </w:r>
            <w:proofErr w:type="spellEnd"/>
            <w:r w:rsidR="003D5C19">
              <w:rPr>
                <w:rFonts w:hint="eastAsia"/>
              </w:rPr>
              <w:t>的功能，又有</w:t>
            </w:r>
            <w:proofErr w:type="spellStart"/>
            <w:r w:rsidR="003D5C19">
              <w:rPr>
                <w:rFonts w:hint="eastAsia"/>
              </w:rPr>
              <w:t>juc</w:t>
            </w:r>
            <w:proofErr w:type="spellEnd"/>
            <w:r w:rsidR="003D5C19">
              <w:rPr>
                <w:rFonts w:hint="eastAsia"/>
              </w:rPr>
              <w:t>的</w:t>
            </w:r>
            <w:r w:rsidR="00F328D1">
              <w:rPr>
                <w:rFonts w:hint="eastAsia"/>
              </w:rPr>
              <w:t>锁</w:t>
            </w:r>
            <w:r w:rsidR="003D5C19">
              <w:rPr>
                <w:rFonts w:hint="eastAsia"/>
              </w:rPr>
              <w:t>功能</w:t>
            </w:r>
            <w:r w:rsidR="003D5C19">
              <w:t>)</w:t>
            </w:r>
          </w:p>
          <w:p w:rsidR="0010794A" w:rsidRDefault="0010794A" w:rsidP="00EF35D3"/>
        </w:tc>
      </w:tr>
    </w:tbl>
    <w:p w:rsidR="00E26F06" w:rsidRDefault="00E26F06" w:rsidP="00EF35D3"/>
    <w:p w:rsidR="00E26F06" w:rsidRDefault="00E26F06" w:rsidP="00EF35D3"/>
    <w:p w:rsidR="007070C1" w:rsidRDefault="00E83708" w:rsidP="00EF35D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1160912</wp:posOffset>
                </wp:positionH>
                <wp:positionV relativeFrom="paragraph">
                  <wp:posOffset>33697</wp:posOffset>
                </wp:positionV>
                <wp:extent cx="1050966" cy="380010"/>
                <wp:effectExtent l="0" t="0" r="15875" b="77470"/>
                <wp:wrapNone/>
                <wp:docPr id="69" name="对话气泡: 圆角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66" cy="38001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708" w:rsidRDefault="00E83708" w:rsidP="00E83708">
                            <w:pPr>
                              <w:jc w:val="center"/>
                            </w:pPr>
                            <w:proofErr w:type="spellStart"/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edisson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对话气泡: 圆角矩形 69" o:spid="_x0000_s1049" type="#_x0000_t62" style="position:absolute;left:0;text-align:left;margin-left:91.4pt;margin-top:2.65pt;width:82.75pt;height:29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" adj="6300,24300" fillcolor="white [3201]" strokecolor="#f79646 [3209]" strokeweight="2pt">
                <v:textbox>
                  <w:txbxContent>
                    <w:p w:rsidR="00E83708" w:rsidRDefault="00E83708" w:rsidP="00E83708">
                      <w:pPr>
                        <w:jc w:val="center"/>
                      </w:pPr>
                      <w:proofErr w:type="spellStart"/>
                      <w:r>
                        <w:t>R</w:t>
                      </w:r>
                      <w:r>
                        <w:rPr>
                          <w:rFonts w:hint="eastAsia"/>
                        </w:rPr>
                        <w:t>edisson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5014496</wp:posOffset>
                </wp:positionH>
                <wp:positionV relativeFrom="paragraph">
                  <wp:posOffset>81115</wp:posOffset>
                </wp:positionV>
                <wp:extent cx="1508167" cy="682831"/>
                <wp:effectExtent l="0" t="0" r="15875" b="117475"/>
                <wp:wrapNone/>
                <wp:docPr id="68" name="对话气泡: 圆角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67" cy="682831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708" w:rsidRDefault="00E83708" w:rsidP="00E83708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edis</w:t>
                            </w:r>
                          </w:p>
                          <w:p w:rsidR="00E83708" w:rsidRDefault="00E83708" w:rsidP="00E837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自带的分布式锁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对话气泡: 圆角矩形 68" o:spid="_x0000_s1050" type="#_x0000_t62" style="position:absolute;left:0;text-align:left;margin-left:394.85pt;margin-top:6.4pt;width:118.75pt;height:53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" adj="6300,24300" fillcolor="#4f81bd [3204]" strokecolor="#243f60 [1604]" strokeweight="2pt">
                <v:textbox>
                  <w:txbxContent>
                    <w:p w:rsidR="00E83708" w:rsidRDefault="00E83708" w:rsidP="00E83708"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edis</w:t>
                      </w:r>
                    </w:p>
                    <w:p w:rsidR="00E83708" w:rsidRDefault="00E83708" w:rsidP="00E837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自带的分布式锁</w:t>
                      </w:r>
                    </w:p>
                  </w:txbxContent>
                </v:textbox>
              </v:shape>
            </w:pict>
          </mc:Fallback>
        </mc:AlternateContent>
      </w:r>
    </w:p>
    <w:p w:rsidR="0027159E" w:rsidRDefault="00966921" w:rsidP="00EF35D3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442644</wp:posOffset>
                </wp:positionH>
                <wp:positionV relativeFrom="paragraph">
                  <wp:posOffset>134925</wp:posOffset>
                </wp:positionV>
                <wp:extent cx="855024" cy="641268"/>
                <wp:effectExtent l="0" t="0" r="21590" b="26035"/>
                <wp:wrapNone/>
                <wp:docPr id="64" name="笑脸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024" cy="641268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6921" w:rsidRDefault="00966921" w:rsidP="00966921">
                            <w:pPr>
                              <w:jc w:val="center"/>
                            </w:pPr>
                            <w:proofErr w:type="spellStart"/>
                            <w: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>edi</w:t>
                            </w:r>
                            <w: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笑脸 64" o:spid="_x0000_s1051" type="#_x0000_t96" style="position:absolute;left:0;text-align:left;margin-left:34.85pt;margin-top:10.6pt;width:67.3pt;height:5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" fillcolor="#4f81bd [3204]" strokecolor="#243f60 [1604]" strokeweight="2pt">
                <v:textbox>
                  <w:txbxContent>
                    <w:p w:rsidR="00966921" w:rsidRDefault="00966921" w:rsidP="00966921">
                      <w:pPr>
                        <w:jc w:val="center"/>
                      </w:pPr>
                      <w:proofErr w:type="spellStart"/>
                      <w:r>
                        <w:t>J</w:t>
                      </w:r>
                      <w:r>
                        <w:rPr>
                          <w:rFonts w:hint="eastAsia"/>
                        </w:rPr>
                        <w:t>edi</w:t>
                      </w:r>
                      <w:r>
                        <w:t>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E2762" w:rsidRDefault="00966921" w:rsidP="00EF35D3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1368920</wp:posOffset>
                </wp:positionH>
                <wp:positionV relativeFrom="paragraph">
                  <wp:posOffset>166123</wp:posOffset>
                </wp:positionV>
                <wp:extent cx="2630384" cy="504701"/>
                <wp:effectExtent l="0" t="0" r="74930" b="86360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0384" cy="5047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2BE90" id="直接箭头连接符 66" o:spid="_x0000_s1026" type="#_x0000_t32" style="position:absolute;left:0;text-align:left;margin-left:107.8pt;margin-top:13.1pt;width:207.1pt;height:39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" strokecolor="#4579b8 [3044]">
                <v:stroke endarrow="block"/>
              </v:shape>
            </w:pict>
          </mc:Fallback>
        </mc:AlternateContent>
      </w:r>
    </w:p>
    <w:p w:rsidR="000E2762" w:rsidRDefault="000E2762" w:rsidP="00EF35D3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4289846</wp:posOffset>
                </wp:positionH>
                <wp:positionV relativeFrom="paragraph">
                  <wp:posOffset>107950</wp:posOffset>
                </wp:positionV>
                <wp:extent cx="1080655" cy="789709"/>
                <wp:effectExtent l="0" t="0" r="24765" b="10795"/>
                <wp:wrapNone/>
                <wp:docPr id="63" name="圆柱体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5" cy="789709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762" w:rsidRDefault="000E2762" w:rsidP="000E2762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柱体 63" o:spid="_x0000_s1052" type="#_x0000_t22" style="position:absolute;left:0;text-align:left;margin-left:337.8pt;margin-top:8.5pt;width:85.1pt;height:62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" fillcolor="white [3201]" strokecolor="#f79646 [3209]" strokeweight="2pt">
                <v:textbox>
                  <w:txbxContent>
                    <w:p w:rsidR="000E2762" w:rsidRDefault="000E2762" w:rsidP="000E2762"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edis</w:t>
                      </w:r>
                    </w:p>
                  </w:txbxContent>
                </v:textbox>
              </v:shape>
            </w:pict>
          </mc:Fallback>
        </mc:AlternateContent>
      </w:r>
    </w:p>
    <w:p w:rsidR="000E2762" w:rsidRDefault="000E2762" w:rsidP="00EF35D3"/>
    <w:p w:rsidR="000E2762" w:rsidRDefault="00966921" w:rsidP="00EF35D3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1362982</wp:posOffset>
                </wp:positionH>
                <wp:positionV relativeFrom="paragraph">
                  <wp:posOffset>87523</wp:posOffset>
                </wp:positionV>
                <wp:extent cx="2606634" cy="350322"/>
                <wp:effectExtent l="0" t="57150" r="22860" b="31115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6634" cy="350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3960A" id="直接箭头连接符 67" o:spid="_x0000_s1026" type="#_x0000_t32" style="position:absolute;left:0;text-align:left;margin-left:107.3pt;margin-top:6.9pt;width:205.25pt;height:27.6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F88355" wp14:editId="17D323FB">
                <wp:simplePos x="0" y="0"/>
                <wp:positionH relativeFrom="column">
                  <wp:posOffset>430769</wp:posOffset>
                </wp:positionH>
                <wp:positionV relativeFrom="paragraph">
                  <wp:posOffset>105336</wp:posOffset>
                </wp:positionV>
                <wp:extent cx="902525" cy="575953"/>
                <wp:effectExtent l="0" t="0" r="12065" b="14605"/>
                <wp:wrapNone/>
                <wp:docPr id="65" name="笑脸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525" cy="575953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6921" w:rsidRDefault="00966921" w:rsidP="00966921">
                            <w:pPr>
                              <w:jc w:val="center"/>
                            </w:pPr>
                            <w:proofErr w:type="spellStart"/>
                            <w: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>edi</w:t>
                            </w:r>
                            <w:r>
                              <w:t>s</w:t>
                            </w:r>
                            <w:proofErr w:type="spellEnd"/>
                          </w:p>
                          <w:p w:rsidR="00966921" w:rsidRDefault="00966921" w:rsidP="009669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88355" id="笑脸 65" o:spid="_x0000_s1053" type="#_x0000_t96" style="position:absolute;left:0;text-align:left;margin-left:33.9pt;margin-top:8.3pt;width:71.05pt;height:45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" fillcolor="#4f81bd [3204]" strokecolor="#243f60 [1604]" strokeweight="2pt">
                <v:textbox>
                  <w:txbxContent>
                    <w:p w:rsidR="00966921" w:rsidRDefault="00966921" w:rsidP="00966921">
                      <w:pPr>
                        <w:jc w:val="center"/>
                      </w:pPr>
                      <w:proofErr w:type="spellStart"/>
                      <w:r>
                        <w:t>J</w:t>
                      </w:r>
                      <w:r>
                        <w:rPr>
                          <w:rFonts w:hint="eastAsia"/>
                        </w:rPr>
                        <w:t>edi</w:t>
                      </w:r>
                      <w:r>
                        <w:t>s</w:t>
                      </w:r>
                      <w:proofErr w:type="spellEnd"/>
                    </w:p>
                    <w:p w:rsidR="00966921" w:rsidRDefault="00966921" w:rsidP="0096692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E2762" w:rsidRDefault="000E2762" w:rsidP="00EF35D3"/>
    <w:p w:rsidR="000E2762" w:rsidRDefault="000E2762" w:rsidP="00EF35D3"/>
    <w:p w:rsidR="005176EB" w:rsidRDefault="005176EB" w:rsidP="00EF35D3"/>
    <w:p w:rsidR="00FC62E8" w:rsidRDefault="00FC62E8" w:rsidP="00EF35D3"/>
    <w:p w:rsidR="00F83683" w:rsidRDefault="00F83683" w:rsidP="00EF35D3">
      <w:r>
        <w:rPr>
          <w:rFonts w:hint="eastAsia"/>
        </w:rPr>
        <w:t>错误自旋代码</w:t>
      </w:r>
    </w:p>
    <w:p w:rsidR="00F83683" w:rsidRDefault="00F83683" w:rsidP="00EF35D3">
      <w:r>
        <w:rPr>
          <w:noProof/>
        </w:rPr>
        <w:drawing>
          <wp:inline distT="0" distB="0" distL="0" distR="0" wp14:anchorId="59B04887" wp14:editId="41622D6F">
            <wp:extent cx="7020560" cy="3243580"/>
            <wp:effectExtent l="0" t="0" r="889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83" w:rsidRDefault="00F83683" w:rsidP="00EF35D3"/>
    <w:p w:rsidR="00F83683" w:rsidRDefault="00F83683" w:rsidP="00EF35D3"/>
    <w:p w:rsidR="00695F46" w:rsidRDefault="00695F46" w:rsidP="00EF35D3"/>
    <w:p w:rsidR="00695F46" w:rsidRDefault="00695F46" w:rsidP="00EF35D3"/>
    <w:p w:rsidR="00695F46" w:rsidRDefault="00695F46" w:rsidP="00EF35D3"/>
    <w:p w:rsidR="00695F46" w:rsidRDefault="00695F46" w:rsidP="00EF35D3"/>
    <w:p w:rsidR="00695F46" w:rsidRDefault="00695F46" w:rsidP="00EF35D3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349250</wp:posOffset>
                </wp:positionH>
                <wp:positionV relativeFrom="paragraph">
                  <wp:posOffset>224790</wp:posOffset>
                </wp:positionV>
                <wp:extent cx="781050" cy="819150"/>
                <wp:effectExtent l="0" t="0" r="19050" b="19050"/>
                <wp:wrapNone/>
                <wp:docPr id="29" name="笑脸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81915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D96CE" id="笑脸 29" o:spid="_x0000_s1026" type="#_x0000_t96" style="position:absolute;left:0;text-align:left;margin-left:27.5pt;margin-top:17.7pt;width:61.5pt;height:64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margin">
                  <wp:posOffset>4521200</wp:posOffset>
                </wp:positionH>
                <wp:positionV relativeFrom="paragraph">
                  <wp:posOffset>34290</wp:posOffset>
                </wp:positionV>
                <wp:extent cx="1085850" cy="962025"/>
                <wp:effectExtent l="0" t="0" r="19050" b="28575"/>
                <wp:wrapNone/>
                <wp:docPr id="20" name="圆柱体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9620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F46" w:rsidRDefault="00695F46" w:rsidP="00695F46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柱体 20" o:spid="_x0000_s1054" type="#_x0000_t22" style="position:absolute;left:0;text-align:left;margin-left:356pt;margin-top:2.7pt;width:85.5pt;height:75.7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" fillcolor="white [3201]" strokecolor="#f79646 [3209]" strokeweight="2pt">
                <v:textbox>
                  <w:txbxContent>
                    <w:p w:rsidR="00695F46" w:rsidRDefault="00695F46" w:rsidP="00695F46"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edis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95F46" w:rsidRDefault="00695F46" w:rsidP="00EF35D3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2320925</wp:posOffset>
                </wp:positionH>
                <wp:positionV relativeFrom="paragraph">
                  <wp:posOffset>40005</wp:posOffset>
                </wp:positionV>
                <wp:extent cx="695325" cy="1162050"/>
                <wp:effectExtent l="0" t="0" r="28575" b="19050"/>
                <wp:wrapNone/>
                <wp:docPr id="74" name="圆柱体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1620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F46" w:rsidRDefault="00695F46" w:rsidP="00695F46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edis</w:t>
                            </w:r>
                          </w:p>
                          <w:p w:rsidR="00695F46" w:rsidRDefault="00695F46" w:rsidP="00695F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分布锁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柱体 74" o:spid="_x0000_s1055" type="#_x0000_t22" style="position:absolute;left:0;text-align:left;margin-left:182.75pt;margin-top:3.15pt;width:54.75pt;height:91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" adj="3231" fillcolor="#f79646 [3209]" strokecolor="#974706 [1609]" strokeweight="2pt">
                <v:textbox>
                  <w:txbxContent>
                    <w:p w:rsidR="00695F46" w:rsidRDefault="00695F46" w:rsidP="00695F46"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edis</w:t>
                      </w:r>
                    </w:p>
                    <w:p w:rsidR="00695F46" w:rsidRDefault="00695F46" w:rsidP="00695F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分布锁</w:t>
                      </w:r>
                    </w:p>
                  </w:txbxContent>
                </v:textbox>
              </v:shape>
            </w:pict>
          </mc:Fallback>
        </mc:AlternateContent>
      </w:r>
    </w:p>
    <w:p w:rsidR="00695F46" w:rsidRDefault="00695F46" w:rsidP="00EF35D3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1216025</wp:posOffset>
                </wp:positionH>
                <wp:positionV relativeFrom="paragraph">
                  <wp:posOffset>93345</wp:posOffset>
                </wp:positionV>
                <wp:extent cx="923925" cy="161925"/>
                <wp:effectExtent l="0" t="57150" r="9525" b="2857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97F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7" o:spid="_x0000_s1026" type="#_x0000_t32" style="position:absolute;left:0;text-align:left;margin-left:95.75pt;margin-top:7.35pt;width:72.75pt;height:12.7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" strokecolor="#4579b8 [3044]">
                <v:stroke endarrow="block"/>
              </v:shape>
            </w:pict>
          </mc:Fallback>
        </mc:AlternateContent>
      </w:r>
    </w:p>
    <w:p w:rsidR="00695F46" w:rsidRDefault="00695F46" w:rsidP="00EF35D3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1101725</wp:posOffset>
                </wp:positionH>
                <wp:positionV relativeFrom="paragraph">
                  <wp:posOffset>80010</wp:posOffset>
                </wp:positionV>
                <wp:extent cx="1104900" cy="1152525"/>
                <wp:effectExtent l="0" t="38100" r="57150" b="28575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7459B" id="直接箭头连接符 73" o:spid="_x0000_s1026" type="#_x0000_t32" style="position:absolute;left:0;text-align:left;margin-left:86.75pt;margin-top:6.3pt;width:87pt;height:90.7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" strokecolor="#4579b8 [3044]">
                <v:stroke endarrow="block"/>
              </v:shape>
            </w:pict>
          </mc:Fallback>
        </mc:AlternateContent>
      </w:r>
    </w:p>
    <w:p w:rsidR="00695F46" w:rsidRDefault="004D064C" w:rsidP="00EF35D3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3044824</wp:posOffset>
                </wp:positionH>
                <wp:positionV relativeFrom="paragraph">
                  <wp:posOffset>85725</wp:posOffset>
                </wp:positionV>
                <wp:extent cx="1419225" cy="723900"/>
                <wp:effectExtent l="0" t="0" r="66675" b="5715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22970" id="直接箭头连接符 75" o:spid="_x0000_s1026" type="#_x0000_t32" style="position:absolute;left:0;text-align:left;margin-left:239.75pt;margin-top:6.75pt;width:111.75pt;height:5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" strokecolor="#4579b8 [3044]">
                <v:stroke endarrow="block"/>
              </v:shape>
            </w:pict>
          </mc:Fallback>
        </mc:AlternateContent>
      </w:r>
    </w:p>
    <w:p w:rsidR="00695F46" w:rsidRDefault="00695F46" w:rsidP="00EF35D3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F505107" wp14:editId="274157E1">
                <wp:simplePos x="0" y="0"/>
                <wp:positionH relativeFrom="margin">
                  <wp:posOffset>4543425</wp:posOffset>
                </wp:positionH>
                <wp:positionV relativeFrom="paragraph">
                  <wp:posOffset>208915</wp:posOffset>
                </wp:positionV>
                <wp:extent cx="1085850" cy="962025"/>
                <wp:effectExtent l="0" t="0" r="19050" b="28575"/>
                <wp:wrapNone/>
                <wp:docPr id="21" name="圆柱体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9620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F46" w:rsidRDefault="00695F46" w:rsidP="00695F46">
                            <w:pPr>
                              <w:jc w:val="center"/>
                            </w:pPr>
                            <w:proofErr w:type="spellStart"/>
                            <w:r>
                              <w:t>Mysql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05107" id="圆柱体 21" o:spid="_x0000_s1056" type="#_x0000_t22" style="position:absolute;left:0;text-align:left;margin-left:357.75pt;margin-top:16.45pt;width:85.5pt;height:75.7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" fillcolor="white [3201]" strokecolor="#f79646 [3209]" strokeweight="2pt">
                <v:textbox>
                  <w:txbxContent>
                    <w:p w:rsidR="00695F46" w:rsidRDefault="00695F46" w:rsidP="00695F46">
                      <w:pPr>
                        <w:jc w:val="center"/>
                      </w:pPr>
                      <w:proofErr w:type="spellStart"/>
                      <w:r>
                        <w:t>Mysql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95F46" w:rsidRDefault="00695F46" w:rsidP="00EF35D3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D627C87" wp14:editId="46504C57">
                <wp:simplePos x="0" y="0"/>
                <wp:positionH relativeFrom="column">
                  <wp:posOffset>342900</wp:posOffset>
                </wp:positionH>
                <wp:positionV relativeFrom="paragraph">
                  <wp:posOffset>35560</wp:posOffset>
                </wp:positionV>
                <wp:extent cx="781050" cy="819150"/>
                <wp:effectExtent l="0" t="0" r="19050" b="19050"/>
                <wp:wrapNone/>
                <wp:docPr id="34" name="笑脸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81915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44D2E" id="笑脸 34" o:spid="_x0000_s1026" type="#_x0000_t96" style="position:absolute;left:0;text-align:left;margin-left:27pt;margin-top:2.8pt;width:61.5pt;height:64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" fillcolor="#4f81bd [3204]" strokecolor="#243f60 [1604]" strokeweight="2pt"/>
            </w:pict>
          </mc:Fallback>
        </mc:AlternateContent>
      </w:r>
    </w:p>
    <w:p w:rsidR="00695F46" w:rsidRDefault="00695F46" w:rsidP="00EF35D3"/>
    <w:p w:rsidR="00695F46" w:rsidRDefault="00695F46" w:rsidP="00EF35D3"/>
    <w:p w:rsidR="00695F46" w:rsidRDefault="00695F46" w:rsidP="00EF35D3"/>
    <w:p w:rsidR="00695F46" w:rsidRDefault="00DF4946" w:rsidP="00450811">
      <w:pPr>
        <w:pStyle w:val="1"/>
      </w:pPr>
      <w:r>
        <w:rPr>
          <w:rFonts w:hint="eastAsia"/>
        </w:rPr>
        <w:t>10</w:t>
      </w:r>
      <w:r>
        <w:t xml:space="preserve"> </w:t>
      </w:r>
      <w:proofErr w:type="spellStart"/>
      <w:r w:rsidR="00497236">
        <w:rPr>
          <w:rFonts w:hint="eastAsia"/>
        </w:rPr>
        <w:t>lua</w:t>
      </w:r>
      <w:proofErr w:type="spellEnd"/>
      <w:r w:rsidR="00497236">
        <w:rPr>
          <w:rFonts w:hint="eastAsia"/>
        </w:rPr>
        <w:t>脚本</w:t>
      </w:r>
    </w:p>
    <w:p w:rsidR="00450811" w:rsidRPr="00450811" w:rsidRDefault="00450811" w:rsidP="00450811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DF4946" w:rsidTr="00DF4946">
        <w:tc>
          <w:tcPr>
            <w:tcW w:w="11046" w:type="dxa"/>
          </w:tcPr>
          <w:p w:rsidR="00DF4946" w:rsidRDefault="00DF4946" w:rsidP="00DF4946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如果在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中的</w:t>
            </w:r>
            <w:proofErr w:type="gramStart"/>
            <w:r>
              <w:rPr>
                <w:rFonts w:hint="eastAsia"/>
              </w:rPr>
              <w:t>锁已经</w:t>
            </w:r>
            <w:proofErr w:type="gramEnd"/>
            <w:r>
              <w:rPr>
                <w:rFonts w:hint="eastAsia"/>
              </w:rPr>
              <w:t>过期了，然后锁过期的那个请求又执行完毕，回来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删除了其他线程的锁，怎么办？</w:t>
            </w:r>
          </w:p>
          <w:p w:rsidR="00DF4946" w:rsidRDefault="00DF4946" w:rsidP="00DF4946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如果碰巧在查询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锁还没删除的时候，正在网络传输时，锁过期了</w:t>
            </w:r>
          </w:p>
          <w:p w:rsidR="00DF4946" w:rsidRDefault="00DF4946" w:rsidP="00DF4946">
            <w:r>
              <w:rPr>
                <w:rFonts w:hint="eastAsia"/>
              </w:rPr>
              <w:t>怎么办？</w:t>
            </w:r>
          </w:p>
          <w:p w:rsidR="00DF4946" w:rsidRDefault="00DF4946" w:rsidP="00DF4946"/>
          <w:p w:rsidR="00DF4946" w:rsidRDefault="00DF4946" w:rsidP="00DF4946">
            <w:r>
              <w:t xml:space="preserve">String script ="if </w:t>
            </w:r>
            <w:proofErr w:type="spellStart"/>
            <w:proofErr w:type="gramStart"/>
            <w:r>
              <w:t>redis.call</w:t>
            </w:r>
            <w:proofErr w:type="spellEnd"/>
            <w:proofErr w:type="gramEnd"/>
            <w:r>
              <w:t xml:space="preserve">('get', </w:t>
            </w:r>
            <w:r w:rsidRPr="00BB5205">
              <w:rPr>
                <w:color w:val="FF0000"/>
              </w:rPr>
              <w:t>KEYS</w:t>
            </w:r>
            <w:r>
              <w:t xml:space="preserve">[1]) == </w:t>
            </w:r>
            <w:r w:rsidRPr="00BB5205">
              <w:rPr>
                <w:color w:val="FF0000"/>
              </w:rPr>
              <w:t>ARGV</w:t>
            </w:r>
            <w:r>
              <w:t xml:space="preserve">[1] then return </w:t>
            </w:r>
            <w:proofErr w:type="spellStart"/>
            <w:r>
              <w:t>redis.call</w:t>
            </w:r>
            <w:proofErr w:type="spellEnd"/>
            <w:r>
              <w:t>('del', KEYS[1]) else return 0 end";</w:t>
            </w:r>
          </w:p>
          <w:p w:rsidR="00DF4946" w:rsidRDefault="00DF4946" w:rsidP="00DF4946">
            <w:proofErr w:type="spellStart"/>
            <w:proofErr w:type="gramStart"/>
            <w:r>
              <w:t>jedis.eval</w:t>
            </w:r>
            <w:proofErr w:type="spellEnd"/>
            <w:proofErr w:type="gramEnd"/>
            <w:r>
              <w:t>(script, Collections.singletonList("</w:t>
            </w:r>
            <w:r w:rsidRPr="00BB5205">
              <w:rPr>
                <w:color w:val="FF0000"/>
              </w:rPr>
              <w:t>lock</w:t>
            </w:r>
            <w:r>
              <w:t>"),Collections.singletonList(</w:t>
            </w:r>
            <w:r w:rsidRPr="00BB5205">
              <w:rPr>
                <w:color w:val="FF0000"/>
              </w:rPr>
              <w:t>token</w:t>
            </w:r>
            <w:r>
              <w:t>));</w:t>
            </w:r>
          </w:p>
          <w:p w:rsidR="00DF4946" w:rsidRDefault="00DF4946" w:rsidP="00DF4946"/>
          <w:p w:rsidR="00DF4946" w:rsidRDefault="00DF4946" w:rsidP="00DF4946">
            <w:r>
              <w:rPr>
                <w:noProof/>
              </w:rPr>
              <w:drawing>
                <wp:inline distT="0" distB="0" distL="0" distR="0" wp14:anchorId="421873B4" wp14:editId="3F1B97C2">
                  <wp:extent cx="5274310" cy="1535430"/>
                  <wp:effectExtent l="0" t="0" r="2540" b="7620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35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4946" w:rsidRDefault="00DF4946" w:rsidP="00DF4946">
            <w:pPr>
              <w:rPr>
                <w:rFonts w:hint="eastAsia"/>
              </w:rPr>
            </w:pPr>
          </w:p>
          <w:p w:rsidR="00DF4946" w:rsidRDefault="00DF4946" w:rsidP="00DF4946"/>
          <w:p w:rsidR="00DF4946" w:rsidRDefault="00DF4946" w:rsidP="00DF4946"/>
          <w:p w:rsidR="00DF4946" w:rsidRDefault="00DF4946" w:rsidP="00EF35D3">
            <w:pPr>
              <w:rPr>
                <w:rFonts w:hint="eastAsia"/>
              </w:rPr>
            </w:pPr>
          </w:p>
        </w:tc>
      </w:tr>
    </w:tbl>
    <w:p w:rsidR="00695F46" w:rsidRDefault="00695F46" w:rsidP="00EF35D3"/>
    <w:p w:rsidR="00497236" w:rsidRDefault="00497236" w:rsidP="00EF35D3"/>
    <w:p w:rsidR="00497236" w:rsidRDefault="00497236" w:rsidP="00497236">
      <w:pPr>
        <w:pStyle w:val="1"/>
      </w:pPr>
      <w:r>
        <w:rPr>
          <w:rFonts w:hint="eastAsia"/>
        </w:rPr>
        <w:t>11</w:t>
      </w:r>
      <w: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的分布式工具框架</w:t>
      </w:r>
      <w:proofErr w:type="spellStart"/>
      <w:r>
        <w:rPr>
          <w:rFonts w:hint="eastAsia"/>
        </w:rPr>
        <w:t>redisson</w:t>
      </w:r>
      <w:proofErr w:type="spellEnd"/>
    </w:p>
    <w:p w:rsidR="00FA4AF2" w:rsidRDefault="00FA4AF2" w:rsidP="00FA4AF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FA4AF2" w:rsidTr="00FA4AF2">
        <w:tc>
          <w:tcPr>
            <w:tcW w:w="11046" w:type="dxa"/>
          </w:tcPr>
          <w:p w:rsidR="00FA4AF2" w:rsidRPr="007C2E0C" w:rsidRDefault="006D080B" w:rsidP="00FA4AF2">
            <w:pPr>
              <w:rPr>
                <w:rFonts w:hint="eastAsia"/>
                <w:color w:val="FF0000"/>
              </w:rPr>
            </w:pPr>
            <w:proofErr w:type="spellStart"/>
            <w:r w:rsidRPr="007C2E0C">
              <w:rPr>
                <w:color w:val="FF0000"/>
              </w:rPr>
              <w:t>R</w:t>
            </w:r>
            <w:r w:rsidRPr="007C2E0C">
              <w:rPr>
                <w:rFonts w:hint="eastAsia"/>
                <w:color w:val="FF0000"/>
              </w:rPr>
              <w:t>edisson</w:t>
            </w:r>
            <w:proofErr w:type="spellEnd"/>
            <w:r w:rsidRPr="007C2E0C">
              <w:rPr>
                <w:rFonts w:hint="eastAsia"/>
                <w:color w:val="FF0000"/>
              </w:rPr>
              <w:t>实现了</w:t>
            </w:r>
            <w:proofErr w:type="spellStart"/>
            <w:r w:rsidRPr="007C2E0C">
              <w:rPr>
                <w:rFonts w:hint="eastAsia"/>
                <w:color w:val="FF0000"/>
              </w:rPr>
              <w:t>juc</w:t>
            </w:r>
            <w:proofErr w:type="spellEnd"/>
            <w:r w:rsidRPr="007C2E0C">
              <w:rPr>
                <w:rFonts w:hint="eastAsia"/>
                <w:color w:val="FF0000"/>
              </w:rPr>
              <w:t>的</w:t>
            </w:r>
            <w:r w:rsidRPr="007C2E0C">
              <w:rPr>
                <w:rFonts w:hint="eastAsia"/>
                <w:color w:val="FF0000"/>
              </w:rPr>
              <w:t>lock</w:t>
            </w:r>
            <w:r w:rsidRPr="007C2E0C">
              <w:rPr>
                <w:rFonts w:hint="eastAsia"/>
                <w:color w:val="FF0000"/>
              </w:rPr>
              <w:t>锁，并且可以在分布式的</w:t>
            </w:r>
            <w:proofErr w:type="spellStart"/>
            <w:r w:rsidRPr="007C2E0C">
              <w:rPr>
                <w:rFonts w:hint="eastAsia"/>
                <w:color w:val="FF0000"/>
              </w:rPr>
              <w:t>redis</w:t>
            </w:r>
            <w:proofErr w:type="spellEnd"/>
            <w:r w:rsidRPr="007C2E0C">
              <w:rPr>
                <w:rFonts w:hint="eastAsia"/>
                <w:color w:val="FF0000"/>
              </w:rPr>
              <w:t>环境下使用</w:t>
            </w:r>
          </w:p>
          <w:p w:rsidR="00FA4AF2" w:rsidRDefault="00FA4AF2" w:rsidP="00FA4AF2">
            <w:r>
              <w:rPr>
                <w:noProof/>
              </w:rPr>
              <w:drawing>
                <wp:inline distT="0" distB="0" distL="0" distR="0" wp14:anchorId="2B11C8A6" wp14:editId="391BA4FF">
                  <wp:extent cx="7020560" cy="1581785"/>
                  <wp:effectExtent l="0" t="0" r="8890" b="0"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560" cy="158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4AF2" w:rsidRDefault="00FA4AF2" w:rsidP="00FA4AF2"/>
          <w:p w:rsidR="00CC7903" w:rsidRDefault="00CC7903" w:rsidP="00FA4AF2">
            <w:pPr>
              <w:rPr>
                <w:rFonts w:hint="eastAsia"/>
              </w:rPr>
            </w:pPr>
          </w:p>
        </w:tc>
      </w:tr>
    </w:tbl>
    <w:p w:rsidR="00FA4AF2" w:rsidRPr="00FA4AF2" w:rsidRDefault="00FA4AF2" w:rsidP="00FA4AF2">
      <w:pPr>
        <w:rPr>
          <w:rFonts w:hint="eastAsia"/>
        </w:rPr>
      </w:pPr>
    </w:p>
    <w:p w:rsidR="000E2762" w:rsidRDefault="002B799C" w:rsidP="00EF35D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2613025</wp:posOffset>
                </wp:positionH>
                <wp:positionV relativeFrom="paragraph">
                  <wp:posOffset>808355</wp:posOffset>
                </wp:positionV>
                <wp:extent cx="586740" cy="6350"/>
                <wp:effectExtent l="0" t="57150" r="41910" b="88900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9B470" id="直接箭头连接符 83" o:spid="_x0000_s1026" type="#_x0000_t32" style="position:absolute;left:0;text-align:left;margin-left:205.75pt;margin-top:63.65pt;width:46.2pt;height: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" strokecolor="#4579b8 [3044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305435</wp:posOffset>
                </wp:positionH>
                <wp:positionV relativeFrom="paragraph">
                  <wp:posOffset>527050</wp:posOffset>
                </wp:positionV>
                <wp:extent cx="852805" cy="614045"/>
                <wp:effectExtent l="0" t="0" r="23495" b="14605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805" cy="614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3E9F" w:rsidRDefault="00543E9F" w:rsidP="00543E9F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pache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9" o:spid="_x0000_s1057" style="position:absolute;left:0;text-align:left;margin-left:24.05pt;margin-top:41.5pt;width:67.15pt;height:48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" fillcolor="#4f81bd [3204]" strokecolor="#243f60 [1604]" strokeweight="2pt">
                <v:textbox>
                  <w:txbxContent>
                    <w:p w:rsidR="00543E9F" w:rsidRDefault="00543E9F" w:rsidP="00543E9F">
                      <w:pPr>
                        <w:jc w:val="center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pache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685165</wp:posOffset>
                </wp:positionV>
                <wp:extent cx="361315" cy="279400"/>
                <wp:effectExtent l="0" t="19050" r="38735" b="44450"/>
                <wp:wrapNone/>
                <wp:docPr id="80" name="箭头: 右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279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2257F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80" o:spid="_x0000_s1026" type="#_x0000_t13" style="position:absolute;left:0;text-align:left;margin-left:101pt;margin-top:53.95pt;width:28.45pt;height:2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" adj="13249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1725930</wp:posOffset>
                </wp:positionH>
                <wp:positionV relativeFrom="paragraph">
                  <wp:posOffset>548640</wp:posOffset>
                </wp:positionV>
                <wp:extent cx="798195" cy="538480"/>
                <wp:effectExtent l="0" t="0" r="20955" b="1397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538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9F" w:rsidRDefault="00543E9F" w:rsidP="00543E9F">
                            <w:pPr>
                              <w:jc w:val="center"/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ginx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1" o:spid="_x0000_s1058" style="position:absolute;left:0;text-align:left;margin-left:135.9pt;margin-top:43.2pt;width:62.85pt;height:42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" fillcolor="white [3201]" strokecolor="#f79646 [3209]" strokeweight="2pt">
                <v:textbox>
                  <w:txbxContent>
                    <w:p w:rsidR="00543E9F" w:rsidRDefault="00543E9F" w:rsidP="00543E9F">
                      <w:pPr>
                        <w:jc w:val="center"/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ginx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3309620</wp:posOffset>
                </wp:positionH>
                <wp:positionV relativeFrom="paragraph">
                  <wp:posOffset>43815</wp:posOffset>
                </wp:positionV>
                <wp:extent cx="1698625" cy="470535"/>
                <wp:effectExtent l="0" t="0" r="15875" b="24765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625" cy="470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3E9F" w:rsidRDefault="00543E9F" w:rsidP="00543E9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商品的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redis</w:t>
                            </w:r>
                            <w:proofErr w:type="spellEnd"/>
                            <w:r>
                              <w:t>缓存</w:t>
                            </w:r>
                            <w:r>
                              <w:rPr>
                                <w:rFonts w:hint="eastAsia"/>
                              </w:rPr>
                              <w:t>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5" o:spid="_x0000_s1059" style="position:absolute;left:0;text-align:left;margin-left:260.6pt;margin-top:3.45pt;width:133.75pt;height:37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" fillcolor="#9bbb59 [3206]" strokecolor="#4e6128 [1606]" strokeweight="2pt">
                <v:textbox>
                  <w:txbxContent>
                    <w:p w:rsidR="00543E9F" w:rsidRDefault="00543E9F" w:rsidP="00543E9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商品的</w:t>
                      </w:r>
                      <w:proofErr w:type="spellStart"/>
                      <w:r>
                        <w:rPr>
                          <w:rFonts w:hint="eastAsia"/>
                        </w:rPr>
                        <w:t>redis</w:t>
                      </w:r>
                      <w:proofErr w:type="spellEnd"/>
                      <w:r>
                        <w:t>缓存</w:t>
                      </w:r>
                      <w:r>
                        <w:rPr>
                          <w:rFonts w:hint="eastAsia"/>
                        </w:rPr>
                        <w:t>服务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5179221</wp:posOffset>
                </wp:positionH>
                <wp:positionV relativeFrom="paragraph">
                  <wp:posOffset>29845</wp:posOffset>
                </wp:positionV>
                <wp:extent cx="525145" cy="1692275"/>
                <wp:effectExtent l="0" t="0" r="27305" b="22225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145" cy="169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9F" w:rsidRDefault="00543E9F" w:rsidP="00543E9F">
                            <w:pPr>
                              <w:jc w:val="center"/>
                            </w:pPr>
                            <w:proofErr w:type="spellStart"/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edisson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9" o:spid="_x0000_s1060" style="position:absolute;left:0;text-align:left;margin-left:407.8pt;margin-top:2.35pt;width:41.35pt;height:133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" fillcolor="white [3201]" strokecolor="#f79646 [3209]" strokeweight="2pt">
                <v:textbox>
                  <w:txbxContent>
                    <w:p w:rsidR="00543E9F" w:rsidRDefault="00543E9F" w:rsidP="00543E9F">
                      <w:pPr>
                        <w:jc w:val="center"/>
                      </w:pPr>
                      <w:proofErr w:type="spellStart"/>
                      <w:r>
                        <w:t>R</w:t>
                      </w:r>
                      <w:r>
                        <w:rPr>
                          <w:rFonts w:hint="eastAsia"/>
                        </w:rPr>
                        <w:t>edisson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212D2" w:rsidRDefault="002B799C" w:rsidP="00EF35D3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6199021</wp:posOffset>
                </wp:positionH>
                <wp:positionV relativeFrom="paragraph">
                  <wp:posOffset>197457</wp:posOffset>
                </wp:positionV>
                <wp:extent cx="900752" cy="955343"/>
                <wp:effectExtent l="0" t="0" r="13970" b="16510"/>
                <wp:wrapNone/>
                <wp:docPr id="91" name="圆柱体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752" cy="955343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99C" w:rsidRDefault="002B799C" w:rsidP="002B799C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柱体 91" o:spid="_x0000_s1061" type="#_x0000_t22" style="position:absolute;left:0;text-align:left;margin-left:488.1pt;margin-top:15.55pt;width:70.95pt;height:75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" adj="5091" fillcolor="white [3201]" strokecolor="#f79646 [3209]" strokeweight="2pt">
                <v:textbox>
                  <w:txbxContent>
                    <w:p w:rsidR="002B799C" w:rsidRDefault="002B799C" w:rsidP="002B799C"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edis</w:t>
                      </w:r>
                    </w:p>
                  </w:txbxContent>
                </v:textbox>
              </v:shape>
            </w:pict>
          </mc:Fallback>
        </mc:AlternateContent>
      </w:r>
      <w:r w:rsidR="00543E9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2599851</wp:posOffset>
                </wp:positionH>
                <wp:positionV relativeFrom="paragraph">
                  <wp:posOffset>40640</wp:posOffset>
                </wp:positionV>
                <wp:extent cx="464024" cy="511791"/>
                <wp:effectExtent l="0" t="38100" r="50800" b="22225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024" cy="511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0AB5D" id="直接箭头连接符 82" o:spid="_x0000_s1026" type="#_x0000_t32" style="position:absolute;left:0;text-align:left;margin-left:204.7pt;margin-top:3.2pt;width:36.55pt;height:40.3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" strokecolor="#4579b8 [3044]">
                <v:stroke endarrow="block"/>
              </v:shape>
            </w:pict>
          </mc:Fallback>
        </mc:AlternateContent>
      </w:r>
    </w:p>
    <w:p w:rsidR="001212D2" w:rsidRDefault="00543E9F" w:rsidP="00EF35D3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073B440" wp14:editId="71D6B3BE">
                <wp:simplePos x="0" y="0"/>
                <wp:positionH relativeFrom="column">
                  <wp:posOffset>3319941</wp:posOffset>
                </wp:positionH>
                <wp:positionV relativeFrom="paragraph">
                  <wp:posOffset>173990</wp:posOffset>
                </wp:positionV>
                <wp:extent cx="1699146" cy="470847"/>
                <wp:effectExtent l="0" t="0" r="15875" b="24765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146" cy="4708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3E9F" w:rsidRDefault="00543E9F" w:rsidP="00543E9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商品的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redis</w:t>
                            </w:r>
                            <w:proofErr w:type="spellEnd"/>
                            <w:r>
                              <w:t>缓存</w:t>
                            </w:r>
                            <w:r>
                              <w:rPr>
                                <w:rFonts w:hint="eastAsia"/>
                              </w:rPr>
                              <w:t>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3B440" id="矩形 86" o:spid="_x0000_s1062" style="position:absolute;left:0;text-align:left;margin-left:261.4pt;margin-top:13.7pt;width:133.8pt;height:37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" fillcolor="#9bbb59 [3206]" strokecolor="#4e6128 [1606]" strokeweight="2pt">
                <v:textbox>
                  <w:txbxContent>
                    <w:p w:rsidR="00543E9F" w:rsidRDefault="00543E9F" w:rsidP="00543E9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商品的</w:t>
                      </w:r>
                      <w:proofErr w:type="spellStart"/>
                      <w:r>
                        <w:rPr>
                          <w:rFonts w:hint="eastAsia"/>
                        </w:rPr>
                        <w:t>redis</w:t>
                      </w:r>
                      <w:proofErr w:type="spellEnd"/>
                      <w:r>
                        <w:t>缓存</w:t>
                      </w:r>
                      <w:r>
                        <w:rPr>
                          <w:rFonts w:hint="eastAsia"/>
                        </w:rPr>
                        <w:t>服务</w:t>
                      </w:r>
                    </w:p>
                  </w:txbxContent>
                </v:textbox>
              </v:rect>
            </w:pict>
          </mc:Fallback>
        </mc:AlternateContent>
      </w:r>
    </w:p>
    <w:p w:rsidR="001212D2" w:rsidRDefault="002B799C" w:rsidP="00EF35D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5823254</wp:posOffset>
                </wp:positionH>
                <wp:positionV relativeFrom="paragraph">
                  <wp:posOffset>14074</wp:posOffset>
                </wp:positionV>
                <wp:extent cx="272955" cy="429904"/>
                <wp:effectExtent l="0" t="38100" r="32385" b="65405"/>
                <wp:wrapNone/>
                <wp:docPr id="90" name="箭头: 右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55" cy="42990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EA93F" id="箭头: 右 90" o:spid="_x0000_s1026" type="#_x0000_t13" style="position:absolute;left:0;text-align:left;margin-left:458.5pt;margin-top:1.1pt;width:21.5pt;height:33.8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" adj="10800" fillcolor="#4f81bd [3204]" strokecolor="#243f60 [1604]" strokeweight="2pt"/>
            </w:pict>
          </mc:Fallback>
        </mc:AlternateContent>
      </w:r>
      <w:r w:rsidR="00543E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2634141</wp:posOffset>
                </wp:positionH>
                <wp:positionV relativeFrom="paragraph">
                  <wp:posOffset>102870</wp:posOffset>
                </wp:positionV>
                <wp:extent cx="484495" cy="566382"/>
                <wp:effectExtent l="0" t="0" r="68580" b="62865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495" cy="566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3846B" id="直接箭头连接符 84" o:spid="_x0000_s1026" type="#_x0000_t32" style="position:absolute;left:0;text-align:left;margin-left:207.4pt;margin-top:8.1pt;width:38.15pt;height:44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" strokecolor="#4579b8 [3044]">
                <v:stroke endarrow="block"/>
              </v:shape>
            </w:pict>
          </mc:Fallback>
        </mc:AlternateContent>
      </w:r>
    </w:p>
    <w:p w:rsidR="001212D2" w:rsidRDefault="001212D2" w:rsidP="00EF35D3"/>
    <w:p w:rsidR="001212D2" w:rsidRDefault="00543E9F" w:rsidP="00EF35D3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DCA14AE" wp14:editId="2C883DA4">
                <wp:simplePos x="0" y="0"/>
                <wp:positionH relativeFrom="column">
                  <wp:posOffset>3340261</wp:posOffset>
                </wp:positionH>
                <wp:positionV relativeFrom="paragraph">
                  <wp:posOffset>36195</wp:posOffset>
                </wp:positionV>
                <wp:extent cx="1699146" cy="470847"/>
                <wp:effectExtent l="0" t="0" r="15875" b="24765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146" cy="4708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3E9F" w:rsidRDefault="00543E9F" w:rsidP="00543E9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商品的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redis</w:t>
                            </w:r>
                            <w:proofErr w:type="spellEnd"/>
                            <w:r>
                              <w:t>缓存</w:t>
                            </w:r>
                            <w:r>
                              <w:rPr>
                                <w:rFonts w:hint="eastAsia"/>
                              </w:rPr>
                              <w:t>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A14AE" id="矩形 88" o:spid="_x0000_s1063" style="position:absolute;left:0;text-align:left;margin-left:263pt;margin-top:2.85pt;width:133.8pt;height:37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" fillcolor="#9bbb59 [3206]" strokecolor="#4e6128 [1606]" strokeweight="2pt">
                <v:textbox>
                  <w:txbxContent>
                    <w:p w:rsidR="00543E9F" w:rsidRDefault="00543E9F" w:rsidP="00543E9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商品的</w:t>
                      </w:r>
                      <w:proofErr w:type="spellStart"/>
                      <w:r>
                        <w:rPr>
                          <w:rFonts w:hint="eastAsia"/>
                        </w:rPr>
                        <w:t>redis</w:t>
                      </w:r>
                      <w:proofErr w:type="spellEnd"/>
                      <w:r>
                        <w:t>缓存</w:t>
                      </w:r>
                      <w:r>
                        <w:rPr>
                          <w:rFonts w:hint="eastAsia"/>
                        </w:rPr>
                        <w:t>服务</w:t>
                      </w:r>
                    </w:p>
                  </w:txbxContent>
                </v:textbox>
              </v:rect>
            </w:pict>
          </mc:Fallback>
        </mc:AlternateContent>
      </w:r>
    </w:p>
    <w:p w:rsidR="001212D2" w:rsidRDefault="001212D2" w:rsidP="00EF35D3"/>
    <w:p w:rsidR="001212D2" w:rsidRDefault="001212D2" w:rsidP="00EF35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3131E3" w:rsidTr="003131E3">
        <w:tc>
          <w:tcPr>
            <w:tcW w:w="11046" w:type="dxa"/>
          </w:tcPr>
          <w:p w:rsidR="003131E3" w:rsidRDefault="003131E3" w:rsidP="00EF35D3">
            <w:r>
              <w:rPr>
                <w:noProof/>
              </w:rPr>
              <w:lastRenderedPageBreak/>
              <w:drawing>
                <wp:inline distT="0" distB="0" distL="0" distR="0" wp14:anchorId="21CD93F8" wp14:editId="62CC0661">
                  <wp:extent cx="3533333" cy="3247619"/>
                  <wp:effectExtent l="0" t="0" r="0" b="0"/>
                  <wp:docPr id="92" name="图片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333" cy="3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31E3" w:rsidRDefault="003314C8" w:rsidP="00EF35D3">
            <w:r>
              <w:rPr>
                <w:rFonts w:hint="eastAsia"/>
              </w:rPr>
              <w:t>设置非</w:t>
            </w:r>
            <w:proofErr w:type="gramStart"/>
            <w:r>
              <w:rPr>
                <w:rFonts w:hint="eastAsia"/>
              </w:rPr>
              <w:t>单例模式</w:t>
            </w:r>
            <w:proofErr w:type="gramEnd"/>
            <w:r>
              <w:rPr>
                <w:rFonts w:hint="eastAsia"/>
              </w:rPr>
              <w:t>启动</w:t>
            </w:r>
          </w:p>
          <w:p w:rsidR="000F4207" w:rsidRDefault="00993D4B" w:rsidP="00EF35D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736A0E4" wp14:editId="55FD9716">
                  <wp:extent cx="7020560" cy="2155190"/>
                  <wp:effectExtent l="0" t="0" r="8890" b="0"/>
                  <wp:docPr id="93" name="图片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560" cy="2155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31E3" w:rsidRDefault="003131E3" w:rsidP="00EF35D3">
            <w:pPr>
              <w:rPr>
                <w:rFonts w:hint="eastAsia"/>
              </w:rPr>
            </w:pPr>
          </w:p>
        </w:tc>
      </w:tr>
    </w:tbl>
    <w:p w:rsidR="001212D2" w:rsidRDefault="001212D2" w:rsidP="00EF35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F92533" w:rsidTr="00F92533">
        <w:tc>
          <w:tcPr>
            <w:tcW w:w="11046" w:type="dxa"/>
          </w:tcPr>
          <w:p w:rsidR="00F92533" w:rsidRDefault="00A936AD" w:rsidP="00EF35D3">
            <w:r>
              <w:rPr>
                <w:rFonts w:hint="eastAsia"/>
              </w:rPr>
              <w:t>配置</w:t>
            </w:r>
            <w:proofErr w:type="spellStart"/>
            <w:r>
              <w:rPr>
                <w:rFonts w:hint="eastAsia"/>
              </w:rPr>
              <w:t>nginx</w:t>
            </w:r>
            <w:proofErr w:type="spellEnd"/>
          </w:p>
          <w:p w:rsidR="00F92533" w:rsidRDefault="00F92533" w:rsidP="00EF35D3">
            <w:r>
              <w:rPr>
                <w:noProof/>
              </w:rPr>
              <w:lastRenderedPageBreak/>
              <w:drawing>
                <wp:inline distT="0" distB="0" distL="0" distR="0" wp14:anchorId="40BBE1E6" wp14:editId="4DE3D39C">
                  <wp:extent cx="7020560" cy="3453765"/>
                  <wp:effectExtent l="0" t="0" r="8890" b="0"/>
                  <wp:docPr id="94" name="图片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560" cy="3453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2533" w:rsidRDefault="00F92533" w:rsidP="00EF35D3">
            <w:pPr>
              <w:rPr>
                <w:rFonts w:hint="eastAsia"/>
              </w:rPr>
            </w:pPr>
          </w:p>
        </w:tc>
      </w:tr>
    </w:tbl>
    <w:p w:rsidR="001212D2" w:rsidRDefault="001212D2" w:rsidP="00EF35D3"/>
    <w:p w:rsidR="001212D2" w:rsidRDefault="0058287B" w:rsidP="0008592A">
      <w:pPr>
        <w:pStyle w:val="1"/>
      </w:pP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下载安装</w:t>
      </w:r>
      <w:r>
        <w:rPr>
          <w:rFonts w:hint="eastAsia"/>
        </w:rPr>
        <w:t>apache</w:t>
      </w:r>
      <w:r>
        <w:rPr>
          <w:rFonts w:hint="eastAsia"/>
        </w:rPr>
        <w:t>测试工具</w:t>
      </w:r>
      <w:r>
        <w:rPr>
          <w:rFonts w:hint="eastAsia"/>
        </w:rPr>
        <w:t>(</w:t>
      </w:r>
      <w:r>
        <w:t>apache)</w:t>
      </w:r>
    </w:p>
    <w:p w:rsidR="00B945DC" w:rsidRDefault="00B945DC" w:rsidP="00EF35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4C4C60" w:rsidTr="004C4C60">
        <w:tc>
          <w:tcPr>
            <w:tcW w:w="11046" w:type="dxa"/>
          </w:tcPr>
          <w:p w:rsidR="004C4C60" w:rsidRDefault="00B73090" w:rsidP="00EF35D3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下载地址</w:t>
            </w:r>
          </w:p>
          <w:p w:rsidR="000333C1" w:rsidRDefault="00924304" w:rsidP="00EF35D3">
            <w:pPr>
              <w:rPr>
                <w:rFonts w:hint="eastAsia"/>
              </w:rPr>
            </w:pPr>
            <w:hyperlink r:id="rId18" w:history="1">
              <w:r w:rsidRPr="004A4A44">
                <w:rPr>
                  <w:rStyle w:val="ac"/>
                </w:rPr>
                <w:t>https://www.apachehaus.com/cgi-bin/download.plx</w:t>
              </w:r>
            </w:hyperlink>
          </w:p>
          <w:p w:rsidR="00B73090" w:rsidRDefault="00192BD0" w:rsidP="00EF35D3">
            <w:r>
              <w:rPr>
                <w:noProof/>
              </w:rPr>
              <w:drawing>
                <wp:inline distT="0" distB="0" distL="0" distR="0" wp14:anchorId="1F62FF11" wp14:editId="1F95E421">
                  <wp:extent cx="7020560" cy="1429385"/>
                  <wp:effectExtent l="0" t="0" r="8890" b="0"/>
                  <wp:docPr id="95" name="图片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560" cy="142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2BD0" w:rsidRDefault="00192BD0" w:rsidP="00EF35D3"/>
          <w:p w:rsidR="00192BD0" w:rsidRDefault="00192BD0" w:rsidP="00EF35D3"/>
          <w:p w:rsidR="00192BD0" w:rsidRDefault="00192BD0" w:rsidP="00EF35D3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安装</w:t>
            </w:r>
            <w:r w:rsidR="009D2900">
              <w:rPr>
                <w:rFonts w:hint="eastAsia"/>
              </w:rPr>
              <w:t>即解压</w:t>
            </w:r>
          </w:p>
          <w:p w:rsidR="009D2900" w:rsidRDefault="0071337E" w:rsidP="00EF35D3">
            <w:r>
              <w:rPr>
                <w:noProof/>
              </w:rPr>
              <w:drawing>
                <wp:inline distT="0" distB="0" distL="0" distR="0" wp14:anchorId="170DB278" wp14:editId="1C34175E">
                  <wp:extent cx="1847619" cy="342857"/>
                  <wp:effectExtent l="0" t="0" r="635" b="635"/>
                  <wp:docPr id="96" name="图片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619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337E" w:rsidRDefault="0071337E" w:rsidP="00EF35D3"/>
          <w:p w:rsidR="0071337E" w:rsidRDefault="00BF6760" w:rsidP="00EF35D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</w:t>
            </w:r>
            <w:r>
              <w:t xml:space="preserve"> </w:t>
            </w:r>
            <w:r w:rsidR="00C117AC">
              <w:rPr>
                <w:rFonts w:hint="eastAsia"/>
              </w:rPr>
              <w:t>修改</w:t>
            </w:r>
            <w:r w:rsidR="00C117AC">
              <w:rPr>
                <w:rFonts w:hint="eastAsia"/>
              </w:rPr>
              <w:t>apache</w:t>
            </w:r>
            <w:r w:rsidR="00C117AC">
              <w:rPr>
                <w:rFonts w:hint="eastAsia"/>
              </w:rPr>
              <w:t>服务的配置文件</w:t>
            </w:r>
            <w:r w:rsidR="00C117AC">
              <w:rPr>
                <w:rFonts w:hint="eastAsia"/>
              </w:rPr>
              <w:t>(</w:t>
            </w:r>
            <w:r w:rsidR="00C117AC">
              <w:rPr>
                <w:rFonts w:hint="eastAsia"/>
              </w:rPr>
              <w:t>服务器的根目录</w:t>
            </w:r>
            <w:r w:rsidR="00C117AC">
              <w:t>)</w:t>
            </w:r>
          </w:p>
          <w:p w:rsidR="00BF6760" w:rsidRDefault="00C117AC" w:rsidP="00EF35D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373E2A1" wp14:editId="10B129CE">
                  <wp:extent cx="6923809" cy="2609524"/>
                  <wp:effectExtent l="0" t="0" r="0" b="635"/>
                  <wp:docPr id="97" name="图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3809" cy="2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629A" w:rsidRDefault="001C06C3" w:rsidP="00EF35D3">
            <w:pPr>
              <w:rPr>
                <w:rFonts w:hint="eastAsia"/>
              </w:rPr>
            </w:pPr>
            <w:r>
              <w:rPr>
                <w:rFonts w:hint="eastAsia"/>
              </w:rPr>
              <w:t>修改服务的根目录路径</w:t>
            </w:r>
            <w:r w:rsidR="00033022">
              <w:rPr>
                <w:rFonts w:hint="eastAsia"/>
              </w:rPr>
              <w:t>：</w:t>
            </w:r>
          </w:p>
          <w:p w:rsidR="00B03D99" w:rsidRDefault="001C06C3" w:rsidP="00EF35D3">
            <w:r>
              <w:rPr>
                <w:noProof/>
              </w:rPr>
              <w:drawing>
                <wp:inline distT="0" distB="0" distL="0" distR="0" wp14:anchorId="70417C0E" wp14:editId="7D9E6885">
                  <wp:extent cx="4000000" cy="657143"/>
                  <wp:effectExtent l="0" t="0" r="635" b="0"/>
                  <wp:docPr id="98" name="图片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000" cy="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3D99" w:rsidRDefault="00B03D99" w:rsidP="00EF35D3"/>
          <w:p w:rsidR="00A312D2" w:rsidRDefault="00A312D2" w:rsidP="00EF35D3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启动服务</w:t>
            </w:r>
          </w:p>
          <w:p w:rsidR="00D857FA" w:rsidRDefault="003D15E7" w:rsidP="00EF35D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87F0939" wp14:editId="343ABD73">
                  <wp:extent cx="6647619" cy="3838095"/>
                  <wp:effectExtent l="0" t="0" r="1270" b="0"/>
                  <wp:docPr id="99" name="图片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7619" cy="38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12D2" w:rsidRDefault="00A312D2" w:rsidP="00EF35D3"/>
          <w:p w:rsidR="003D15E7" w:rsidRDefault="003D15E7" w:rsidP="00EF35D3">
            <w:r>
              <w:rPr>
                <w:rFonts w:hint="eastAsia"/>
              </w:rPr>
              <w:t>5</w:t>
            </w:r>
            <w:r>
              <w:t xml:space="preserve"> </w:t>
            </w:r>
            <w:proofErr w:type="gramStart"/>
            <w:r w:rsidR="00E21B5F">
              <w:rPr>
                <w:rFonts w:hint="eastAsia"/>
              </w:rPr>
              <w:t>压测命令</w:t>
            </w:r>
            <w:proofErr w:type="gramEnd"/>
          </w:p>
          <w:p w:rsidR="00E21B5F" w:rsidRDefault="00E21B5F" w:rsidP="00EF35D3">
            <w:r>
              <w:rPr>
                <w:noProof/>
              </w:rPr>
              <w:lastRenderedPageBreak/>
              <w:drawing>
                <wp:inline distT="0" distB="0" distL="0" distR="0" wp14:anchorId="2DC4292E" wp14:editId="35B1A214">
                  <wp:extent cx="6238095" cy="1533333"/>
                  <wp:effectExtent l="0" t="0" r="0" b="0"/>
                  <wp:docPr id="100" name="图片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095" cy="1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1B5F" w:rsidRDefault="00E21B5F" w:rsidP="00EF35D3"/>
          <w:p w:rsidR="00E21B5F" w:rsidRDefault="00B32EF4" w:rsidP="00EF35D3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压力测试代码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0820"/>
            </w:tblGrid>
            <w:tr w:rsidR="000D392B" w:rsidTr="000D392B">
              <w:tc>
                <w:tcPr>
                  <w:tcW w:w="10820" w:type="dxa"/>
                </w:tcPr>
                <w:p w:rsidR="000D392B" w:rsidRPr="000D392B" w:rsidRDefault="000D392B" w:rsidP="000D392B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7"/>
                      <w:szCs w:val="17"/>
                    </w:rPr>
                  </w:pPr>
                  <w:r w:rsidRPr="000D392B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 w:val="17"/>
                      <w:szCs w:val="17"/>
                    </w:rPr>
                    <w:t xml:space="preserve">public </w:t>
                  </w:r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t xml:space="preserve">String </w:t>
                  </w:r>
                  <w:proofErr w:type="spellStart"/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t>testRedisson</w:t>
                  </w:r>
                  <w:proofErr w:type="spellEnd"/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t>(){</w:t>
                  </w:r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br/>
                    <w:t xml:space="preserve">    </w:t>
                  </w:r>
                  <w:proofErr w:type="spellStart"/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t>Jedis</w:t>
                  </w:r>
                  <w:proofErr w:type="spellEnd"/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t>jedis</w:t>
                  </w:r>
                  <w:proofErr w:type="spellEnd"/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t xml:space="preserve"> = </w:t>
                  </w:r>
                  <w:proofErr w:type="spellStart"/>
                  <w:r w:rsidRPr="000D392B">
                    <w:rPr>
                      <w:rFonts w:ascii="宋体" w:eastAsia="宋体" w:hAnsi="宋体" w:cs="宋体" w:hint="eastAsia"/>
                      <w:b/>
                      <w:bCs/>
                      <w:color w:val="660E7A"/>
                      <w:kern w:val="0"/>
                      <w:sz w:val="17"/>
                      <w:szCs w:val="17"/>
                    </w:rPr>
                    <w:t>redisUtil</w:t>
                  </w:r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t>.getJedis</w:t>
                  </w:r>
                  <w:proofErr w:type="spellEnd"/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t>();</w:t>
                  </w:r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br/>
                    <w:t xml:space="preserve">    </w:t>
                  </w:r>
                  <w:proofErr w:type="spellStart"/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t>RLock</w:t>
                  </w:r>
                  <w:proofErr w:type="spellEnd"/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t xml:space="preserve"> lock = </w:t>
                  </w:r>
                  <w:proofErr w:type="spellStart"/>
                  <w:r w:rsidRPr="000D392B">
                    <w:rPr>
                      <w:rFonts w:ascii="宋体" w:eastAsia="宋体" w:hAnsi="宋体" w:cs="宋体" w:hint="eastAsia"/>
                      <w:b/>
                      <w:bCs/>
                      <w:color w:val="660E7A"/>
                      <w:kern w:val="0"/>
                      <w:sz w:val="17"/>
                      <w:szCs w:val="17"/>
                    </w:rPr>
                    <w:t>redissonClient</w:t>
                  </w:r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t>.getLock</w:t>
                  </w:r>
                  <w:proofErr w:type="spellEnd"/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t>(</w:t>
                  </w:r>
                  <w:r w:rsidRPr="000D392B">
                    <w:rPr>
                      <w:rFonts w:ascii="宋体" w:eastAsia="宋体" w:hAnsi="宋体" w:cs="宋体" w:hint="eastAsia"/>
                      <w:b/>
                      <w:bCs/>
                      <w:color w:val="008000"/>
                      <w:kern w:val="0"/>
                      <w:sz w:val="17"/>
                      <w:szCs w:val="17"/>
                    </w:rPr>
                    <w:t>"lock"</w:t>
                  </w:r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t>);</w:t>
                  </w:r>
                  <w:r w:rsidRPr="000D392B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17"/>
                      <w:szCs w:val="17"/>
                    </w:rPr>
                    <w:t>// 声明锁</w:t>
                  </w:r>
                  <w:r w:rsidRPr="000D392B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17"/>
                      <w:szCs w:val="17"/>
                    </w:rPr>
                    <w:br/>
                  </w:r>
                  <w:r w:rsidRPr="000D392B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17"/>
                      <w:szCs w:val="17"/>
                    </w:rPr>
                    <w:br/>
                    <w:t xml:space="preserve">    </w:t>
                  </w:r>
                  <w:proofErr w:type="spellStart"/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t>lock.lock</w:t>
                  </w:r>
                  <w:proofErr w:type="spellEnd"/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t>();</w:t>
                  </w:r>
                  <w:r w:rsidRPr="000D392B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17"/>
                      <w:szCs w:val="17"/>
                    </w:rPr>
                    <w:t>//上锁</w:t>
                  </w:r>
                  <w:r w:rsidRPr="000D392B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17"/>
                      <w:szCs w:val="17"/>
                    </w:rPr>
                    <w:br/>
                    <w:t xml:space="preserve">    </w:t>
                  </w:r>
                  <w:r w:rsidRPr="000D392B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 w:val="17"/>
                      <w:szCs w:val="17"/>
                    </w:rPr>
                    <w:t xml:space="preserve">try </w:t>
                  </w:r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t>{</w:t>
                  </w:r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br/>
                    <w:t xml:space="preserve">        String v = </w:t>
                  </w:r>
                  <w:proofErr w:type="spellStart"/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t>jedis.get</w:t>
                  </w:r>
                  <w:proofErr w:type="spellEnd"/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t>(</w:t>
                  </w:r>
                  <w:r w:rsidRPr="000D392B">
                    <w:rPr>
                      <w:rFonts w:ascii="宋体" w:eastAsia="宋体" w:hAnsi="宋体" w:cs="宋体" w:hint="eastAsia"/>
                      <w:b/>
                      <w:bCs/>
                      <w:color w:val="008000"/>
                      <w:kern w:val="0"/>
                      <w:sz w:val="17"/>
                      <w:szCs w:val="17"/>
                    </w:rPr>
                    <w:t>"k"</w:t>
                  </w:r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t>);</w:t>
                  </w:r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br/>
                    <w:t xml:space="preserve">        </w:t>
                  </w:r>
                  <w:r w:rsidRPr="000D392B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 w:val="17"/>
                      <w:szCs w:val="17"/>
                    </w:rPr>
                    <w:t xml:space="preserve">if </w:t>
                  </w:r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t>(</w:t>
                  </w:r>
                  <w:proofErr w:type="spellStart"/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t>StringUtils.</w:t>
                  </w:r>
                  <w:r w:rsidRPr="000D392B">
                    <w:rPr>
                      <w:rFonts w:ascii="宋体" w:eastAsia="宋体" w:hAnsi="宋体" w:cs="宋体" w:hint="eastAsia"/>
                      <w:i/>
                      <w:iCs/>
                      <w:color w:val="000000"/>
                      <w:kern w:val="0"/>
                      <w:sz w:val="17"/>
                      <w:szCs w:val="17"/>
                    </w:rPr>
                    <w:t>isBlank</w:t>
                  </w:r>
                  <w:proofErr w:type="spellEnd"/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t>(v)) {</w:t>
                  </w:r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br/>
                    <w:t xml:space="preserve">            v = </w:t>
                  </w:r>
                  <w:r w:rsidRPr="000D392B">
                    <w:rPr>
                      <w:rFonts w:ascii="宋体" w:eastAsia="宋体" w:hAnsi="宋体" w:cs="宋体" w:hint="eastAsia"/>
                      <w:b/>
                      <w:bCs/>
                      <w:color w:val="008000"/>
                      <w:kern w:val="0"/>
                      <w:sz w:val="17"/>
                      <w:szCs w:val="17"/>
                    </w:rPr>
                    <w:t>"1"</w:t>
                  </w:r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t>;</w:t>
                  </w:r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br/>
                    <w:t xml:space="preserve">        }</w:t>
                  </w:r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br/>
                    <w:t xml:space="preserve">        </w:t>
                  </w:r>
                  <w:proofErr w:type="spellStart"/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t>System.</w:t>
                  </w:r>
                  <w:r w:rsidRPr="000D392B">
                    <w:rPr>
                      <w:rFonts w:ascii="宋体" w:eastAsia="宋体" w:hAnsi="宋体" w:cs="宋体" w:hint="eastAsia"/>
                      <w:b/>
                      <w:bCs/>
                      <w:i/>
                      <w:iCs/>
                      <w:color w:val="660E7A"/>
                      <w:kern w:val="0"/>
                      <w:sz w:val="17"/>
                      <w:szCs w:val="17"/>
                    </w:rPr>
                    <w:t>out</w:t>
                  </w:r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t>.println</w:t>
                  </w:r>
                  <w:proofErr w:type="spellEnd"/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t>(</w:t>
                  </w:r>
                  <w:r w:rsidRPr="000D392B">
                    <w:rPr>
                      <w:rFonts w:ascii="宋体" w:eastAsia="宋体" w:hAnsi="宋体" w:cs="宋体" w:hint="eastAsia"/>
                      <w:b/>
                      <w:bCs/>
                      <w:color w:val="008000"/>
                      <w:kern w:val="0"/>
                      <w:sz w:val="17"/>
                      <w:szCs w:val="17"/>
                    </w:rPr>
                    <w:t xml:space="preserve">"-&gt;" </w:t>
                  </w:r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t>+ v);</w:t>
                  </w:r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br/>
                    <w:t xml:space="preserve">        </w:t>
                  </w:r>
                  <w:proofErr w:type="spellStart"/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t>jedis.set</w:t>
                  </w:r>
                  <w:proofErr w:type="spellEnd"/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t>(</w:t>
                  </w:r>
                  <w:r w:rsidRPr="000D392B">
                    <w:rPr>
                      <w:rFonts w:ascii="宋体" w:eastAsia="宋体" w:hAnsi="宋体" w:cs="宋体" w:hint="eastAsia"/>
                      <w:b/>
                      <w:bCs/>
                      <w:color w:val="008000"/>
                      <w:kern w:val="0"/>
                      <w:sz w:val="17"/>
                      <w:szCs w:val="17"/>
                    </w:rPr>
                    <w:t>"k"</w:t>
                  </w:r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t>, (</w:t>
                  </w:r>
                  <w:proofErr w:type="spellStart"/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t>Integer.</w:t>
                  </w:r>
                  <w:r w:rsidRPr="000D392B">
                    <w:rPr>
                      <w:rFonts w:ascii="宋体" w:eastAsia="宋体" w:hAnsi="宋体" w:cs="宋体" w:hint="eastAsia"/>
                      <w:i/>
                      <w:iCs/>
                      <w:color w:val="000000"/>
                      <w:kern w:val="0"/>
                      <w:sz w:val="17"/>
                      <w:szCs w:val="17"/>
                    </w:rPr>
                    <w:t>parseInt</w:t>
                  </w:r>
                  <w:proofErr w:type="spellEnd"/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t xml:space="preserve">(v) + </w:t>
                  </w:r>
                  <w:r w:rsidRPr="000D392B">
                    <w:rPr>
                      <w:rFonts w:ascii="宋体" w:eastAsia="宋体" w:hAnsi="宋体" w:cs="宋体" w:hint="eastAsia"/>
                      <w:color w:val="0000FF"/>
                      <w:kern w:val="0"/>
                      <w:sz w:val="17"/>
                      <w:szCs w:val="17"/>
                    </w:rPr>
                    <w:t>1</w:t>
                  </w:r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t xml:space="preserve">) + </w:t>
                  </w:r>
                  <w:r w:rsidRPr="000D392B">
                    <w:rPr>
                      <w:rFonts w:ascii="宋体" w:eastAsia="宋体" w:hAnsi="宋体" w:cs="宋体" w:hint="eastAsia"/>
                      <w:b/>
                      <w:bCs/>
                      <w:color w:val="008000"/>
                      <w:kern w:val="0"/>
                      <w:sz w:val="17"/>
                      <w:szCs w:val="17"/>
                    </w:rPr>
                    <w:t>""</w:t>
                  </w:r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t>);</w:t>
                  </w:r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br/>
                    <w:t xml:space="preserve">    }</w:t>
                  </w:r>
                  <w:r w:rsidRPr="000D392B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 w:val="17"/>
                      <w:szCs w:val="17"/>
                    </w:rPr>
                    <w:t xml:space="preserve">finally </w:t>
                  </w:r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t>{</w:t>
                  </w:r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br/>
                    <w:t xml:space="preserve">        </w:t>
                  </w:r>
                  <w:proofErr w:type="spellStart"/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t>jedis.close</w:t>
                  </w:r>
                  <w:proofErr w:type="spellEnd"/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t>();</w:t>
                  </w:r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br/>
                    <w:t xml:space="preserve">        </w:t>
                  </w:r>
                  <w:proofErr w:type="spellStart"/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t>lock.unlock</w:t>
                  </w:r>
                  <w:proofErr w:type="spellEnd"/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t>();</w:t>
                  </w:r>
                  <w:r w:rsidRPr="000D392B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17"/>
                      <w:szCs w:val="17"/>
                    </w:rPr>
                    <w:t>// 解锁</w:t>
                  </w:r>
                  <w:r w:rsidRPr="000D392B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17"/>
                      <w:szCs w:val="17"/>
                    </w:rPr>
                    <w:br/>
                    <w:t xml:space="preserve">    </w:t>
                  </w:r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t>}</w:t>
                  </w:r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br/>
                    <w:t xml:space="preserve">    </w:t>
                  </w:r>
                  <w:r w:rsidRPr="000D392B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 w:val="17"/>
                      <w:szCs w:val="17"/>
                    </w:rPr>
                    <w:t xml:space="preserve">return </w:t>
                  </w:r>
                  <w:r w:rsidRPr="000D392B">
                    <w:rPr>
                      <w:rFonts w:ascii="宋体" w:eastAsia="宋体" w:hAnsi="宋体" w:cs="宋体" w:hint="eastAsia"/>
                      <w:b/>
                      <w:bCs/>
                      <w:color w:val="008000"/>
                      <w:kern w:val="0"/>
                      <w:sz w:val="17"/>
                      <w:szCs w:val="17"/>
                    </w:rPr>
                    <w:t>"success"</w:t>
                  </w:r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t>;</w:t>
                  </w:r>
                  <w:r w:rsidRPr="000D392B">
                    <w:rPr>
                      <w:rFonts w:ascii="宋体" w:eastAsia="宋体" w:hAnsi="宋体" w:cs="宋体" w:hint="eastAsia"/>
                      <w:color w:val="000000"/>
                      <w:kern w:val="0"/>
                      <w:sz w:val="17"/>
                      <w:szCs w:val="17"/>
                    </w:rPr>
                    <w:br/>
                    <w:t>}</w:t>
                  </w:r>
                </w:p>
                <w:p w:rsidR="000D392B" w:rsidRPr="000D392B" w:rsidRDefault="000D392B" w:rsidP="00EF35D3"/>
              </w:tc>
            </w:tr>
          </w:tbl>
          <w:p w:rsidR="00B32EF4" w:rsidRDefault="00B32EF4" w:rsidP="00EF35D3"/>
          <w:p w:rsidR="00B32EF4" w:rsidRDefault="004117CB" w:rsidP="00EF35D3"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测试结果</w:t>
            </w:r>
          </w:p>
          <w:p w:rsidR="004117CB" w:rsidRDefault="004117CB" w:rsidP="00EF35D3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EF29345" wp14:editId="516F6F5F">
                  <wp:extent cx="7020560" cy="4448810"/>
                  <wp:effectExtent l="0" t="0" r="8890" b="8890"/>
                  <wp:docPr id="101" name="图片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560" cy="444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3D15E7" w:rsidRDefault="003D15E7" w:rsidP="00EF35D3">
            <w:pPr>
              <w:rPr>
                <w:rFonts w:hint="eastAsia"/>
              </w:rPr>
            </w:pPr>
          </w:p>
        </w:tc>
      </w:tr>
    </w:tbl>
    <w:p w:rsidR="001212D2" w:rsidRPr="000E2762" w:rsidRDefault="001212D2" w:rsidP="00EF35D3">
      <w:pPr>
        <w:rPr>
          <w:rFonts w:hint="eastAsia"/>
        </w:rPr>
      </w:pPr>
    </w:p>
    <w:p w:rsidR="001C17E5" w:rsidRPr="00EF35D3" w:rsidRDefault="001C17E5" w:rsidP="00EF35D3"/>
    <w:sectPr w:rsidR="001C17E5" w:rsidRPr="00EF35D3" w:rsidSect="002C2640">
      <w:pgSz w:w="11906" w:h="16838"/>
      <w:pgMar w:top="1440" w:right="425" w:bottom="1440" w:left="425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663F" w:rsidRDefault="00BD663F" w:rsidP="0084639A">
      <w:r>
        <w:separator/>
      </w:r>
    </w:p>
  </w:endnote>
  <w:endnote w:type="continuationSeparator" w:id="0">
    <w:p w:rsidR="00BD663F" w:rsidRDefault="00BD663F" w:rsidP="00846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Xihei">
    <w:altName w:val="STXihei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663F" w:rsidRDefault="00BD663F" w:rsidP="0084639A">
      <w:r>
        <w:separator/>
      </w:r>
    </w:p>
  </w:footnote>
  <w:footnote w:type="continuationSeparator" w:id="0">
    <w:p w:rsidR="00BD663F" w:rsidRDefault="00BD663F" w:rsidP="008463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71"/>
    <w:rsid w:val="0001340E"/>
    <w:rsid w:val="0002290A"/>
    <w:rsid w:val="00026001"/>
    <w:rsid w:val="000268FB"/>
    <w:rsid w:val="00031380"/>
    <w:rsid w:val="0003166D"/>
    <w:rsid w:val="00032353"/>
    <w:rsid w:val="00033022"/>
    <w:rsid w:val="000333C1"/>
    <w:rsid w:val="000350F9"/>
    <w:rsid w:val="00037A11"/>
    <w:rsid w:val="00042E1B"/>
    <w:rsid w:val="00075BE9"/>
    <w:rsid w:val="00076345"/>
    <w:rsid w:val="0008592A"/>
    <w:rsid w:val="000868C3"/>
    <w:rsid w:val="0009066B"/>
    <w:rsid w:val="00094FA8"/>
    <w:rsid w:val="000A2D82"/>
    <w:rsid w:val="000B23FA"/>
    <w:rsid w:val="000B28AE"/>
    <w:rsid w:val="000B6FDB"/>
    <w:rsid w:val="000C78C0"/>
    <w:rsid w:val="000D0FB8"/>
    <w:rsid w:val="000D392B"/>
    <w:rsid w:val="000D7C88"/>
    <w:rsid w:val="000E09BB"/>
    <w:rsid w:val="000E2762"/>
    <w:rsid w:val="000F4207"/>
    <w:rsid w:val="000F4C66"/>
    <w:rsid w:val="000F5604"/>
    <w:rsid w:val="00104082"/>
    <w:rsid w:val="0010794A"/>
    <w:rsid w:val="001212D2"/>
    <w:rsid w:val="00124148"/>
    <w:rsid w:val="00125207"/>
    <w:rsid w:val="001268F7"/>
    <w:rsid w:val="00130AA2"/>
    <w:rsid w:val="00131296"/>
    <w:rsid w:val="00135501"/>
    <w:rsid w:val="00136190"/>
    <w:rsid w:val="00141E08"/>
    <w:rsid w:val="0015143C"/>
    <w:rsid w:val="001602C9"/>
    <w:rsid w:val="00190D6F"/>
    <w:rsid w:val="00192BD0"/>
    <w:rsid w:val="00193626"/>
    <w:rsid w:val="0019541D"/>
    <w:rsid w:val="001A6221"/>
    <w:rsid w:val="001B2602"/>
    <w:rsid w:val="001B302D"/>
    <w:rsid w:val="001B33B0"/>
    <w:rsid w:val="001B3982"/>
    <w:rsid w:val="001B43EB"/>
    <w:rsid w:val="001B51FA"/>
    <w:rsid w:val="001C06C3"/>
    <w:rsid w:val="001C17E5"/>
    <w:rsid w:val="001E2611"/>
    <w:rsid w:val="001E6BBD"/>
    <w:rsid w:val="00211645"/>
    <w:rsid w:val="002133A3"/>
    <w:rsid w:val="002206BF"/>
    <w:rsid w:val="00221CDC"/>
    <w:rsid w:val="00221EA0"/>
    <w:rsid w:val="00226324"/>
    <w:rsid w:val="00227522"/>
    <w:rsid w:val="002417C7"/>
    <w:rsid w:val="002432AC"/>
    <w:rsid w:val="002476BA"/>
    <w:rsid w:val="00266431"/>
    <w:rsid w:val="00266F0B"/>
    <w:rsid w:val="00266FE4"/>
    <w:rsid w:val="0027159E"/>
    <w:rsid w:val="00284208"/>
    <w:rsid w:val="00284AF1"/>
    <w:rsid w:val="00291BDA"/>
    <w:rsid w:val="00294FE5"/>
    <w:rsid w:val="00296590"/>
    <w:rsid w:val="002A11F1"/>
    <w:rsid w:val="002A5A8A"/>
    <w:rsid w:val="002A6C26"/>
    <w:rsid w:val="002B2323"/>
    <w:rsid w:val="002B6782"/>
    <w:rsid w:val="002B799C"/>
    <w:rsid w:val="002C2640"/>
    <w:rsid w:val="002C42F1"/>
    <w:rsid w:val="002D2F89"/>
    <w:rsid w:val="002D3E5B"/>
    <w:rsid w:val="00306999"/>
    <w:rsid w:val="003131E3"/>
    <w:rsid w:val="00321275"/>
    <w:rsid w:val="003226C2"/>
    <w:rsid w:val="003314C8"/>
    <w:rsid w:val="003420E1"/>
    <w:rsid w:val="0034412A"/>
    <w:rsid w:val="0035374E"/>
    <w:rsid w:val="003951DB"/>
    <w:rsid w:val="003A7C3F"/>
    <w:rsid w:val="003B42E1"/>
    <w:rsid w:val="003C102C"/>
    <w:rsid w:val="003C5921"/>
    <w:rsid w:val="003D15E7"/>
    <w:rsid w:val="003D5C19"/>
    <w:rsid w:val="003E39D8"/>
    <w:rsid w:val="003E6A16"/>
    <w:rsid w:val="00402F51"/>
    <w:rsid w:val="004117CB"/>
    <w:rsid w:val="00415883"/>
    <w:rsid w:val="004240F3"/>
    <w:rsid w:val="0043208D"/>
    <w:rsid w:val="00434E9B"/>
    <w:rsid w:val="00450811"/>
    <w:rsid w:val="00454D05"/>
    <w:rsid w:val="00461CB6"/>
    <w:rsid w:val="004645DE"/>
    <w:rsid w:val="00483D13"/>
    <w:rsid w:val="00490A98"/>
    <w:rsid w:val="00497236"/>
    <w:rsid w:val="004A1E15"/>
    <w:rsid w:val="004A22EA"/>
    <w:rsid w:val="004C0056"/>
    <w:rsid w:val="004C3EB1"/>
    <w:rsid w:val="004C4C60"/>
    <w:rsid w:val="004C63F2"/>
    <w:rsid w:val="004D064C"/>
    <w:rsid w:val="004D561A"/>
    <w:rsid w:val="004D6959"/>
    <w:rsid w:val="004E1DB0"/>
    <w:rsid w:val="004E277A"/>
    <w:rsid w:val="004F3A05"/>
    <w:rsid w:val="00501516"/>
    <w:rsid w:val="00503831"/>
    <w:rsid w:val="00516C04"/>
    <w:rsid w:val="005176EB"/>
    <w:rsid w:val="005240DF"/>
    <w:rsid w:val="00537E26"/>
    <w:rsid w:val="00543E9F"/>
    <w:rsid w:val="00560C17"/>
    <w:rsid w:val="00563A4A"/>
    <w:rsid w:val="00573FF8"/>
    <w:rsid w:val="005747C2"/>
    <w:rsid w:val="0058287B"/>
    <w:rsid w:val="005A629A"/>
    <w:rsid w:val="005A66EC"/>
    <w:rsid w:val="005C5437"/>
    <w:rsid w:val="005D0CAB"/>
    <w:rsid w:val="005D4D08"/>
    <w:rsid w:val="005E00CA"/>
    <w:rsid w:val="005E0867"/>
    <w:rsid w:val="005E5C65"/>
    <w:rsid w:val="005E7967"/>
    <w:rsid w:val="005F36CD"/>
    <w:rsid w:val="005F658E"/>
    <w:rsid w:val="00605574"/>
    <w:rsid w:val="0061108D"/>
    <w:rsid w:val="00624067"/>
    <w:rsid w:val="006273D3"/>
    <w:rsid w:val="00645674"/>
    <w:rsid w:val="00651688"/>
    <w:rsid w:val="00653B53"/>
    <w:rsid w:val="00656456"/>
    <w:rsid w:val="006646C6"/>
    <w:rsid w:val="00676F26"/>
    <w:rsid w:val="0067781B"/>
    <w:rsid w:val="006834B1"/>
    <w:rsid w:val="00691686"/>
    <w:rsid w:val="00695F46"/>
    <w:rsid w:val="006A1A58"/>
    <w:rsid w:val="006B1A8C"/>
    <w:rsid w:val="006C0DEA"/>
    <w:rsid w:val="006C1320"/>
    <w:rsid w:val="006C758D"/>
    <w:rsid w:val="006D080B"/>
    <w:rsid w:val="006D1E79"/>
    <w:rsid w:val="006E1CEF"/>
    <w:rsid w:val="006F2C58"/>
    <w:rsid w:val="007070C1"/>
    <w:rsid w:val="0071337E"/>
    <w:rsid w:val="00713816"/>
    <w:rsid w:val="00716BF0"/>
    <w:rsid w:val="007306E1"/>
    <w:rsid w:val="0073396F"/>
    <w:rsid w:val="00736991"/>
    <w:rsid w:val="00742782"/>
    <w:rsid w:val="0074650E"/>
    <w:rsid w:val="007A1D98"/>
    <w:rsid w:val="007A516A"/>
    <w:rsid w:val="007B32A1"/>
    <w:rsid w:val="007C2E0C"/>
    <w:rsid w:val="007C35E5"/>
    <w:rsid w:val="007D1066"/>
    <w:rsid w:val="007D3604"/>
    <w:rsid w:val="007E324A"/>
    <w:rsid w:val="007E736B"/>
    <w:rsid w:val="00802482"/>
    <w:rsid w:val="00804820"/>
    <w:rsid w:val="00835B60"/>
    <w:rsid w:val="00840318"/>
    <w:rsid w:val="00843D43"/>
    <w:rsid w:val="00845CB2"/>
    <w:rsid w:val="0084639A"/>
    <w:rsid w:val="00847DED"/>
    <w:rsid w:val="00850D65"/>
    <w:rsid w:val="008559D4"/>
    <w:rsid w:val="00860CDF"/>
    <w:rsid w:val="008706FE"/>
    <w:rsid w:val="00877DF8"/>
    <w:rsid w:val="00881BDA"/>
    <w:rsid w:val="008873BD"/>
    <w:rsid w:val="00894810"/>
    <w:rsid w:val="008A3426"/>
    <w:rsid w:val="008B389B"/>
    <w:rsid w:val="008B3F69"/>
    <w:rsid w:val="008C2351"/>
    <w:rsid w:val="008D4D9C"/>
    <w:rsid w:val="008F46BB"/>
    <w:rsid w:val="00906818"/>
    <w:rsid w:val="009120F0"/>
    <w:rsid w:val="009156B9"/>
    <w:rsid w:val="00924304"/>
    <w:rsid w:val="00924B1D"/>
    <w:rsid w:val="00956F0B"/>
    <w:rsid w:val="00962872"/>
    <w:rsid w:val="00965296"/>
    <w:rsid w:val="00966921"/>
    <w:rsid w:val="0098234A"/>
    <w:rsid w:val="009875E7"/>
    <w:rsid w:val="00990BD0"/>
    <w:rsid w:val="00993D4B"/>
    <w:rsid w:val="00994220"/>
    <w:rsid w:val="009B0607"/>
    <w:rsid w:val="009D1BF0"/>
    <w:rsid w:val="009D2900"/>
    <w:rsid w:val="009D2ADB"/>
    <w:rsid w:val="009D2DA8"/>
    <w:rsid w:val="009D5ADC"/>
    <w:rsid w:val="009E4FCA"/>
    <w:rsid w:val="009E5E96"/>
    <w:rsid w:val="009F6B2A"/>
    <w:rsid w:val="009F6E75"/>
    <w:rsid w:val="00A0103F"/>
    <w:rsid w:val="00A12CC1"/>
    <w:rsid w:val="00A20312"/>
    <w:rsid w:val="00A312D2"/>
    <w:rsid w:val="00A53036"/>
    <w:rsid w:val="00A607E0"/>
    <w:rsid w:val="00A617D6"/>
    <w:rsid w:val="00A65F54"/>
    <w:rsid w:val="00A705BA"/>
    <w:rsid w:val="00A832C1"/>
    <w:rsid w:val="00A8559E"/>
    <w:rsid w:val="00A8781C"/>
    <w:rsid w:val="00A91528"/>
    <w:rsid w:val="00A936AD"/>
    <w:rsid w:val="00A9796B"/>
    <w:rsid w:val="00A97C38"/>
    <w:rsid w:val="00AA1BB4"/>
    <w:rsid w:val="00AA39B3"/>
    <w:rsid w:val="00AA621B"/>
    <w:rsid w:val="00AA6F2F"/>
    <w:rsid w:val="00AB1B21"/>
    <w:rsid w:val="00AB3289"/>
    <w:rsid w:val="00AC154C"/>
    <w:rsid w:val="00AE2626"/>
    <w:rsid w:val="00AE42C9"/>
    <w:rsid w:val="00AE6FD7"/>
    <w:rsid w:val="00B03D99"/>
    <w:rsid w:val="00B1065E"/>
    <w:rsid w:val="00B32EF4"/>
    <w:rsid w:val="00B5456E"/>
    <w:rsid w:val="00B73090"/>
    <w:rsid w:val="00B945DC"/>
    <w:rsid w:val="00B974D5"/>
    <w:rsid w:val="00BA59B9"/>
    <w:rsid w:val="00BA59DB"/>
    <w:rsid w:val="00BA604E"/>
    <w:rsid w:val="00BB0F6E"/>
    <w:rsid w:val="00BD663F"/>
    <w:rsid w:val="00BE1927"/>
    <w:rsid w:val="00BE5AFD"/>
    <w:rsid w:val="00BE69C6"/>
    <w:rsid w:val="00BE7801"/>
    <w:rsid w:val="00BF6760"/>
    <w:rsid w:val="00C117AC"/>
    <w:rsid w:val="00C30F45"/>
    <w:rsid w:val="00C37223"/>
    <w:rsid w:val="00C5727E"/>
    <w:rsid w:val="00C64B5D"/>
    <w:rsid w:val="00C84A21"/>
    <w:rsid w:val="00C86CDC"/>
    <w:rsid w:val="00C9715E"/>
    <w:rsid w:val="00CA2AA0"/>
    <w:rsid w:val="00CC4196"/>
    <w:rsid w:val="00CC7903"/>
    <w:rsid w:val="00CE6E59"/>
    <w:rsid w:val="00D11318"/>
    <w:rsid w:val="00D231DF"/>
    <w:rsid w:val="00D24C90"/>
    <w:rsid w:val="00D423AB"/>
    <w:rsid w:val="00D55854"/>
    <w:rsid w:val="00D62371"/>
    <w:rsid w:val="00D7449F"/>
    <w:rsid w:val="00D74766"/>
    <w:rsid w:val="00D857FA"/>
    <w:rsid w:val="00D86E21"/>
    <w:rsid w:val="00D96321"/>
    <w:rsid w:val="00D97EC2"/>
    <w:rsid w:val="00DC354A"/>
    <w:rsid w:val="00DD2DAA"/>
    <w:rsid w:val="00DD3602"/>
    <w:rsid w:val="00DE1D27"/>
    <w:rsid w:val="00DF4946"/>
    <w:rsid w:val="00DF5788"/>
    <w:rsid w:val="00DF7C97"/>
    <w:rsid w:val="00E04EE5"/>
    <w:rsid w:val="00E05751"/>
    <w:rsid w:val="00E21B5F"/>
    <w:rsid w:val="00E26F06"/>
    <w:rsid w:val="00E555C3"/>
    <w:rsid w:val="00E71C3B"/>
    <w:rsid w:val="00E76A55"/>
    <w:rsid w:val="00E83708"/>
    <w:rsid w:val="00E858AD"/>
    <w:rsid w:val="00E92D52"/>
    <w:rsid w:val="00EB0235"/>
    <w:rsid w:val="00EB4AAC"/>
    <w:rsid w:val="00EB55C8"/>
    <w:rsid w:val="00EB62B3"/>
    <w:rsid w:val="00EC148A"/>
    <w:rsid w:val="00ED71C6"/>
    <w:rsid w:val="00EE1052"/>
    <w:rsid w:val="00EF35D3"/>
    <w:rsid w:val="00EF5D7D"/>
    <w:rsid w:val="00F03E8E"/>
    <w:rsid w:val="00F1214A"/>
    <w:rsid w:val="00F132D7"/>
    <w:rsid w:val="00F26D00"/>
    <w:rsid w:val="00F328D1"/>
    <w:rsid w:val="00F34888"/>
    <w:rsid w:val="00F36052"/>
    <w:rsid w:val="00F36878"/>
    <w:rsid w:val="00F3779E"/>
    <w:rsid w:val="00F4161D"/>
    <w:rsid w:val="00F424A0"/>
    <w:rsid w:val="00F46988"/>
    <w:rsid w:val="00F472DB"/>
    <w:rsid w:val="00F51C84"/>
    <w:rsid w:val="00F57CA6"/>
    <w:rsid w:val="00F6553F"/>
    <w:rsid w:val="00F72E62"/>
    <w:rsid w:val="00F74CF1"/>
    <w:rsid w:val="00F83683"/>
    <w:rsid w:val="00F90C26"/>
    <w:rsid w:val="00F92533"/>
    <w:rsid w:val="00F94D5C"/>
    <w:rsid w:val="00F970EA"/>
    <w:rsid w:val="00FA4AF2"/>
    <w:rsid w:val="00FB0741"/>
    <w:rsid w:val="00FC62E8"/>
    <w:rsid w:val="00FC6B94"/>
    <w:rsid w:val="00FE6B1C"/>
    <w:rsid w:val="00FE73C7"/>
    <w:rsid w:val="00FF0EF1"/>
    <w:rsid w:val="00FF2686"/>
    <w:rsid w:val="00FF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5BA8D"/>
  <w15:docId w15:val="{5EE3613E-2996-4284-B065-151684A7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FCA"/>
    <w:pPr>
      <w:widowControl w:val="0"/>
      <w:jc w:val="both"/>
    </w:pPr>
    <w:rPr>
      <w:rFonts w:eastAsia="STXihei"/>
      <w:sz w:val="24"/>
    </w:rPr>
  </w:style>
  <w:style w:type="paragraph" w:styleId="1">
    <w:name w:val="heading 1"/>
    <w:basedOn w:val="a"/>
    <w:next w:val="a"/>
    <w:link w:val="10"/>
    <w:uiPriority w:val="9"/>
    <w:qFormat/>
    <w:rsid w:val="003B42E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42E1"/>
    <w:rPr>
      <w:rFonts w:eastAsia="STXihei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3B42E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3B42E1"/>
    <w:rPr>
      <w:rFonts w:asciiTheme="majorHAnsi" w:eastAsia="STXihei" w:hAnsiTheme="majorHAnsi" w:cstheme="majorBidi"/>
      <w:b/>
      <w:bCs/>
      <w:sz w:val="44"/>
      <w:szCs w:val="32"/>
    </w:rPr>
  </w:style>
  <w:style w:type="table" w:styleId="a5">
    <w:name w:val="Table Grid"/>
    <w:basedOn w:val="a1"/>
    <w:uiPriority w:val="59"/>
    <w:unhideWhenUsed/>
    <w:rsid w:val="000268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252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25207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8463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4639A"/>
    <w:rPr>
      <w:rFonts w:eastAsia="STXihei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463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4639A"/>
    <w:rPr>
      <w:rFonts w:eastAsia="STXihei"/>
      <w:sz w:val="18"/>
      <w:szCs w:val="18"/>
    </w:rPr>
  </w:style>
  <w:style w:type="paragraph" w:customStyle="1" w:styleId="aa">
    <w:name w:val="代码"/>
    <w:basedOn w:val="a"/>
    <w:link w:val="ab"/>
    <w:qFormat/>
    <w:rsid w:val="002D2F89"/>
    <w:pPr>
      <w:spacing w:line="240" w:lineRule="exact"/>
    </w:pPr>
    <w:rPr>
      <w:rFonts w:eastAsiaTheme="minorEastAsia"/>
      <w:sz w:val="18"/>
      <w:szCs w:val="21"/>
    </w:rPr>
  </w:style>
  <w:style w:type="character" w:customStyle="1" w:styleId="ab">
    <w:name w:val="代码 字符"/>
    <w:basedOn w:val="a0"/>
    <w:link w:val="aa"/>
    <w:rsid w:val="002D2F89"/>
    <w:rPr>
      <w:sz w:val="18"/>
      <w:szCs w:val="21"/>
    </w:rPr>
  </w:style>
  <w:style w:type="character" w:styleId="ac">
    <w:name w:val="Hyperlink"/>
    <w:basedOn w:val="a0"/>
    <w:uiPriority w:val="99"/>
    <w:unhideWhenUsed/>
    <w:rsid w:val="009243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apachehaus.com/cgi-bin/download.plx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demo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demo.dotm</Template>
  <TotalTime>752</TotalTime>
  <Pages>21</Pages>
  <Words>994</Words>
  <Characters>5672</Characters>
  <Application>Microsoft Office Word</Application>
  <DocSecurity>0</DocSecurity>
  <Lines>47</Lines>
  <Paragraphs>13</Paragraphs>
  <ScaleCrop>false</ScaleCrop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徐 靖博</cp:lastModifiedBy>
  <cp:revision>648</cp:revision>
  <dcterms:created xsi:type="dcterms:W3CDTF">2019-05-29T01:11:00Z</dcterms:created>
  <dcterms:modified xsi:type="dcterms:W3CDTF">2019-06-01T03:57:00Z</dcterms:modified>
</cp:coreProperties>
</file>